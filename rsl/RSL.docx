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B7484" w14:textId="12C79992" w:rsidR="00ED13D6" w:rsidRPr="002C44D0" w:rsidRDefault="00CF3AD8" w:rsidP="00BD2048">
      <w:pPr>
        <w:pStyle w:val="papertitle"/>
        <w:rPr>
          <w:i/>
          <w:lang w:val="es-EC"/>
        </w:rPr>
      </w:pPr>
      <w:r w:rsidRPr="002C44D0">
        <w:rPr>
          <w:i/>
          <w:iCs/>
          <w:lang w:val="es-EC"/>
        </w:rPr>
        <w:t>Metolog</w:t>
      </w:r>
      <w:r w:rsidR="009D7BDD" w:rsidRPr="002C44D0">
        <w:rPr>
          <w:i/>
          <w:iCs/>
          <w:lang w:val="es-EC"/>
        </w:rPr>
        <w:t>í</w:t>
      </w:r>
      <w:r w:rsidRPr="002C44D0">
        <w:rPr>
          <w:i/>
          <w:iCs/>
          <w:lang w:val="es-EC"/>
        </w:rPr>
        <w:t>as, Est</w:t>
      </w:r>
      <w:r w:rsidR="007B780D" w:rsidRPr="002C44D0">
        <w:rPr>
          <w:i/>
          <w:iCs/>
          <w:lang w:val="es-EC"/>
        </w:rPr>
        <w:t>á</w:t>
      </w:r>
      <w:r w:rsidRPr="002C44D0">
        <w:rPr>
          <w:i/>
          <w:iCs/>
          <w:lang w:val="es-EC"/>
        </w:rPr>
        <w:t>ndares y Herramientas para la Elicitación de Requi</w:t>
      </w:r>
      <w:r w:rsidR="003930BA" w:rsidRPr="002C44D0">
        <w:rPr>
          <w:i/>
          <w:iCs/>
          <w:lang w:val="es-EC"/>
        </w:rPr>
        <w:t>si</w:t>
      </w:r>
      <w:r w:rsidRPr="002C44D0">
        <w:rPr>
          <w:i/>
          <w:iCs/>
          <w:lang w:val="es-EC"/>
        </w:rPr>
        <w:t xml:space="preserve">tos </w:t>
      </w:r>
      <w:r w:rsidR="00D9718D" w:rsidRPr="002C44D0">
        <w:rPr>
          <w:i/>
          <w:iCs/>
          <w:lang w:val="es-EC"/>
        </w:rPr>
        <w:t>en</w:t>
      </w:r>
      <w:r w:rsidRPr="002C44D0">
        <w:rPr>
          <w:i/>
          <w:iCs/>
          <w:lang w:val="es-EC"/>
        </w:rPr>
        <w:t xml:space="preserve"> la</w:t>
      </w:r>
      <w:r w:rsidR="004879BA" w:rsidRPr="002C44D0">
        <w:rPr>
          <w:i/>
          <w:iCs/>
          <w:lang w:val="es-EC"/>
        </w:rPr>
        <w:t xml:space="preserve"> elaboración </w:t>
      </w:r>
      <w:r w:rsidRPr="002C44D0">
        <w:rPr>
          <w:i/>
          <w:iCs/>
          <w:lang w:val="es-EC"/>
        </w:rPr>
        <w:t xml:space="preserve"> de proyectos de software</w:t>
      </w:r>
    </w:p>
    <w:p w14:paraId="73B1C2B8" w14:textId="77777777" w:rsidR="00ED13D6" w:rsidRPr="002C44D0" w:rsidRDefault="00ED13D6">
      <w:pPr>
        <w:pStyle w:val="Author"/>
        <w:rPr>
          <w:lang w:val="es-EC"/>
        </w:rPr>
        <w:sectPr w:rsidR="00ED13D6" w:rsidRPr="002C44D0">
          <w:headerReference w:type="default" r:id="rId8"/>
          <w:footerReference w:type="default" r:id="rId9"/>
          <w:pgSz w:w="11909" w:h="16834" w:code="9"/>
          <w:pgMar w:top="1080" w:right="734" w:bottom="2434" w:left="734" w:header="720" w:footer="720" w:gutter="0"/>
          <w:cols w:space="720"/>
          <w:docGrid w:linePitch="360"/>
        </w:sectPr>
      </w:pPr>
    </w:p>
    <w:p w14:paraId="0587F3B9" w14:textId="77777777" w:rsidR="002726D3" w:rsidRPr="002C44D0" w:rsidRDefault="00D251D5" w:rsidP="002726D3">
      <w:pPr>
        <w:pStyle w:val="Author"/>
        <w:rPr>
          <w:u w:val="single"/>
          <w:lang w:val="es-EC"/>
        </w:rPr>
      </w:pPr>
      <w:r w:rsidRPr="002C44D0">
        <w:rPr>
          <w:lang w:val="es-EC"/>
        </w:rPr>
        <w:t>Sanmartín</w:t>
      </w:r>
      <w:r w:rsidR="00085CFC" w:rsidRPr="002C44D0">
        <w:rPr>
          <w:lang w:val="es-EC"/>
        </w:rPr>
        <w:t>-</w:t>
      </w:r>
      <w:r w:rsidRPr="002C44D0">
        <w:rPr>
          <w:lang w:val="es-EC"/>
        </w:rPr>
        <w:t>Tapia</w:t>
      </w:r>
      <w:r w:rsidR="00085CFC" w:rsidRPr="002C44D0">
        <w:rPr>
          <w:lang w:val="es-EC"/>
        </w:rPr>
        <w:t xml:space="preserve"> </w:t>
      </w:r>
      <w:r w:rsidRPr="002C44D0">
        <w:rPr>
          <w:lang w:val="es-EC"/>
        </w:rPr>
        <w:t>Omar</w:t>
      </w:r>
      <w:r w:rsidR="00085CFC" w:rsidRPr="002C44D0">
        <w:rPr>
          <w:lang w:val="es-EC"/>
        </w:rPr>
        <w:t xml:space="preserve">, </w:t>
      </w:r>
      <w:r w:rsidRPr="002C44D0">
        <w:rPr>
          <w:lang w:val="es-EC"/>
        </w:rPr>
        <w:t>Martinez</w:t>
      </w:r>
      <w:r w:rsidR="00085CFC" w:rsidRPr="002C44D0">
        <w:rPr>
          <w:lang w:val="es-EC"/>
        </w:rPr>
        <w:t>-C</w:t>
      </w:r>
      <w:r w:rsidRPr="002C44D0">
        <w:rPr>
          <w:lang w:val="es-EC"/>
        </w:rPr>
        <w:t>hamba</w:t>
      </w:r>
      <w:r w:rsidR="00085CFC" w:rsidRPr="002C44D0">
        <w:rPr>
          <w:lang w:val="es-EC"/>
        </w:rPr>
        <w:t xml:space="preserve"> </w:t>
      </w:r>
      <w:r w:rsidR="009B06F7" w:rsidRPr="002C44D0">
        <w:rPr>
          <w:lang w:val="es-EC"/>
        </w:rPr>
        <w:t>Á</w:t>
      </w:r>
      <w:r w:rsidR="00DB16EE" w:rsidRPr="002C44D0">
        <w:rPr>
          <w:lang w:val="es-EC"/>
        </w:rPr>
        <w:t>ngel</w:t>
      </w:r>
      <w:r w:rsidR="00085CFC" w:rsidRPr="002C44D0">
        <w:rPr>
          <w:lang w:val="es-EC"/>
        </w:rPr>
        <w:t xml:space="preserve">, </w:t>
      </w:r>
      <w:r w:rsidR="00D30C3A" w:rsidRPr="002C44D0">
        <w:rPr>
          <w:lang w:val="es-EC"/>
        </w:rPr>
        <w:t>Medina</w:t>
      </w:r>
      <w:r w:rsidR="00085CFC" w:rsidRPr="002C44D0">
        <w:rPr>
          <w:lang w:val="es-EC"/>
        </w:rPr>
        <w:t>-</w:t>
      </w:r>
      <w:r w:rsidR="00063FFC" w:rsidRPr="002C44D0">
        <w:rPr>
          <w:lang w:val="es-EC"/>
        </w:rPr>
        <w:t>Morocho</w:t>
      </w:r>
      <w:r w:rsidR="00085CFC" w:rsidRPr="002C44D0">
        <w:rPr>
          <w:lang w:val="es-EC"/>
        </w:rPr>
        <w:t xml:space="preserve"> </w:t>
      </w:r>
      <w:r w:rsidR="00DE5A9A" w:rsidRPr="002C44D0">
        <w:rPr>
          <w:lang w:val="es-EC"/>
        </w:rPr>
        <w:t>Cristian</w:t>
      </w:r>
      <w:r w:rsidR="00085CFC" w:rsidRPr="002C44D0">
        <w:rPr>
          <w:lang w:val="es-EC"/>
        </w:rPr>
        <w:t xml:space="preserve">, </w:t>
      </w:r>
      <w:r w:rsidR="00DE5A9A" w:rsidRPr="002C44D0">
        <w:rPr>
          <w:lang w:val="es-EC"/>
        </w:rPr>
        <w:t>Gonzales</w:t>
      </w:r>
      <w:r w:rsidR="00085CFC" w:rsidRPr="002C44D0">
        <w:rPr>
          <w:lang w:val="es-EC"/>
        </w:rPr>
        <w:t>-</w:t>
      </w:r>
      <w:r w:rsidR="00B76151" w:rsidRPr="002C44D0">
        <w:rPr>
          <w:lang w:val="es-EC"/>
        </w:rPr>
        <w:t>Chillogalli</w:t>
      </w:r>
      <w:r w:rsidR="00085CFC" w:rsidRPr="002C44D0">
        <w:rPr>
          <w:lang w:val="es-EC"/>
        </w:rPr>
        <w:t xml:space="preserve"> </w:t>
      </w:r>
      <w:r w:rsidR="00553C34" w:rsidRPr="002C44D0">
        <w:rPr>
          <w:lang w:val="es-EC"/>
        </w:rPr>
        <w:t>Diana</w:t>
      </w:r>
      <w:r w:rsidR="00085CFC" w:rsidRPr="002C44D0">
        <w:rPr>
          <w:lang w:val="es-EC"/>
        </w:rPr>
        <w:t xml:space="preserve">, </w:t>
      </w:r>
      <w:r w:rsidR="00553C34" w:rsidRPr="002C44D0">
        <w:rPr>
          <w:lang w:val="es-EC"/>
        </w:rPr>
        <w:t>Montaño</w:t>
      </w:r>
      <w:r w:rsidR="00085CFC" w:rsidRPr="002C44D0">
        <w:rPr>
          <w:lang w:val="es-EC"/>
        </w:rPr>
        <w:t>-Gu</w:t>
      </w:r>
      <w:r w:rsidR="00553C34" w:rsidRPr="002C44D0">
        <w:rPr>
          <w:lang w:val="es-EC"/>
        </w:rPr>
        <w:t>amán</w:t>
      </w:r>
      <w:r w:rsidR="00085CFC" w:rsidRPr="002C44D0">
        <w:rPr>
          <w:lang w:val="es-EC"/>
        </w:rPr>
        <w:t xml:space="preserve"> </w:t>
      </w:r>
      <w:r w:rsidR="00553C34" w:rsidRPr="002C44D0">
        <w:rPr>
          <w:lang w:val="es-EC"/>
        </w:rPr>
        <w:t>Johanna</w:t>
      </w:r>
    </w:p>
    <w:p w14:paraId="4B9DC2D1" w14:textId="77777777" w:rsidR="002726D3" w:rsidRPr="002C44D0" w:rsidRDefault="00085CFC" w:rsidP="00D909E1">
      <w:pPr>
        <w:pStyle w:val="Affiliation"/>
        <w:ind w:left="720" w:hanging="720"/>
        <w:rPr>
          <w:lang w:val="es-EC"/>
        </w:rPr>
      </w:pPr>
      <w:r w:rsidRPr="002C44D0">
        <w:rPr>
          <w:lang w:val="es-EC"/>
        </w:rPr>
        <w:t>Universidad Nacional de Loja</w:t>
      </w:r>
      <w:r w:rsidR="002726D3" w:rsidRPr="002C44D0">
        <w:rPr>
          <w:lang w:val="es-EC"/>
        </w:rPr>
        <w:t xml:space="preserve">, </w:t>
      </w:r>
      <w:r w:rsidRPr="002C44D0">
        <w:rPr>
          <w:lang w:val="es-EC"/>
        </w:rPr>
        <w:t>Carrera de Ingeniería en Sistemas</w:t>
      </w:r>
      <w:r w:rsidR="002726D3" w:rsidRPr="002C44D0">
        <w:rPr>
          <w:lang w:val="es-EC"/>
        </w:rPr>
        <w:t xml:space="preserve"> </w:t>
      </w:r>
    </w:p>
    <w:p w14:paraId="7E47B81E" w14:textId="77777777" w:rsidR="002726D3" w:rsidRPr="002C44D0" w:rsidRDefault="00085CFC" w:rsidP="002726D3">
      <w:pPr>
        <w:pStyle w:val="Affiliation"/>
        <w:rPr>
          <w:lang w:val="es-EC"/>
        </w:rPr>
      </w:pPr>
      <w:r w:rsidRPr="002C44D0">
        <w:rPr>
          <w:lang w:val="es-EC"/>
        </w:rPr>
        <w:t>Loja - Ecuador</w:t>
      </w:r>
      <w:r w:rsidR="002726D3" w:rsidRPr="002C44D0">
        <w:rPr>
          <w:lang w:val="es-EC"/>
        </w:rPr>
        <w:t xml:space="preserve"> </w:t>
      </w:r>
    </w:p>
    <w:p w14:paraId="206F6231" w14:textId="1AAC216B" w:rsidR="002726D3" w:rsidRPr="002C44D0" w:rsidRDefault="00085CFC" w:rsidP="002726D3">
      <w:pPr>
        <w:pStyle w:val="Affiliation"/>
        <w:rPr>
          <w:lang w:val="es-EC"/>
        </w:rPr>
      </w:pPr>
      <w:r w:rsidRPr="002C44D0">
        <w:rPr>
          <w:lang w:val="es-EC"/>
        </w:rPr>
        <w:t>{</w:t>
      </w:r>
      <w:r w:rsidR="00FC7390" w:rsidRPr="002C44D0">
        <w:rPr>
          <w:lang w:val="es-EC"/>
        </w:rPr>
        <w:t>Omar. Sanmartín</w:t>
      </w:r>
      <w:r w:rsidRPr="002C44D0">
        <w:rPr>
          <w:lang w:val="es-EC"/>
        </w:rPr>
        <w:t xml:space="preserve">, </w:t>
      </w:r>
      <w:proofErr w:type="spellStart"/>
      <w:proofErr w:type="gramStart"/>
      <w:r w:rsidR="00DB16EE" w:rsidRPr="002C44D0">
        <w:rPr>
          <w:lang w:val="es-EC"/>
        </w:rPr>
        <w:t>angel.martinez</w:t>
      </w:r>
      <w:proofErr w:type="spellEnd"/>
      <w:proofErr w:type="gramEnd"/>
      <w:r w:rsidRPr="002C44D0">
        <w:rPr>
          <w:lang w:val="es-EC"/>
        </w:rPr>
        <w:t xml:space="preserve">, </w:t>
      </w:r>
      <w:proofErr w:type="spellStart"/>
      <w:r w:rsidR="00346463" w:rsidRPr="002C44D0">
        <w:rPr>
          <w:lang w:val="es-EC"/>
        </w:rPr>
        <w:t>cristian.e.medina</w:t>
      </w:r>
      <w:proofErr w:type="spellEnd"/>
      <w:r w:rsidRPr="002C44D0">
        <w:rPr>
          <w:lang w:val="es-EC"/>
        </w:rPr>
        <w:t xml:space="preserve">, </w:t>
      </w:r>
      <w:proofErr w:type="spellStart"/>
      <w:r w:rsidR="002667C3" w:rsidRPr="002C44D0">
        <w:rPr>
          <w:lang w:val="es-EC"/>
        </w:rPr>
        <w:t>dggonzalesch</w:t>
      </w:r>
      <w:proofErr w:type="spellEnd"/>
      <w:r w:rsidRPr="002C44D0">
        <w:rPr>
          <w:lang w:val="es-EC"/>
        </w:rPr>
        <w:t xml:space="preserve">, </w:t>
      </w:r>
      <w:proofErr w:type="spellStart"/>
      <w:r w:rsidR="00553C34" w:rsidRPr="002C44D0">
        <w:rPr>
          <w:lang w:val="es-EC"/>
        </w:rPr>
        <w:t>johanna.montano</w:t>
      </w:r>
      <w:proofErr w:type="spellEnd"/>
      <w:r w:rsidRPr="002C44D0">
        <w:rPr>
          <w:lang w:val="es-EC"/>
        </w:rPr>
        <w:t>}@</w:t>
      </w:r>
      <w:r w:rsidR="00022DCB" w:rsidRPr="002C44D0">
        <w:rPr>
          <w:lang w:val="es-EC"/>
        </w:rPr>
        <w:t>unl.edu.ec</w:t>
      </w:r>
      <w:r w:rsidR="002726D3" w:rsidRPr="002C44D0">
        <w:rPr>
          <w:lang w:val="es-EC"/>
        </w:rPr>
        <w:t xml:space="preserve"> </w:t>
      </w:r>
    </w:p>
    <w:p w14:paraId="6C16BF0D" w14:textId="77777777" w:rsidR="002726D3" w:rsidRPr="002C44D0" w:rsidRDefault="002726D3" w:rsidP="00022DCB">
      <w:pPr>
        <w:pStyle w:val="Affiliation"/>
        <w:jc w:val="both"/>
        <w:rPr>
          <w:lang w:val="es-EC"/>
        </w:rPr>
      </w:pPr>
    </w:p>
    <w:p w14:paraId="3FAC39FA" w14:textId="77777777" w:rsidR="00000F88" w:rsidRPr="002C44D0" w:rsidRDefault="00000F88" w:rsidP="00022DCB">
      <w:pPr>
        <w:jc w:val="both"/>
        <w:rPr>
          <w:lang w:val="es-EC"/>
        </w:rPr>
      </w:pPr>
    </w:p>
    <w:p w14:paraId="4D390728" w14:textId="77777777" w:rsidR="00ED13D6" w:rsidRPr="002C44D0" w:rsidRDefault="00ED13D6">
      <w:pPr>
        <w:rPr>
          <w:u w:val="single"/>
          <w:lang w:val="es-EC"/>
        </w:rPr>
        <w:sectPr w:rsidR="00ED13D6" w:rsidRPr="002C44D0">
          <w:headerReference w:type="default" r:id="rId10"/>
          <w:footerReference w:type="default" r:id="rId11"/>
          <w:type w:val="continuous"/>
          <w:pgSz w:w="11909" w:h="16834" w:code="9"/>
          <w:pgMar w:top="1080" w:right="734" w:bottom="2434" w:left="734" w:header="720" w:footer="720" w:gutter="0"/>
          <w:cols w:space="720"/>
          <w:docGrid w:linePitch="360"/>
        </w:sectPr>
      </w:pPr>
    </w:p>
    <w:p w14:paraId="1FD4737B" w14:textId="2D1B266F" w:rsidR="00175725" w:rsidRPr="002C44D0" w:rsidRDefault="00175725" w:rsidP="00175725">
      <w:pPr>
        <w:pStyle w:val="Abstract"/>
        <w:rPr>
          <w:lang w:val="es-EC"/>
        </w:rPr>
      </w:pPr>
      <w:r w:rsidRPr="002C44D0">
        <w:rPr>
          <w:rStyle w:val="StyleAbstractItalicChar"/>
          <w:lang w:val="es-EC"/>
        </w:rPr>
        <w:t>Resum</w:t>
      </w:r>
      <w:r w:rsidR="00B14800" w:rsidRPr="002C44D0">
        <w:rPr>
          <w:rStyle w:val="StyleAbstractItalicChar"/>
          <w:lang w:val="es-EC"/>
        </w:rPr>
        <w:t>en</w:t>
      </w:r>
      <w:r w:rsidR="00333DA4" w:rsidRPr="002C44D0">
        <w:rPr>
          <w:rStyle w:val="StyleAbstractItalicChar"/>
          <w:lang w:val="es-EC"/>
        </w:rPr>
        <w:t xml:space="preserve"> </w:t>
      </w:r>
      <w:r w:rsidRPr="002C44D0">
        <w:rPr>
          <w:lang w:val="es-EC"/>
        </w:rPr>
        <w:t>—</w:t>
      </w:r>
      <w:r w:rsidR="000E74E8" w:rsidRPr="002C44D0">
        <w:rPr>
          <w:lang w:val="es-EC"/>
        </w:rPr>
        <w:t xml:space="preserve"> </w:t>
      </w:r>
      <w:r w:rsidR="00881DEE" w:rsidRPr="002C44D0">
        <w:rPr>
          <w:rStyle w:val="hps"/>
          <w:lang w:val="es-EC"/>
        </w:rPr>
        <w:t xml:space="preserve">Este artículo describe un estudio sobre el mapeo y revisión sistemática de literatura con el fin de identificar, analizar y clasificar los artículos publicados sobre el uso de metodologías, estándares </w:t>
      </w:r>
      <w:r w:rsidR="001B4140" w:rsidRPr="002C44D0">
        <w:rPr>
          <w:rStyle w:val="hps"/>
          <w:lang w:val="es-EC"/>
        </w:rPr>
        <w:t>y herramientas</w:t>
      </w:r>
      <w:r w:rsidR="00881DEE" w:rsidRPr="002C44D0">
        <w:rPr>
          <w:rStyle w:val="hps"/>
          <w:lang w:val="es-EC"/>
        </w:rPr>
        <w:t xml:space="preserve"> utilizados para la elicitación de requerimientos para la elaboración de proyectos de software. Por ello se utilizaron diferentes repositorios como:  IEEE </w:t>
      </w:r>
      <w:proofErr w:type="spellStart"/>
      <w:r w:rsidR="00881DEE" w:rsidRPr="002C44D0">
        <w:rPr>
          <w:rStyle w:val="hps"/>
          <w:lang w:val="es-EC"/>
        </w:rPr>
        <w:t>library</w:t>
      </w:r>
      <w:proofErr w:type="spellEnd"/>
      <w:r w:rsidR="00881DEE" w:rsidRPr="002C44D0">
        <w:rPr>
          <w:rStyle w:val="hps"/>
          <w:lang w:val="es-EC"/>
        </w:rPr>
        <w:t xml:space="preserve">, </w:t>
      </w:r>
      <w:proofErr w:type="spellStart"/>
      <w:r w:rsidR="00881DEE" w:rsidRPr="002C44D0">
        <w:rPr>
          <w:rStyle w:val="hps"/>
          <w:lang w:val="es-EC"/>
        </w:rPr>
        <w:t>ScienceDirect</w:t>
      </w:r>
      <w:proofErr w:type="spellEnd"/>
      <w:r w:rsidR="00881DEE" w:rsidRPr="002C44D0">
        <w:rPr>
          <w:rStyle w:val="hps"/>
          <w:lang w:val="es-EC"/>
        </w:rPr>
        <w:t xml:space="preserve"> </w:t>
      </w:r>
      <w:r w:rsidR="001B4140" w:rsidRPr="002C44D0">
        <w:rPr>
          <w:rStyle w:val="hps"/>
          <w:lang w:val="es-EC"/>
        </w:rPr>
        <w:t>y ACM</w:t>
      </w:r>
      <w:r w:rsidR="00881DEE" w:rsidRPr="002C44D0">
        <w:rPr>
          <w:rStyle w:val="hps"/>
          <w:lang w:val="es-EC"/>
        </w:rPr>
        <w:t xml:space="preserve"> Digital Library, donde se encontraron 2</w:t>
      </w:r>
      <w:r w:rsidR="00251EC0" w:rsidRPr="002C44D0">
        <w:rPr>
          <w:rStyle w:val="hps"/>
          <w:lang w:val="es-EC"/>
        </w:rPr>
        <w:t>6</w:t>
      </w:r>
      <w:r w:rsidR="00881DEE" w:rsidRPr="002C44D0">
        <w:rPr>
          <w:rStyle w:val="hps"/>
          <w:lang w:val="es-EC"/>
        </w:rPr>
        <w:t xml:space="preserve"> artículos los cuales tiene relación con la investigación. Entre los principales resultados encontrados se detallan las metodologías ágiles haciendo mención a Scrum y </w:t>
      </w:r>
      <w:proofErr w:type="spellStart"/>
      <w:r w:rsidR="00FC7390" w:rsidRPr="002C44D0">
        <w:rPr>
          <w:rStyle w:val="hps"/>
          <w:lang w:val="es-EC"/>
        </w:rPr>
        <w:t>Xp</w:t>
      </w:r>
      <w:proofErr w:type="spellEnd"/>
      <w:r w:rsidR="00FC7390" w:rsidRPr="002C44D0">
        <w:rPr>
          <w:rStyle w:val="hps"/>
          <w:lang w:val="es-EC"/>
        </w:rPr>
        <w:t>,</w:t>
      </w:r>
      <w:r w:rsidR="00881DEE" w:rsidRPr="002C44D0">
        <w:rPr>
          <w:rStyle w:val="hps"/>
          <w:lang w:val="es-EC"/>
        </w:rPr>
        <w:t xml:space="preserve"> del mismo modo se señalan las herramientas preferidas para el proceso de extracción de requisitos como lo son </w:t>
      </w:r>
      <w:proofErr w:type="spellStart"/>
      <w:r w:rsidR="00881DEE" w:rsidRPr="002C44D0">
        <w:rPr>
          <w:rStyle w:val="hps"/>
          <w:lang w:val="es-EC"/>
        </w:rPr>
        <w:t>Star</w:t>
      </w:r>
      <w:proofErr w:type="spellEnd"/>
      <w:r w:rsidR="00881DEE" w:rsidRPr="002C44D0">
        <w:rPr>
          <w:rStyle w:val="hps"/>
          <w:lang w:val="es-EC"/>
        </w:rPr>
        <w:t xml:space="preserve"> UML y </w:t>
      </w:r>
      <w:r w:rsidR="00FC7390" w:rsidRPr="002C44D0">
        <w:rPr>
          <w:rStyle w:val="hps"/>
          <w:lang w:val="es-EC"/>
        </w:rPr>
        <w:t>Jira.</w:t>
      </w:r>
      <w:r w:rsidR="00881DEE" w:rsidRPr="002C44D0">
        <w:rPr>
          <w:rStyle w:val="hps"/>
          <w:lang w:val="es-EC"/>
        </w:rPr>
        <w:t xml:space="preserve"> Además</w:t>
      </w:r>
      <w:r w:rsidR="00715810" w:rsidRPr="002C44D0">
        <w:rPr>
          <w:rStyle w:val="hps"/>
          <w:lang w:val="es-EC"/>
        </w:rPr>
        <w:t>,</w:t>
      </w:r>
      <w:r w:rsidR="00881DEE" w:rsidRPr="002C44D0">
        <w:rPr>
          <w:rStyle w:val="hps"/>
          <w:lang w:val="es-EC"/>
        </w:rPr>
        <w:t xml:space="preserve"> detallan artículos </w:t>
      </w:r>
      <w:r w:rsidR="001B4140" w:rsidRPr="002C44D0">
        <w:rPr>
          <w:rStyle w:val="hps"/>
          <w:lang w:val="es-EC"/>
        </w:rPr>
        <w:t>que contienen estándares</w:t>
      </w:r>
      <w:r w:rsidR="00881DEE" w:rsidRPr="002C44D0">
        <w:rPr>
          <w:rStyle w:val="hps"/>
          <w:lang w:val="es-EC"/>
        </w:rPr>
        <w:t xml:space="preserve"> que implementan en la elicitación como:  IEEE 830-1984,</w:t>
      </w:r>
      <w:r w:rsidR="00715810" w:rsidRPr="002C44D0">
        <w:rPr>
          <w:rStyle w:val="hps"/>
          <w:lang w:val="es-EC"/>
        </w:rPr>
        <w:t xml:space="preserve"> </w:t>
      </w:r>
      <w:r w:rsidR="00881DEE" w:rsidRPr="002C44D0">
        <w:rPr>
          <w:rStyle w:val="hps"/>
          <w:lang w:val="es-EC"/>
        </w:rPr>
        <w:t>ISO 14598-1 entre otros.</w:t>
      </w:r>
    </w:p>
    <w:p w14:paraId="345F0961" w14:textId="77777777" w:rsidR="00175725" w:rsidRPr="002C44D0" w:rsidRDefault="002726D3" w:rsidP="002726D3">
      <w:pPr>
        <w:pStyle w:val="keywords"/>
        <w:rPr>
          <w:rStyle w:val="shorttext"/>
          <w:lang w:val="es-EC"/>
        </w:rPr>
      </w:pPr>
      <w:r w:rsidRPr="002C44D0">
        <w:rPr>
          <w:rStyle w:val="hps"/>
          <w:lang w:val="es-EC"/>
        </w:rPr>
        <w:t>Palabras</w:t>
      </w:r>
      <w:r w:rsidRPr="002C44D0">
        <w:rPr>
          <w:rStyle w:val="shorttext"/>
          <w:lang w:val="es-EC"/>
        </w:rPr>
        <w:t xml:space="preserve"> </w:t>
      </w:r>
      <w:r w:rsidRPr="002C44D0">
        <w:rPr>
          <w:rStyle w:val="hps"/>
          <w:lang w:val="es-EC"/>
        </w:rPr>
        <w:t>Clave</w:t>
      </w:r>
      <w:r w:rsidR="00175725" w:rsidRPr="002C44D0">
        <w:rPr>
          <w:lang w:val="es-EC"/>
        </w:rPr>
        <w:t xml:space="preserve"> </w:t>
      </w:r>
      <w:r w:rsidR="00022DCB" w:rsidRPr="002C44D0">
        <w:rPr>
          <w:lang w:val="es-EC"/>
        </w:rPr>
        <w:t xml:space="preserve">– </w:t>
      </w:r>
      <w:r w:rsidR="00E30C16" w:rsidRPr="002C44D0">
        <w:rPr>
          <w:lang w:val="es-EC"/>
        </w:rPr>
        <w:t>E</w:t>
      </w:r>
      <w:r w:rsidR="008D5B88" w:rsidRPr="002C44D0">
        <w:rPr>
          <w:lang w:val="es-EC"/>
        </w:rPr>
        <w:t xml:space="preserve">licitacion de Requerimientos, </w:t>
      </w:r>
      <w:r w:rsidR="005B1C63" w:rsidRPr="002C44D0">
        <w:rPr>
          <w:lang w:val="es-EC"/>
        </w:rPr>
        <w:t>Metodolog</w:t>
      </w:r>
      <w:r w:rsidR="00E30C16" w:rsidRPr="002C44D0">
        <w:rPr>
          <w:lang w:val="es-EC"/>
        </w:rPr>
        <w:t>í</w:t>
      </w:r>
      <w:r w:rsidR="005B1C63" w:rsidRPr="002C44D0">
        <w:rPr>
          <w:lang w:val="es-EC"/>
        </w:rPr>
        <w:t>as, Herramientas</w:t>
      </w:r>
      <w:r w:rsidR="00701BEF" w:rsidRPr="002C44D0">
        <w:rPr>
          <w:lang w:val="es-EC"/>
        </w:rPr>
        <w:t xml:space="preserve"> y </w:t>
      </w:r>
      <w:r w:rsidR="0007351B" w:rsidRPr="002C44D0">
        <w:rPr>
          <w:lang w:val="es-EC"/>
        </w:rPr>
        <w:t xml:space="preserve"> </w:t>
      </w:r>
      <w:r w:rsidR="0007351B" w:rsidRPr="002C44D0">
        <w:rPr>
          <w:rStyle w:val="hps"/>
          <w:lang w:val="es-EC"/>
        </w:rPr>
        <w:t>Estandares</w:t>
      </w:r>
      <w:r w:rsidR="008D5B88" w:rsidRPr="002C44D0">
        <w:rPr>
          <w:rStyle w:val="hps"/>
          <w:lang w:val="es-EC"/>
        </w:rPr>
        <w:t>.</w:t>
      </w:r>
    </w:p>
    <w:p w14:paraId="3CF7A3F5" w14:textId="62C1A15D" w:rsidR="000D4735" w:rsidRPr="002C44D0" w:rsidRDefault="00FB6201" w:rsidP="00EF0B1F">
      <w:pPr>
        <w:pStyle w:val="Abstract"/>
        <w:rPr>
          <w:lang w:val="es-EC"/>
        </w:rPr>
      </w:pPr>
      <w:proofErr w:type="spellStart"/>
      <w:r w:rsidRPr="002C44D0">
        <w:rPr>
          <w:rStyle w:val="StyleAbstractItalicChar"/>
          <w:lang w:val="es-EC"/>
        </w:rPr>
        <w:t>Abstract</w:t>
      </w:r>
      <w:proofErr w:type="spellEnd"/>
      <w:r w:rsidRPr="002C44D0">
        <w:rPr>
          <w:rStyle w:val="StyleAbstractItalicChar"/>
          <w:lang w:val="es-EC"/>
        </w:rPr>
        <w:t xml:space="preserve"> </w:t>
      </w:r>
      <w:r w:rsidRPr="002C44D0">
        <w:rPr>
          <w:lang w:val="es-EC"/>
        </w:rPr>
        <w:t xml:space="preserve">— </w:t>
      </w:r>
      <w:proofErr w:type="spellStart"/>
      <w:r w:rsidR="00832314" w:rsidRPr="002C44D0">
        <w:rPr>
          <w:lang w:val="es-EC"/>
        </w:rPr>
        <w:t>This</w:t>
      </w:r>
      <w:proofErr w:type="spellEnd"/>
      <w:r w:rsidR="00832314" w:rsidRPr="002C44D0">
        <w:rPr>
          <w:lang w:val="es-EC"/>
        </w:rPr>
        <w:t xml:space="preserve"> </w:t>
      </w:r>
      <w:proofErr w:type="spellStart"/>
      <w:r w:rsidR="00832314" w:rsidRPr="002C44D0">
        <w:rPr>
          <w:lang w:val="es-EC"/>
        </w:rPr>
        <w:t>article</w:t>
      </w:r>
      <w:proofErr w:type="spellEnd"/>
      <w:r w:rsidR="00832314" w:rsidRPr="002C44D0">
        <w:rPr>
          <w:lang w:val="es-EC"/>
        </w:rPr>
        <w:t xml:space="preserve"> describes a </w:t>
      </w:r>
      <w:proofErr w:type="spellStart"/>
      <w:r w:rsidR="00832314" w:rsidRPr="002C44D0">
        <w:rPr>
          <w:lang w:val="es-EC"/>
        </w:rPr>
        <w:t>study</w:t>
      </w:r>
      <w:proofErr w:type="spellEnd"/>
      <w:r w:rsidR="00832314" w:rsidRPr="002C44D0">
        <w:rPr>
          <w:lang w:val="es-EC"/>
        </w:rPr>
        <w:t xml:space="preserve"> </w:t>
      </w:r>
      <w:proofErr w:type="spellStart"/>
      <w:r w:rsidR="00832314" w:rsidRPr="002C44D0">
        <w:rPr>
          <w:lang w:val="es-EC"/>
        </w:rPr>
        <w:t>on</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mapping</w:t>
      </w:r>
      <w:proofErr w:type="spellEnd"/>
      <w:r w:rsidR="00832314" w:rsidRPr="002C44D0">
        <w:rPr>
          <w:lang w:val="es-EC"/>
        </w:rPr>
        <w:t xml:space="preserve"> and </w:t>
      </w:r>
      <w:proofErr w:type="spellStart"/>
      <w:r w:rsidR="00832314" w:rsidRPr="002C44D0">
        <w:rPr>
          <w:lang w:val="es-EC"/>
        </w:rPr>
        <w:t>systematic</w:t>
      </w:r>
      <w:proofErr w:type="spellEnd"/>
      <w:r w:rsidR="00832314" w:rsidRPr="002C44D0">
        <w:rPr>
          <w:lang w:val="es-EC"/>
        </w:rPr>
        <w:t xml:space="preserve"> </w:t>
      </w:r>
      <w:proofErr w:type="spellStart"/>
      <w:r w:rsidR="00832314" w:rsidRPr="002C44D0">
        <w:rPr>
          <w:lang w:val="es-EC"/>
        </w:rPr>
        <w:t>review</w:t>
      </w:r>
      <w:proofErr w:type="spellEnd"/>
      <w:r w:rsidR="00832314" w:rsidRPr="002C44D0">
        <w:rPr>
          <w:lang w:val="es-EC"/>
        </w:rPr>
        <w:t xml:space="preserve"> </w:t>
      </w:r>
      <w:proofErr w:type="spellStart"/>
      <w:r w:rsidR="00832314" w:rsidRPr="002C44D0">
        <w:rPr>
          <w:lang w:val="es-EC"/>
        </w:rPr>
        <w:t>of</w:t>
      </w:r>
      <w:proofErr w:type="spellEnd"/>
      <w:r w:rsidR="00832314" w:rsidRPr="002C44D0">
        <w:rPr>
          <w:lang w:val="es-EC"/>
        </w:rPr>
        <w:t xml:space="preserve"> </w:t>
      </w:r>
      <w:proofErr w:type="spellStart"/>
      <w:r w:rsidR="00832314" w:rsidRPr="002C44D0">
        <w:rPr>
          <w:lang w:val="es-EC"/>
        </w:rPr>
        <w:t>literature</w:t>
      </w:r>
      <w:proofErr w:type="spellEnd"/>
      <w:r w:rsidR="00832314" w:rsidRPr="002C44D0">
        <w:rPr>
          <w:lang w:val="es-EC"/>
        </w:rPr>
        <w:t xml:space="preserve"> in </w:t>
      </w:r>
      <w:proofErr w:type="spellStart"/>
      <w:r w:rsidR="00832314" w:rsidRPr="002C44D0">
        <w:rPr>
          <w:lang w:val="es-EC"/>
        </w:rPr>
        <w:t>order</w:t>
      </w:r>
      <w:proofErr w:type="spellEnd"/>
      <w:r w:rsidR="00832314" w:rsidRPr="002C44D0">
        <w:rPr>
          <w:lang w:val="es-EC"/>
        </w:rPr>
        <w:t xml:space="preserve"> </w:t>
      </w:r>
      <w:proofErr w:type="spellStart"/>
      <w:r w:rsidR="00832314" w:rsidRPr="002C44D0">
        <w:rPr>
          <w:lang w:val="es-EC"/>
        </w:rPr>
        <w:t>to</w:t>
      </w:r>
      <w:proofErr w:type="spellEnd"/>
      <w:r w:rsidR="00832314" w:rsidRPr="002C44D0">
        <w:rPr>
          <w:lang w:val="es-EC"/>
        </w:rPr>
        <w:t xml:space="preserve"> </w:t>
      </w:r>
      <w:proofErr w:type="spellStart"/>
      <w:r w:rsidR="00832314" w:rsidRPr="002C44D0">
        <w:rPr>
          <w:lang w:val="es-EC"/>
        </w:rPr>
        <w:t>identify</w:t>
      </w:r>
      <w:proofErr w:type="spellEnd"/>
      <w:r w:rsidR="00832314" w:rsidRPr="002C44D0">
        <w:rPr>
          <w:lang w:val="es-EC"/>
        </w:rPr>
        <w:t xml:space="preserve">, </w:t>
      </w:r>
      <w:proofErr w:type="spellStart"/>
      <w:r w:rsidR="00832314" w:rsidRPr="002C44D0">
        <w:rPr>
          <w:lang w:val="es-EC"/>
        </w:rPr>
        <w:t>analyze</w:t>
      </w:r>
      <w:proofErr w:type="spellEnd"/>
      <w:r w:rsidR="00832314" w:rsidRPr="002C44D0">
        <w:rPr>
          <w:lang w:val="es-EC"/>
        </w:rPr>
        <w:t xml:space="preserve"> and </w:t>
      </w:r>
      <w:proofErr w:type="spellStart"/>
      <w:r w:rsidR="00832314" w:rsidRPr="002C44D0">
        <w:rPr>
          <w:lang w:val="es-EC"/>
        </w:rPr>
        <w:t>classify</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articles</w:t>
      </w:r>
      <w:proofErr w:type="spellEnd"/>
      <w:r w:rsidR="00832314" w:rsidRPr="002C44D0">
        <w:rPr>
          <w:lang w:val="es-EC"/>
        </w:rPr>
        <w:t xml:space="preserve"> </w:t>
      </w:r>
      <w:proofErr w:type="spellStart"/>
      <w:r w:rsidR="00832314" w:rsidRPr="002C44D0">
        <w:rPr>
          <w:lang w:val="es-EC"/>
        </w:rPr>
        <w:t>published</w:t>
      </w:r>
      <w:proofErr w:type="spellEnd"/>
      <w:r w:rsidR="00832314" w:rsidRPr="002C44D0">
        <w:rPr>
          <w:lang w:val="es-EC"/>
        </w:rPr>
        <w:t xml:space="preserve"> </w:t>
      </w:r>
      <w:proofErr w:type="spellStart"/>
      <w:r w:rsidR="00832314" w:rsidRPr="002C44D0">
        <w:rPr>
          <w:lang w:val="es-EC"/>
        </w:rPr>
        <w:t>on</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use </w:t>
      </w:r>
      <w:proofErr w:type="spellStart"/>
      <w:r w:rsidR="00832314" w:rsidRPr="002C44D0">
        <w:rPr>
          <w:lang w:val="es-EC"/>
        </w:rPr>
        <w:t>of</w:t>
      </w:r>
      <w:proofErr w:type="spellEnd"/>
      <w:r w:rsidR="00832314" w:rsidRPr="002C44D0">
        <w:rPr>
          <w:lang w:val="es-EC"/>
        </w:rPr>
        <w:t xml:space="preserve"> </w:t>
      </w:r>
      <w:proofErr w:type="spellStart"/>
      <w:r w:rsidR="00832314" w:rsidRPr="002C44D0">
        <w:rPr>
          <w:lang w:val="es-EC"/>
        </w:rPr>
        <w:t>methodologies</w:t>
      </w:r>
      <w:proofErr w:type="spellEnd"/>
      <w:r w:rsidR="00832314" w:rsidRPr="002C44D0">
        <w:rPr>
          <w:lang w:val="es-EC"/>
        </w:rPr>
        <w:t xml:space="preserve">, </w:t>
      </w:r>
      <w:proofErr w:type="spellStart"/>
      <w:r w:rsidR="00832314" w:rsidRPr="002C44D0">
        <w:rPr>
          <w:lang w:val="es-EC"/>
        </w:rPr>
        <w:t>standards</w:t>
      </w:r>
      <w:proofErr w:type="spellEnd"/>
      <w:r w:rsidR="00832314" w:rsidRPr="002C44D0">
        <w:rPr>
          <w:lang w:val="es-EC"/>
        </w:rPr>
        <w:t xml:space="preserve"> and </w:t>
      </w:r>
      <w:proofErr w:type="spellStart"/>
      <w:r w:rsidR="00832314" w:rsidRPr="002C44D0">
        <w:rPr>
          <w:lang w:val="es-EC"/>
        </w:rPr>
        <w:t>tools</w:t>
      </w:r>
      <w:proofErr w:type="spellEnd"/>
      <w:r w:rsidR="00832314" w:rsidRPr="002C44D0">
        <w:rPr>
          <w:lang w:val="es-EC"/>
        </w:rPr>
        <w:t xml:space="preserve"> </w:t>
      </w:r>
      <w:proofErr w:type="spellStart"/>
      <w:r w:rsidR="00832314" w:rsidRPr="002C44D0">
        <w:rPr>
          <w:lang w:val="es-EC"/>
        </w:rPr>
        <w:t>used</w:t>
      </w:r>
      <w:proofErr w:type="spellEnd"/>
      <w:r w:rsidR="00832314" w:rsidRPr="002C44D0">
        <w:rPr>
          <w:lang w:val="es-EC"/>
        </w:rPr>
        <w:t xml:space="preserve"> </w:t>
      </w:r>
      <w:proofErr w:type="spellStart"/>
      <w:r w:rsidR="00832314" w:rsidRPr="002C44D0">
        <w:rPr>
          <w:lang w:val="es-EC"/>
        </w:rPr>
        <w:t>for</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elicitation</w:t>
      </w:r>
      <w:proofErr w:type="spellEnd"/>
      <w:r w:rsidR="00832314" w:rsidRPr="002C44D0">
        <w:rPr>
          <w:lang w:val="es-EC"/>
        </w:rPr>
        <w:t xml:space="preserve"> </w:t>
      </w:r>
      <w:proofErr w:type="spellStart"/>
      <w:r w:rsidR="00832314" w:rsidRPr="002C44D0">
        <w:rPr>
          <w:lang w:val="es-EC"/>
        </w:rPr>
        <w:t>of</w:t>
      </w:r>
      <w:proofErr w:type="spellEnd"/>
      <w:r w:rsidR="00832314" w:rsidRPr="002C44D0">
        <w:rPr>
          <w:lang w:val="es-EC"/>
        </w:rPr>
        <w:t xml:space="preserve"> </w:t>
      </w:r>
      <w:proofErr w:type="spellStart"/>
      <w:r w:rsidR="00832314" w:rsidRPr="002C44D0">
        <w:rPr>
          <w:lang w:val="es-EC"/>
        </w:rPr>
        <w:t>requirements</w:t>
      </w:r>
      <w:proofErr w:type="spellEnd"/>
      <w:r w:rsidR="00832314" w:rsidRPr="002C44D0">
        <w:rPr>
          <w:lang w:val="es-EC"/>
        </w:rPr>
        <w:t xml:space="preserve"> </w:t>
      </w:r>
      <w:proofErr w:type="spellStart"/>
      <w:r w:rsidR="00832314" w:rsidRPr="002C44D0">
        <w:rPr>
          <w:lang w:val="es-EC"/>
        </w:rPr>
        <w:t>for</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development</w:t>
      </w:r>
      <w:proofErr w:type="spellEnd"/>
      <w:r w:rsidR="00832314" w:rsidRPr="002C44D0">
        <w:rPr>
          <w:lang w:val="es-EC"/>
        </w:rPr>
        <w:t xml:space="preserve"> </w:t>
      </w:r>
      <w:proofErr w:type="spellStart"/>
      <w:r w:rsidR="00832314" w:rsidRPr="002C44D0">
        <w:rPr>
          <w:lang w:val="es-EC"/>
        </w:rPr>
        <w:t>of</w:t>
      </w:r>
      <w:proofErr w:type="spellEnd"/>
      <w:r w:rsidR="00832314" w:rsidRPr="002C44D0">
        <w:rPr>
          <w:lang w:val="es-EC"/>
        </w:rPr>
        <w:t xml:space="preserve"> software </w:t>
      </w:r>
      <w:proofErr w:type="spellStart"/>
      <w:r w:rsidR="00832314" w:rsidRPr="002C44D0">
        <w:rPr>
          <w:lang w:val="es-EC"/>
        </w:rPr>
        <w:t>projects</w:t>
      </w:r>
      <w:proofErr w:type="spellEnd"/>
      <w:r w:rsidR="00832314" w:rsidRPr="002C44D0">
        <w:rPr>
          <w:lang w:val="es-EC"/>
        </w:rPr>
        <w:t xml:space="preserve">. </w:t>
      </w:r>
      <w:proofErr w:type="spellStart"/>
      <w:r w:rsidR="00832314" w:rsidRPr="002C44D0">
        <w:rPr>
          <w:lang w:val="es-EC"/>
        </w:rPr>
        <w:t>Therefore</w:t>
      </w:r>
      <w:proofErr w:type="spellEnd"/>
      <w:r w:rsidR="00832314" w:rsidRPr="002C44D0">
        <w:rPr>
          <w:lang w:val="es-EC"/>
        </w:rPr>
        <w:t xml:space="preserve">, </w:t>
      </w:r>
      <w:proofErr w:type="spellStart"/>
      <w:r w:rsidR="00832314" w:rsidRPr="002C44D0">
        <w:rPr>
          <w:lang w:val="es-EC"/>
        </w:rPr>
        <w:t>different</w:t>
      </w:r>
      <w:proofErr w:type="spellEnd"/>
      <w:r w:rsidR="00832314" w:rsidRPr="002C44D0">
        <w:rPr>
          <w:lang w:val="es-EC"/>
        </w:rPr>
        <w:t xml:space="preserve"> </w:t>
      </w:r>
      <w:proofErr w:type="spellStart"/>
      <w:r w:rsidR="00832314" w:rsidRPr="002C44D0">
        <w:rPr>
          <w:lang w:val="es-EC"/>
        </w:rPr>
        <w:t>repositories</w:t>
      </w:r>
      <w:proofErr w:type="spellEnd"/>
      <w:r w:rsidR="00832314" w:rsidRPr="002C44D0">
        <w:rPr>
          <w:lang w:val="es-EC"/>
        </w:rPr>
        <w:t xml:space="preserve"> </w:t>
      </w:r>
      <w:proofErr w:type="spellStart"/>
      <w:r w:rsidR="00832314" w:rsidRPr="002C44D0">
        <w:rPr>
          <w:lang w:val="es-EC"/>
        </w:rPr>
        <w:t>were</w:t>
      </w:r>
      <w:proofErr w:type="spellEnd"/>
      <w:r w:rsidR="00832314" w:rsidRPr="002C44D0">
        <w:rPr>
          <w:lang w:val="es-EC"/>
        </w:rPr>
        <w:t xml:space="preserve"> </w:t>
      </w:r>
      <w:proofErr w:type="spellStart"/>
      <w:r w:rsidR="00832314" w:rsidRPr="002C44D0">
        <w:rPr>
          <w:lang w:val="es-EC"/>
        </w:rPr>
        <w:t>used</w:t>
      </w:r>
      <w:proofErr w:type="spellEnd"/>
      <w:r w:rsidR="00832314" w:rsidRPr="002C44D0">
        <w:rPr>
          <w:lang w:val="es-EC"/>
        </w:rPr>
        <w:t xml:space="preserve"> </w:t>
      </w:r>
      <w:proofErr w:type="spellStart"/>
      <w:r w:rsidR="00832314" w:rsidRPr="002C44D0">
        <w:rPr>
          <w:lang w:val="es-EC"/>
        </w:rPr>
        <w:t>such</w:t>
      </w:r>
      <w:proofErr w:type="spellEnd"/>
      <w:r w:rsidR="00832314" w:rsidRPr="002C44D0">
        <w:rPr>
          <w:lang w:val="es-EC"/>
        </w:rPr>
        <w:t xml:space="preserve"> as: IEEE </w:t>
      </w:r>
      <w:proofErr w:type="spellStart"/>
      <w:r w:rsidR="00832314" w:rsidRPr="002C44D0">
        <w:rPr>
          <w:lang w:val="es-EC"/>
        </w:rPr>
        <w:t>library</w:t>
      </w:r>
      <w:proofErr w:type="spellEnd"/>
      <w:r w:rsidR="00832314" w:rsidRPr="002C44D0">
        <w:rPr>
          <w:lang w:val="es-EC"/>
        </w:rPr>
        <w:t xml:space="preserve">, </w:t>
      </w:r>
      <w:proofErr w:type="spellStart"/>
      <w:r w:rsidR="00832314" w:rsidRPr="002C44D0">
        <w:rPr>
          <w:lang w:val="es-EC"/>
        </w:rPr>
        <w:t>ScienceDirect</w:t>
      </w:r>
      <w:proofErr w:type="spellEnd"/>
      <w:r w:rsidR="00832314" w:rsidRPr="002C44D0">
        <w:rPr>
          <w:lang w:val="es-EC"/>
        </w:rPr>
        <w:t xml:space="preserve"> and ACM Digital Library, </w:t>
      </w:r>
      <w:proofErr w:type="spellStart"/>
      <w:r w:rsidR="00832314" w:rsidRPr="002C44D0">
        <w:rPr>
          <w:lang w:val="es-EC"/>
        </w:rPr>
        <w:t>where</w:t>
      </w:r>
      <w:proofErr w:type="spellEnd"/>
      <w:r w:rsidR="00832314" w:rsidRPr="002C44D0">
        <w:rPr>
          <w:lang w:val="es-EC"/>
        </w:rPr>
        <w:t xml:space="preserve"> 2</w:t>
      </w:r>
      <w:r w:rsidR="00D909E1">
        <w:rPr>
          <w:lang w:val="es-EC"/>
        </w:rPr>
        <w:t>6</w:t>
      </w:r>
      <w:r w:rsidR="00832314" w:rsidRPr="002C44D0">
        <w:rPr>
          <w:lang w:val="es-EC"/>
        </w:rPr>
        <w:t xml:space="preserve"> </w:t>
      </w:r>
      <w:proofErr w:type="spellStart"/>
      <w:r w:rsidR="00832314" w:rsidRPr="002C44D0">
        <w:rPr>
          <w:lang w:val="es-EC"/>
        </w:rPr>
        <w:t>articles</w:t>
      </w:r>
      <w:proofErr w:type="spellEnd"/>
      <w:r w:rsidR="00832314" w:rsidRPr="002C44D0">
        <w:rPr>
          <w:lang w:val="es-EC"/>
        </w:rPr>
        <w:t xml:space="preserve"> </w:t>
      </w:r>
      <w:proofErr w:type="spellStart"/>
      <w:r w:rsidR="00832314" w:rsidRPr="002C44D0">
        <w:rPr>
          <w:lang w:val="es-EC"/>
        </w:rPr>
        <w:t>were</w:t>
      </w:r>
      <w:proofErr w:type="spellEnd"/>
      <w:r w:rsidR="00832314" w:rsidRPr="002C44D0">
        <w:rPr>
          <w:lang w:val="es-EC"/>
        </w:rPr>
        <w:t xml:space="preserve"> </w:t>
      </w:r>
      <w:proofErr w:type="spellStart"/>
      <w:r w:rsidR="00832314" w:rsidRPr="002C44D0">
        <w:rPr>
          <w:lang w:val="es-EC"/>
        </w:rPr>
        <w:t>found</w:t>
      </w:r>
      <w:proofErr w:type="spellEnd"/>
      <w:r w:rsidR="00832314" w:rsidRPr="002C44D0">
        <w:rPr>
          <w:lang w:val="es-EC"/>
        </w:rPr>
        <w:t xml:space="preserve"> </w:t>
      </w:r>
      <w:proofErr w:type="spellStart"/>
      <w:r w:rsidR="00832314" w:rsidRPr="002C44D0">
        <w:rPr>
          <w:lang w:val="es-EC"/>
        </w:rPr>
        <w:t>which</w:t>
      </w:r>
      <w:proofErr w:type="spellEnd"/>
      <w:r w:rsidR="00832314" w:rsidRPr="002C44D0">
        <w:rPr>
          <w:lang w:val="es-EC"/>
        </w:rPr>
        <w:t xml:space="preserve"> are </w:t>
      </w:r>
      <w:proofErr w:type="spellStart"/>
      <w:r w:rsidR="00832314" w:rsidRPr="002C44D0">
        <w:rPr>
          <w:lang w:val="es-EC"/>
        </w:rPr>
        <w:t>related</w:t>
      </w:r>
      <w:proofErr w:type="spellEnd"/>
      <w:r w:rsidR="00832314" w:rsidRPr="002C44D0">
        <w:rPr>
          <w:lang w:val="es-EC"/>
        </w:rPr>
        <w:t xml:space="preserve"> </w:t>
      </w:r>
      <w:proofErr w:type="spellStart"/>
      <w:r w:rsidR="00832314" w:rsidRPr="002C44D0">
        <w:rPr>
          <w:lang w:val="es-EC"/>
        </w:rPr>
        <w:t>to</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research</w:t>
      </w:r>
      <w:proofErr w:type="spellEnd"/>
      <w:r w:rsidR="00832314" w:rsidRPr="002C44D0">
        <w:rPr>
          <w:lang w:val="es-EC"/>
        </w:rPr>
        <w:t xml:space="preserve">. </w:t>
      </w:r>
      <w:proofErr w:type="spellStart"/>
      <w:r w:rsidR="00832314" w:rsidRPr="002C44D0">
        <w:rPr>
          <w:lang w:val="es-EC"/>
        </w:rPr>
        <w:t>Among</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main</w:t>
      </w:r>
      <w:proofErr w:type="spellEnd"/>
      <w:r w:rsidR="00832314" w:rsidRPr="002C44D0">
        <w:rPr>
          <w:lang w:val="es-EC"/>
        </w:rPr>
        <w:t xml:space="preserve"> </w:t>
      </w:r>
      <w:proofErr w:type="spellStart"/>
      <w:r w:rsidR="00832314" w:rsidRPr="002C44D0">
        <w:rPr>
          <w:lang w:val="es-EC"/>
        </w:rPr>
        <w:t>results</w:t>
      </w:r>
      <w:proofErr w:type="spellEnd"/>
      <w:r w:rsidR="00832314" w:rsidRPr="002C44D0">
        <w:rPr>
          <w:lang w:val="es-EC"/>
        </w:rPr>
        <w:t xml:space="preserve"> </w:t>
      </w:r>
      <w:proofErr w:type="spellStart"/>
      <w:r w:rsidR="00832314" w:rsidRPr="002C44D0">
        <w:rPr>
          <w:lang w:val="es-EC"/>
        </w:rPr>
        <w:t>found</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agile </w:t>
      </w:r>
      <w:proofErr w:type="spellStart"/>
      <w:r w:rsidR="00832314" w:rsidRPr="002C44D0">
        <w:rPr>
          <w:lang w:val="es-EC"/>
        </w:rPr>
        <w:t>methodologies</w:t>
      </w:r>
      <w:proofErr w:type="spellEnd"/>
      <w:r w:rsidR="00832314" w:rsidRPr="002C44D0">
        <w:rPr>
          <w:lang w:val="es-EC"/>
        </w:rPr>
        <w:t xml:space="preserve"> are </w:t>
      </w:r>
      <w:proofErr w:type="spellStart"/>
      <w:r w:rsidR="00832314" w:rsidRPr="002C44D0">
        <w:rPr>
          <w:lang w:val="es-EC"/>
        </w:rPr>
        <w:t>detailed</w:t>
      </w:r>
      <w:proofErr w:type="spellEnd"/>
      <w:r w:rsidR="00832314" w:rsidRPr="002C44D0">
        <w:rPr>
          <w:lang w:val="es-EC"/>
        </w:rPr>
        <w:t xml:space="preserve">, </w:t>
      </w:r>
      <w:proofErr w:type="spellStart"/>
      <w:r w:rsidR="00832314" w:rsidRPr="002C44D0">
        <w:rPr>
          <w:lang w:val="es-EC"/>
        </w:rPr>
        <w:t>mentioning</w:t>
      </w:r>
      <w:proofErr w:type="spellEnd"/>
      <w:r w:rsidR="00832314" w:rsidRPr="002C44D0">
        <w:rPr>
          <w:lang w:val="es-EC"/>
        </w:rPr>
        <w:t xml:space="preserve"> Scrum and </w:t>
      </w:r>
      <w:proofErr w:type="spellStart"/>
      <w:r w:rsidR="00832314" w:rsidRPr="002C44D0">
        <w:rPr>
          <w:lang w:val="es-EC"/>
        </w:rPr>
        <w:t>Xp</w:t>
      </w:r>
      <w:proofErr w:type="spellEnd"/>
      <w:r w:rsidR="00832314" w:rsidRPr="002C44D0">
        <w:rPr>
          <w:lang w:val="es-EC"/>
        </w:rPr>
        <w:t xml:space="preserve">, as </w:t>
      </w:r>
      <w:proofErr w:type="spellStart"/>
      <w:r w:rsidR="00832314" w:rsidRPr="002C44D0">
        <w:rPr>
          <w:lang w:val="es-EC"/>
        </w:rPr>
        <w:t>well</w:t>
      </w:r>
      <w:proofErr w:type="spellEnd"/>
      <w:r w:rsidR="00832314" w:rsidRPr="002C44D0">
        <w:rPr>
          <w:lang w:val="es-EC"/>
        </w:rPr>
        <w:t xml:space="preserve"> as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preferred</w:t>
      </w:r>
      <w:proofErr w:type="spellEnd"/>
      <w:r w:rsidR="00832314" w:rsidRPr="002C44D0">
        <w:rPr>
          <w:lang w:val="es-EC"/>
        </w:rPr>
        <w:t xml:space="preserve"> </w:t>
      </w:r>
      <w:proofErr w:type="spellStart"/>
      <w:r w:rsidR="00832314" w:rsidRPr="002C44D0">
        <w:rPr>
          <w:lang w:val="es-EC"/>
        </w:rPr>
        <w:t>tools</w:t>
      </w:r>
      <w:proofErr w:type="spellEnd"/>
      <w:r w:rsidR="00832314" w:rsidRPr="002C44D0">
        <w:rPr>
          <w:lang w:val="es-EC"/>
        </w:rPr>
        <w:t xml:space="preserve"> </w:t>
      </w:r>
      <w:proofErr w:type="spellStart"/>
      <w:r w:rsidR="00832314" w:rsidRPr="002C44D0">
        <w:rPr>
          <w:lang w:val="es-EC"/>
        </w:rPr>
        <w:t>for</w:t>
      </w:r>
      <w:proofErr w:type="spellEnd"/>
      <w:r w:rsidR="00832314" w:rsidRPr="002C44D0">
        <w:rPr>
          <w:lang w:val="es-EC"/>
        </w:rPr>
        <w:t xml:space="preserve">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requirements</w:t>
      </w:r>
      <w:proofErr w:type="spellEnd"/>
      <w:r w:rsidR="00832314" w:rsidRPr="002C44D0">
        <w:rPr>
          <w:lang w:val="es-EC"/>
        </w:rPr>
        <w:t xml:space="preserve"> </w:t>
      </w:r>
      <w:proofErr w:type="spellStart"/>
      <w:r w:rsidR="00832314" w:rsidRPr="002C44D0">
        <w:rPr>
          <w:lang w:val="es-EC"/>
        </w:rPr>
        <w:t>extraction</w:t>
      </w:r>
      <w:proofErr w:type="spellEnd"/>
      <w:r w:rsidR="00832314" w:rsidRPr="002C44D0">
        <w:rPr>
          <w:lang w:val="es-EC"/>
        </w:rPr>
        <w:t xml:space="preserve"> </w:t>
      </w:r>
      <w:proofErr w:type="spellStart"/>
      <w:r w:rsidR="00832314" w:rsidRPr="002C44D0">
        <w:rPr>
          <w:lang w:val="es-EC"/>
        </w:rPr>
        <w:t>process</w:t>
      </w:r>
      <w:proofErr w:type="spellEnd"/>
      <w:r w:rsidR="00832314" w:rsidRPr="002C44D0">
        <w:rPr>
          <w:lang w:val="es-EC"/>
        </w:rPr>
        <w:t xml:space="preserve">, </w:t>
      </w:r>
      <w:proofErr w:type="spellStart"/>
      <w:r w:rsidR="00832314" w:rsidRPr="002C44D0">
        <w:rPr>
          <w:lang w:val="es-EC"/>
        </w:rPr>
        <w:t>such</w:t>
      </w:r>
      <w:proofErr w:type="spellEnd"/>
      <w:r w:rsidR="00832314" w:rsidRPr="002C44D0">
        <w:rPr>
          <w:lang w:val="es-EC"/>
        </w:rPr>
        <w:t xml:space="preserve"> as </w:t>
      </w:r>
      <w:proofErr w:type="spellStart"/>
      <w:r w:rsidR="00832314" w:rsidRPr="002C44D0">
        <w:rPr>
          <w:lang w:val="es-EC"/>
        </w:rPr>
        <w:t>Star</w:t>
      </w:r>
      <w:proofErr w:type="spellEnd"/>
      <w:r w:rsidR="00832314" w:rsidRPr="002C44D0">
        <w:rPr>
          <w:lang w:val="es-EC"/>
        </w:rPr>
        <w:t xml:space="preserve"> UML and Jira. In </w:t>
      </w:r>
      <w:proofErr w:type="spellStart"/>
      <w:r w:rsidR="00832314" w:rsidRPr="002C44D0">
        <w:rPr>
          <w:lang w:val="es-EC"/>
        </w:rPr>
        <w:t>addition</w:t>
      </w:r>
      <w:proofErr w:type="spellEnd"/>
      <w:r w:rsidR="00832314" w:rsidRPr="002C44D0">
        <w:rPr>
          <w:lang w:val="es-EC"/>
        </w:rPr>
        <w:t xml:space="preserve"> </w:t>
      </w:r>
      <w:proofErr w:type="spellStart"/>
      <w:r w:rsidR="00832314" w:rsidRPr="002C44D0">
        <w:rPr>
          <w:lang w:val="es-EC"/>
        </w:rPr>
        <w:t>they</w:t>
      </w:r>
      <w:proofErr w:type="spellEnd"/>
      <w:r w:rsidR="00832314" w:rsidRPr="002C44D0">
        <w:rPr>
          <w:lang w:val="es-EC"/>
        </w:rPr>
        <w:t xml:space="preserve"> </w:t>
      </w:r>
      <w:proofErr w:type="spellStart"/>
      <w:r w:rsidR="00832314" w:rsidRPr="002C44D0">
        <w:rPr>
          <w:lang w:val="es-EC"/>
        </w:rPr>
        <w:t>detail</w:t>
      </w:r>
      <w:proofErr w:type="spellEnd"/>
      <w:r w:rsidR="00832314" w:rsidRPr="002C44D0">
        <w:rPr>
          <w:lang w:val="es-EC"/>
        </w:rPr>
        <w:t xml:space="preserve"> </w:t>
      </w:r>
      <w:proofErr w:type="spellStart"/>
      <w:r w:rsidR="00832314" w:rsidRPr="002C44D0">
        <w:rPr>
          <w:lang w:val="es-EC"/>
        </w:rPr>
        <w:t>articles</w:t>
      </w:r>
      <w:proofErr w:type="spellEnd"/>
      <w:r w:rsidR="00832314" w:rsidRPr="002C44D0">
        <w:rPr>
          <w:lang w:val="es-EC"/>
        </w:rPr>
        <w:t xml:space="preserve"> </w:t>
      </w:r>
      <w:proofErr w:type="spellStart"/>
      <w:r w:rsidR="00832314" w:rsidRPr="002C44D0">
        <w:rPr>
          <w:lang w:val="es-EC"/>
        </w:rPr>
        <w:t>that</w:t>
      </w:r>
      <w:proofErr w:type="spellEnd"/>
      <w:r w:rsidR="00832314" w:rsidRPr="002C44D0">
        <w:rPr>
          <w:lang w:val="es-EC"/>
        </w:rPr>
        <w:t xml:space="preserve"> </w:t>
      </w:r>
      <w:proofErr w:type="spellStart"/>
      <w:r w:rsidR="00832314" w:rsidRPr="002C44D0">
        <w:rPr>
          <w:lang w:val="es-EC"/>
        </w:rPr>
        <w:t>contain</w:t>
      </w:r>
      <w:proofErr w:type="spellEnd"/>
      <w:r w:rsidR="00832314" w:rsidRPr="002C44D0">
        <w:rPr>
          <w:lang w:val="es-EC"/>
        </w:rPr>
        <w:t xml:space="preserve"> </w:t>
      </w:r>
      <w:proofErr w:type="spellStart"/>
      <w:r w:rsidR="00832314" w:rsidRPr="002C44D0">
        <w:rPr>
          <w:lang w:val="es-EC"/>
        </w:rPr>
        <w:t>standards</w:t>
      </w:r>
      <w:proofErr w:type="spellEnd"/>
      <w:r w:rsidR="00832314" w:rsidRPr="002C44D0">
        <w:rPr>
          <w:lang w:val="es-EC"/>
        </w:rPr>
        <w:t xml:space="preserve"> </w:t>
      </w:r>
      <w:proofErr w:type="spellStart"/>
      <w:r w:rsidR="00832314" w:rsidRPr="002C44D0">
        <w:rPr>
          <w:lang w:val="es-EC"/>
        </w:rPr>
        <w:t>that</w:t>
      </w:r>
      <w:proofErr w:type="spellEnd"/>
      <w:r w:rsidR="00832314" w:rsidRPr="002C44D0">
        <w:rPr>
          <w:lang w:val="es-EC"/>
        </w:rPr>
        <w:t xml:space="preserve"> </w:t>
      </w:r>
      <w:proofErr w:type="spellStart"/>
      <w:r w:rsidR="00832314" w:rsidRPr="002C44D0">
        <w:rPr>
          <w:lang w:val="es-EC"/>
        </w:rPr>
        <w:t>implement</w:t>
      </w:r>
      <w:proofErr w:type="spellEnd"/>
      <w:r w:rsidR="00832314" w:rsidRPr="002C44D0">
        <w:rPr>
          <w:lang w:val="es-EC"/>
        </w:rPr>
        <w:t xml:space="preserve"> in </w:t>
      </w:r>
      <w:proofErr w:type="spellStart"/>
      <w:r w:rsidR="00832314" w:rsidRPr="002C44D0">
        <w:rPr>
          <w:lang w:val="es-EC"/>
        </w:rPr>
        <w:t>the</w:t>
      </w:r>
      <w:proofErr w:type="spellEnd"/>
      <w:r w:rsidR="00832314" w:rsidRPr="002C44D0">
        <w:rPr>
          <w:lang w:val="es-EC"/>
        </w:rPr>
        <w:t xml:space="preserve"> </w:t>
      </w:r>
      <w:proofErr w:type="spellStart"/>
      <w:r w:rsidR="00832314" w:rsidRPr="002C44D0">
        <w:rPr>
          <w:lang w:val="es-EC"/>
        </w:rPr>
        <w:t>elicitation</w:t>
      </w:r>
      <w:proofErr w:type="spellEnd"/>
      <w:r w:rsidR="00832314" w:rsidRPr="002C44D0">
        <w:rPr>
          <w:lang w:val="es-EC"/>
        </w:rPr>
        <w:t xml:space="preserve"> as: IEEE 830-1984, ISO 14598-1 </w:t>
      </w:r>
      <w:proofErr w:type="spellStart"/>
      <w:r w:rsidR="00832314" w:rsidRPr="002C44D0">
        <w:rPr>
          <w:lang w:val="es-EC"/>
        </w:rPr>
        <w:t>among</w:t>
      </w:r>
      <w:proofErr w:type="spellEnd"/>
      <w:r w:rsidR="00832314" w:rsidRPr="002C44D0">
        <w:rPr>
          <w:lang w:val="es-EC"/>
        </w:rPr>
        <w:t xml:space="preserve"> </w:t>
      </w:r>
      <w:proofErr w:type="spellStart"/>
      <w:r w:rsidR="00832314" w:rsidRPr="002C44D0">
        <w:rPr>
          <w:lang w:val="es-EC"/>
        </w:rPr>
        <w:t>others</w:t>
      </w:r>
      <w:proofErr w:type="spellEnd"/>
      <w:r w:rsidR="00832314" w:rsidRPr="002C44D0">
        <w:rPr>
          <w:lang w:val="es-EC"/>
        </w:rPr>
        <w:t>.</w:t>
      </w:r>
    </w:p>
    <w:p w14:paraId="0359C00E" w14:textId="1373ECAD" w:rsidR="0006090B" w:rsidRPr="002C44D0" w:rsidRDefault="00EF0B1F" w:rsidP="0006090B">
      <w:pPr>
        <w:pStyle w:val="keywords"/>
        <w:rPr>
          <w:u w:val="single"/>
          <w:lang w:val="es-EC"/>
        </w:rPr>
      </w:pPr>
      <w:r w:rsidRPr="002C44D0">
        <w:rPr>
          <w:rStyle w:val="hps"/>
          <w:lang w:val="es-EC"/>
        </w:rPr>
        <w:t>Keys Words</w:t>
      </w:r>
      <w:r w:rsidRPr="002C44D0">
        <w:rPr>
          <w:lang w:val="es-EC"/>
        </w:rPr>
        <w:t xml:space="preserve"> – </w:t>
      </w:r>
      <w:r w:rsidR="00BA68EA" w:rsidRPr="002C44D0">
        <w:rPr>
          <w:lang w:val="es-EC"/>
        </w:rPr>
        <w:t>Requirements of elici</w:t>
      </w:r>
      <w:r w:rsidRPr="002C44D0">
        <w:rPr>
          <w:lang w:val="es-EC"/>
        </w:rPr>
        <w:t>tation</w:t>
      </w:r>
      <w:r w:rsidR="007B0DA6" w:rsidRPr="002C44D0">
        <w:rPr>
          <w:lang w:val="es-EC"/>
        </w:rPr>
        <w:t>, Methodologies, Tools and Standards</w:t>
      </w:r>
    </w:p>
    <w:p w14:paraId="25298898" w14:textId="77777777" w:rsidR="7B7574B0" w:rsidRPr="002C44D0" w:rsidRDefault="00ED13D6" w:rsidP="00095185">
      <w:pPr>
        <w:pStyle w:val="Ttulo11"/>
        <w:rPr>
          <w:lang w:val="es-EC"/>
        </w:rPr>
      </w:pPr>
      <w:r w:rsidRPr="002C44D0">
        <w:rPr>
          <w:lang w:val="es-EC"/>
        </w:rPr>
        <w:t xml:space="preserve"> </w:t>
      </w:r>
      <w:r w:rsidR="00CD1004" w:rsidRPr="002C44D0">
        <w:rPr>
          <w:lang w:val="es-EC"/>
        </w:rPr>
        <w:t xml:space="preserve">Introducción </w:t>
      </w:r>
    </w:p>
    <w:p w14:paraId="4569E8D7" w14:textId="77777777" w:rsidR="00095185" w:rsidRPr="002C44D0" w:rsidRDefault="00095185" w:rsidP="00095185">
      <w:pPr>
        <w:rPr>
          <w:lang w:val="es-EC"/>
        </w:rPr>
      </w:pPr>
    </w:p>
    <w:p w14:paraId="0B164DBC" w14:textId="77777777" w:rsidR="0006090B" w:rsidRPr="002C44D0" w:rsidRDefault="0006090B" w:rsidP="0006090B">
      <w:pPr>
        <w:pStyle w:val="Textoindependiente"/>
        <w:ind w:firstLine="0"/>
        <w:rPr>
          <w:color w:val="000000"/>
          <w:lang w:val="es-EC"/>
        </w:rPr>
      </w:pPr>
      <w:r w:rsidRPr="002C44D0">
        <w:rPr>
          <w:rFonts w:eastAsia="Times New Roman"/>
          <w:lang w:val="es-EC"/>
        </w:rPr>
        <w:t xml:space="preserve">     </w:t>
      </w:r>
      <w:r w:rsidRPr="002C44D0">
        <w:rPr>
          <w:color w:val="000000"/>
          <w:lang w:val="es-EC"/>
        </w:rPr>
        <w:t xml:space="preserve">En la actualidad el diseño de software es un proceso muy complejo ya que requiere solucionar problemas utilizando implementaciones tecnológicas, haciendo de este proceso un trabajo intensamente intelectual, que compromete la creatividad y el juicio de las personas involucradas </w:t>
      </w:r>
      <w:r w:rsidRPr="002C44D0">
        <w:rPr>
          <w:color w:val="000000"/>
          <w:lang w:val="es-EC"/>
        </w:rPr>
        <w:fldChar w:fldCharType="begin" w:fldLock="1"/>
      </w:r>
      <w:r w:rsidRPr="002C44D0">
        <w:rPr>
          <w:color w:val="000000"/>
          <w:lang w:val="es-EC"/>
        </w:rPr>
        <w:instrText>ADDIN CSL_CITATION {"citationItems":[{"id":"ITEM-1","itemData":{"author":[{"dropping-particle":"","family":"Cohn Muroy","given":"Dennis Stephen","non-dropping-particle":"","parse-names":false,"suffix":""}],"id":"ITEM-1","issued":{"date-parts":[["0"]]},"publisher":"Pontificia Universidad Católica del Perú","title":"Análisis de la transparencia en la elicitación de requerimientos al combinar historias de usuario y casos de uso","type":"article-journal"},"uris":["http://www.mendeley.com/documents/?uuid=d275161d-60e9-4aec-9955-81b6d2193787"]}],"mendeley":{"formattedCitation":"[1]","plainTextFormattedCitation":"[1]","previouslyFormattedCitation":"[1]"},"properties":{"noteIndex":0},"schema":"https://github.com/citation-style-language/schema/raw/master/csl-citation.json"}</w:instrText>
      </w:r>
      <w:r w:rsidRPr="002C44D0">
        <w:rPr>
          <w:color w:val="000000"/>
          <w:lang w:val="es-EC"/>
        </w:rPr>
        <w:fldChar w:fldCharType="separate"/>
      </w:r>
      <w:r w:rsidRPr="002C44D0">
        <w:rPr>
          <w:noProof/>
          <w:color w:val="000000"/>
          <w:lang w:val="es-EC"/>
        </w:rPr>
        <w:t>[1]</w:t>
      </w:r>
      <w:r w:rsidRPr="002C44D0">
        <w:rPr>
          <w:color w:val="000000"/>
          <w:lang w:val="es-EC"/>
        </w:rPr>
        <w:fldChar w:fldCharType="end"/>
      </w:r>
      <w:r w:rsidRPr="002C44D0">
        <w:rPr>
          <w:color w:val="000000"/>
          <w:lang w:val="es-EC"/>
        </w:rPr>
        <w:t xml:space="preserve">, lo cual acarrea una serie de problemas, por ejemplo, para que un ingeniero en el ámbito de desarrollo , aporte con una solución para un cliente, es necesario dedicación y tiempo para entender lo que realmente </w:t>
      </w:r>
      <w:r w:rsidRPr="002C44D0">
        <w:rPr>
          <w:color w:val="000000"/>
          <w:lang w:val="es-EC"/>
        </w:rPr>
        <w:t>se desea construir . Por esta razón nace la Ingeniería de Requisitos, siendo esta un conjunto de actividades, tareas y procesos de desarrollo de sistemas cuyos objetivos principales son definir las características de un software, para que cumplan las necesidades de los clientes, gestionando las peticiones que se realicen durante la especificación de requisitos, para mantener una trazabilidad entre los requisitos y los productos de desarrollo.</w:t>
      </w:r>
    </w:p>
    <w:p w14:paraId="71B0DFAA" w14:textId="77777777" w:rsidR="0006090B" w:rsidRPr="002C44D0" w:rsidRDefault="0006090B" w:rsidP="0006090B">
      <w:pPr>
        <w:pStyle w:val="Textoindependiente"/>
        <w:rPr>
          <w:color w:val="000000"/>
          <w:lang w:val="es-EC"/>
        </w:rPr>
      </w:pPr>
      <w:r w:rsidRPr="002C44D0">
        <w:rPr>
          <w:color w:val="000000"/>
          <w:lang w:val="es-EC"/>
        </w:rPr>
        <w:t xml:space="preserve">Una parte fundamental de la Ingeniería de Requisitos es la Elicitación, ya que según </w:t>
      </w:r>
      <w:r w:rsidRPr="002C44D0">
        <w:rPr>
          <w:color w:val="000000"/>
          <w:lang w:val="es-EC"/>
        </w:rPr>
        <w:fldChar w:fldCharType="begin" w:fldLock="1"/>
      </w:r>
      <w:r w:rsidRPr="002C44D0">
        <w:rPr>
          <w:color w:val="000000"/>
          <w:lang w:val="es-EC"/>
        </w:rPr>
        <w:instrText>ADDIN CSL_CITATION {"citationItems":[{"id":"ITEM-1","itemData":{"author":[{"dropping-particle":"","family":"Cohn Muroy","given":"Dennis Stephen","non-dropping-particle":"","parse-names":false,"suffix":""}],"id":"ITEM-1","issued":{"date-parts":[["0"]]},"publisher":"Pontificia Universidad Católica del Perú","title":"Análisis de la transparencia en la elicitación de requerimientos al combinar historias de usuario y casos de uso","type":"article-journal"},"uris":["http://www.mendeley.com/documents/?uuid=d275161d-60e9-4aec-9955-81b6d2193787"]}],"mendeley":{"formattedCitation":"[1]","plainTextFormattedCitation":"[1]","previouslyFormattedCitation":"[1]"},"properties":{"noteIndex":0},"schema":"https://github.com/citation-style-language/schema/raw/master/csl-citation.json"}</w:instrText>
      </w:r>
      <w:r w:rsidRPr="002C44D0">
        <w:rPr>
          <w:color w:val="000000"/>
          <w:lang w:val="es-EC"/>
        </w:rPr>
        <w:fldChar w:fldCharType="separate"/>
      </w:r>
      <w:r w:rsidRPr="002C44D0">
        <w:rPr>
          <w:noProof/>
          <w:color w:val="000000"/>
          <w:lang w:val="es-EC"/>
        </w:rPr>
        <w:t>[1]</w:t>
      </w:r>
      <w:r w:rsidRPr="002C44D0">
        <w:rPr>
          <w:color w:val="000000"/>
          <w:lang w:val="es-EC"/>
        </w:rPr>
        <w:fldChar w:fldCharType="end"/>
      </w:r>
      <w:r w:rsidRPr="002C44D0">
        <w:rPr>
          <w:color w:val="000000"/>
          <w:lang w:val="es-EC"/>
        </w:rPr>
        <w:t xml:space="preserve"> la elicitación de requerimientos es una de las principales tareas que debe llevarse a cabo para la correcta implementación de un desarrollo software, su incorrecta especificación genera costos innecesarios a lo largo del proyecto e inclusive, su completo fracaso.</w:t>
      </w:r>
    </w:p>
    <w:p w14:paraId="298169B5" w14:textId="77777777" w:rsidR="00533849" w:rsidRPr="002C44D0" w:rsidRDefault="00533849" w:rsidP="00D55A94">
      <w:pPr>
        <w:pStyle w:val="Textoindependiente"/>
        <w:rPr>
          <w:color w:val="000000"/>
          <w:lang w:val="es-EC"/>
        </w:rPr>
      </w:pPr>
      <w:r w:rsidRPr="002C44D0">
        <w:rPr>
          <w:color w:val="000000"/>
          <w:lang w:val="es-EC"/>
        </w:rPr>
        <w:t xml:space="preserve">Contemporáneamente el crecimiento exponencial del desarrollo de software en diversos campos para diversos usos, hace que la presión por el aporte de la calidad en el desarrollo, sea prioridad para los desarrolladores de software, en ese contexto existen un sinnúmero de metodologías, estándares y herramientas que aportan exponencialmente la extracción de requisitos,  su principales objetivo es que  el proyecto cumpla de acuerdo a las necesidades de los </w:t>
      </w:r>
      <w:proofErr w:type="spellStart"/>
      <w:r w:rsidRPr="002C44D0">
        <w:rPr>
          <w:color w:val="000000"/>
          <w:lang w:val="es-EC"/>
        </w:rPr>
        <w:t>Stakeholders</w:t>
      </w:r>
      <w:proofErr w:type="spellEnd"/>
      <w:r w:rsidRPr="002C44D0">
        <w:rPr>
          <w:color w:val="000000"/>
          <w:lang w:val="es-EC"/>
        </w:rPr>
        <w:t>, con los plazos establecidos porque nos ayudan a documentar un marco de desarrollo, bajo estándares e implementado herramientas desde el comienzo de proyecto para evitar fallos en etapas siguientes a la elicitación y que el producto entregable sea un fracaso.</w:t>
      </w:r>
    </w:p>
    <w:p w14:paraId="64C0FC6C" w14:textId="77777777" w:rsidR="0006090B" w:rsidRPr="002C44D0" w:rsidRDefault="0006090B" w:rsidP="0006090B">
      <w:pPr>
        <w:pStyle w:val="Textoindependiente"/>
        <w:rPr>
          <w:color w:val="000000"/>
          <w:lang w:val="es-EC"/>
        </w:rPr>
      </w:pPr>
      <w:r w:rsidRPr="002C44D0">
        <w:rPr>
          <w:color w:val="000000"/>
          <w:lang w:val="es-EC"/>
        </w:rPr>
        <w:t xml:space="preserve"> Simultáneamente cabe mencionar que existen pocas revisiones sistemáticas de Literatura (RSL)orientadas a la elicitación de requerimientos, ya que se le da más peso a otras etapas del desarrollo sin prever que esta es una etapa fundamental ya que propone los cimientos del comienzo del proyecto,  entre ellas se encuentra la propuesta por </w:t>
      </w:r>
      <w:r w:rsidRPr="002C44D0">
        <w:rPr>
          <w:color w:val="000000"/>
          <w:lang w:val="es-EC"/>
        </w:rPr>
        <w:fldChar w:fldCharType="begin" w:fldLock="1"/>
      </w:r>
      <w:r w:rsidRPr="002C44D0">
        <w:rPr>
          <w:color w:val="000000"/>
          <w:lang w:val="es-EC"/>
        </w:rPr>
        <w:instrText>ADDIN CSL_CITATION {"citationItems":[{"id":"ITEM-1","itemData":{"author":[{"dropping-particle":"","family":"Mamani Coaquira","given":"Yonatan","non-dropping-particle":"","parse-names":false,"suffix":""}],"id":"ITEM-1","issued":{"date-parts":[["2014"]]},"publisher":"Universidad Nacional Micaela Bastidas de Apurimac","title":"Seguimiento de requisitos en proyectos de software basado en el enfoque de prácticas ágiles mediante una aplicación Web","type":"article-journal"},"uris":["http://www.mendeley.com/documents/?uuid=debb9641-81cd-4d48-8750-4f73f3047d0f"]}],"mendeley":{"formattedCitation":"[2]","plainTextFormattedCitation":"[2]","previouslyFormattedCitation":"[2]"},"properties":{"noteIndex":0},"schema":"https://github.com/citation-style-language/schema/raw/master/csl-citation.json"}</w:instrText>
      </w:r>
      <w:r w:rsidRPr="002C44D0">
        <w:rPr>
          <w:color w:val="000000"/>
          <w:lang w:val="es-EC"/>
        </w:rPr>
        <w:fldChar w:fldCharType="separate"/>
      </w:r>
      <w:r w:rsidRPr="002C44D0">
        <w:rPr>
          <w:noProof/>
          <w:color w:val="000000"/>
          <w:lang w:val="es-EC"/>
        </w:rPr>
        <w:t>[2]</w:t>
      </w:r>
      <w:r w:rsidRPr="002C44D0">
        <w:rPr>
          <w:color w:val="000000"/>
          <w:lang w:val="es-EC"/>
        </w:rPr>
        <w:fldChar w:fldCharType="end"/>
      </w:r>
      <w:r w:rsidRPr="002C44D0">
        <w:rPr>
          <w:color w:val="000000"/>
          <w:lang w:val="es-EC"/>
        </w:rPr>
        <w:t xml:space="preserve">, que hace un análisis de diferentes artículos enfocados en la licitación para el desarrollo de aplicaciones web utilizando metodologías ágiles, sin embargo el documento aunque es claro y conciso en sus aportaciones se puede evidenciar que no se aborda en conjunto una contrastación de las diferentes metodologías existentes estándares y herramientas que existen no solo en el desarrollo ágil como lo mencionado por </w:t>
      </w:r>
      <w:r w:rsidRPr="002C44D0">
        <w:rPr>
          <w:color w:val="000000"/>
          <w:lang w:val="es-EC"/>
        </w:rPr>
        <w:fldChar w:fldCharType="begin" w:fldLock="1"/>
      </w:r>
      <w:r w:rsidRPr="002C44D0">
        <w:rPr>
          <w:color w:val="000000"/>
          <w:lang w:val="es-EC"/>
        </w:rPr>
        <w:instrText>ADDIN CSL_CITATION {"citationItems":[{"id":"ITEM-1","itemData":{"author":[{"dropping-particle":"","family":"Mamani Coaquira","given":"Yonatan","non-dropping-particle":"","parse-names":false,"suffix":""}],"id":"ITEM-1","issued":{"date-parts":[["2014"]]},"publisher":"Universidad Nacional Micaela Bastidas de Apurimac","title":"Seguimiento de requisitos en proyectos de software basado en el enfoque de prácticas ágiles mediante una aplicación Web","type":"article-journal"},"uris":["http://www.mendeley.com/documents/?uuid=debb9641-81cd-4d48-8750-4f73f3047d0f"]}],"mendeley":{"formattedCitation":"[2]","plainTextFormattedCitation":"[2]","previouslyFormattedCitation":"[2]"},"properties":{"noteIndex":0},"schema":"https://github.com/citation-style-language/schema/raw/master/csl-citation.json"}</w:instrText>
      </w:r>
      <w:r w:rsidRPr="002C44D0">
        <w:rPr>
          <w:color w:val="000000"/>
          <w:lang w:val="es-EC"/>
        </w:rPr>
        <w:fldChar w:fldCharType="separate"/>
      </w:r>
      <w:r w:rsidRPr="002C44D0">
        <w:rPr>
          <w:noProof/>
          <w:color w:val="000000"/>
          <w:lang w:val="es-EC"/>
        </w:rPr>
        <w:t>[2]</w:t>
      </w:r>
      <w:r w:rsidRPr="002C44D0">
        <w:rPr>
          <w:color w:val="000000"/>
          <w:lang w:val="es-EC"/>
        </w:rPr>
        <w:fldChar w:fldCharType="end"/>
      </w:r>
      <w:r w:rsidRPr="002C44D0">
        <w:rPr>
          <w:color w:val="000000"/>
          <w:lang w:val="es-EC"/>
        </w:rPr>
        <w:t xml:space="preserve">, si no que existen un sinnúmero de metodologías, que no precisamente pertenecen a </w:t>
      </w:r>
      <w:r w:rsidRPr="002C44D0">
        <w:rPr>
          <w:color w:val="000000"/>
          <w:lang w:val="es-EC"/>
        </w:rPr>
        <w:lastRenderedPageBreak/>
        <w:t>este tipo de metodologías ágiles, del mismo modo herramientas y estándares.</w:t>
      </w:r>
    </w:p>
    <w:p w14:paraId="5AA0B9DD" w14:textId="6B7BFD30" w:rsidR="00274A99" w:rsidRPr="002C44D0" w:rsidRDefault="00274A99" w:rsidP="00D55A94">
      <w:pPr>
        <w:pStyle w:val="Textoindependiente"/>
        <w:rPr>
          <w:color w:val="000000"/>
          <w:lang w:val="es-EC"/>
        </w:rPr>
      </w:pPr>
      <w:r w:rsidRPr="002C44D0">
        <w:rPr>
          <w:color w:val="333333"/>
          <w:lang w:val="es-EC"/>
        </w:rPr>
        <w:t xml:space="preserve">Para finalizar, cabe señalar que </w:t>
      </w:r>
      <w:r w:rsidR="002B34F7" w:rsidRPr="002C44D0">
        <w:rPr>
          <w:color w:val="333333"/>
          <w:lang w:val="es-EC"/>
        </w:rPr>
        <w:t>el documento</w:t>
      </w:r>
      <w:r w:rsidRPr="002C44D0">
        <w:rPr>
          <w:color w:val="333333"/>
          <w:lang w:val="es-EC"/>
        </w:rPr>
        <w:t xml:space="preserve"> se encuentra estructurado en 5 secciones.  En la Sección 2 se detalla el Método de Investigación, el cual engloba aspectos tales como:  preguntas de investigación, proceso de búsqueda, definición de los criterios de inclusión y exclusión utilizados, cadenas de búsqueda y la evaluación de calidad. En la Sección 3 se aborda los resultados de la investigación. En la 4 las diferentes discusiones que se plantean con los artículos encontrados y finalmente las conclusiones de la presente RSL. Cabe señalar que el proceso de investigación utilizó herramientas como </w:t>
      </w:r>
      <w:r w:rsidR="00A524BB" w:rsidRPr="002C44D0">
        <w:rPr>
          <w:color w:val="333333"/>
          <w:lang w:val="es-EC"/>
        </w:rPr>
        <w:t>Parsif</w:t>
      </w:r>
      <w:r w:rsidR="00D909E1">
        <w:rPr>
          <w:color w:val="333333"/>
          <w:lang w:val="es-EC"/>
        </w:rPr>
        <w:t>al</w:t>
      </w:r>
      <w:r w:rsidRPr="002C44D0">
        <w:rPr>
          <w:color w:val="333333"/>
          <w:lang w:val="es-EC"/>
        </w:rPr>
        <w:t xml:space="preserve"> para crear un repositorio en el cual se pueda llevar un seguimiento detallado del trabajo expuesto en el presente</w:t>
      </w:r>
      <w:r w:rsidR="00A524BB" w:rsidRPr="002C44D0">
        <w:rPr>
          <w:color w:val="333333"/>
          <w:lang w:val="es-EC"/>
        </w:rPr>
        <w:t xml:space="preserve">, </w:t>
      </w:r>
      <w:r w:rsidRPr="002C44D0">
        <w:rPr>
          <w:color w:val="333333"/>
          <w:lang w:val="es-EC"/>
        </w:rPr>
        <w:t>en cada una de sus partes.</w:t>
      </w:r>
    </w:p>
    <w:p w14:paraId="63072C13" w14:textId="77777777" w:rsidR="00FF0F32" w:rsidRPr="002C44D0" w:rsidRDefault="363F4485" w:rsidP="00FF0F32">
      <w:pPr>
        <w:pStyle w:val="Ttulo11"/>
        <w:rPr>
          <w:rStyle w:val="hps"/>
          <w:smallCaps w:val="0"/>
          <w:lang w:val="es-EC"/>
        </w:rPr>
      </w:pPr>
      <w:r w:rsidRPr="002C44D0">
        <w:rPr>
          <w:rFonts w:eastAsia="Times New Roman"/>
          <w:lang w:val="es-EC"/>
        </w:rPr>
        <w:t>Método</w:t>
      </w:r>
      <w:r w:rsidRPr="002C44D0">
        <w:rPr>
          <w:rFonts w:eastAsia="Times New Roman"/>
          <w:color w:val="000000" w:themeColor="text1"/>
          <w:lang w:val="es-EC"/>
        </w:rPr>
        <w:t xml:space="preserve"> de Investigación</w:t>
      </w:r>
    </w:p>
    <w:p w14:paraId="121E26BE" w14:textId="77777777" w:rsidR="001B5812" w:rsidRPr="002C44D0" w:rsidRDefault="00C37332" w:rsidP="001B5812">
      <w:pPr>
        <w:jc w:val="both"/>
        <w:rPr>
          <w:rFonts w:eastAsia="Times New Roman"/>
          <w:spacing w:val="-1"/>
          <w:lang w:val="es-EC"/>
        </w:rPr>
      </w:pPr>
      <w:r w:rsidRPr="002C44D0">
        <w:rPr>
          <w:rFonts w:eastAsia="Times New Roman"/>
          <w:smallCaps/>
          <w:lang w:val="es-EC"/>
        </w:rPr>
        <w:t xml:space="preserve">        </w:t>
      </w:r>
      <w:r w:rsidRPr="002C44D0">
        <w:rPr>
          <w:rFonts w:eastAsia="Times New Roman"/>
          <w:spacing w:val="-1"/>
          <w:lang w:val="es-EC"/>
        </w:rPr>
        <w:t>Se llevo a cabo una revisión sistemática de la literatura</w:t>
      </w:r>
    </w:p>
    <w:p w14:paraId="2532B81C" w14:textId="22F452EE" w:rsidR="0043603B" w:rsidRPr="002C44D0" w:rsidRDefault="00C37332" w:rsidP="001B5812">
      <w:pPr>
        <w:jc w:val="both"/>
        <w:rPr>
          <w:lang w:val="es-EC"/>
        </w:rPr>
      </w:pPr>
      <w:r w:rsidRPr="002C44D0">
        <w:rPr>
          <w:rFonts w:eastAsia="Times New Roman"/>
          <w:spacing w:val="-1"/>
          <w:lang w:val="es-EC"/>
        </w:rPr>
        <w:t>para responder</w:t>
      </w:r>
      <w:r w:rsidRPr="002C44D0">
        <w:rPr>
          <w:rFonts w:eastAsia="Times New Roman"/>
          <w:lang w:val="es-EC"/>
        </w:rPr>
        <w:t xml:space="preserve"> a cuestiones concretas</w:t>
      </w:r>
      <w:r w:rsidRPr="002C44D0">
        <w:rPr>
          <w:rFonts w:eastAsia="Times New Roman"/>
          <w:spacing w:val="-1"/>
          <w:lang w:val="es-EC"/>
        </w:rPr>
        <w:t xml:space="preserve"> e identificar cómo ha sido abordada la investigación por otros autores. Esta revisión sistemática de la Literatura se realizó en tres partes:</w:t>
      </w:r>
    </w:p>
    <w:p w14:paraId="25CDD088" w14:textId="77777777" w:rsidR="0043603B" w:rsidRPr="002C44D0" w:rsidRDefault="6AAE47B4" w:rsidP="6AAE47B4">
      <w:pPr>
        <w:pStyle w:val="Prrafodelista"/>
        <w:numPr>
          <w:ilvl w:val="0"/>
          <w:numId w:val="1"/>
        </w:numPr>
        <w:jc w:val="both"/>
        <w:rPr>
          <w:rFonts w:eastAsia="Times New Roman"/>
          <w:lang w:val="es-EC"/>
        </w:rPr>
      </w:pPr>
      <w:r w:rsidRPr="002C44D0">
        <w:rPr>
          <w:lang w:val="es-EC"/>
        </w:rPr>
        <w:t>Definición para la búsqueda: en donde definimos las preguntas de investigación, proceso de búsqueda, los criterios de inclusión y exclusión, y finalmente la cadena de búsqueda.</w:t>
      </w:r>
    </w:p>
    <w:p w14:paraId="63C5BA62" w14:textId="77777777" w:rsidR="0043603B" w:rsidRPr="002C44D0" w:rsidRDefault="6AAE47B4" w:rsidP="6AAE47B4">
      <w:pPr>
        <w:pStyle w:val="Prrafodelista"/>
        <w:numPr>
          <w:ilvl w:val="0"/>
          <w:numId w:val="1"/>
        </w:numPr>
        <w:jc w:val="both"/>
        <w:rPr>
          <w:rFonts w:eastAsia="Times New Roman"/>
          <w:lang w:val="es-EC"/>
        </w:rPr>
      </w:pPr>
      <w:r w:rsidRPr="002C44D0">
        <w:rPr>
          <w:lang w:val="es-EC"/>
        </w:rPr>
        <w:t xml:space="preserve">Ejecución de la búsqueda: aplicamos la cedan de búsqueda en las librerías seleccionadas, e </w:t>
      </w:r>
      <w:r w:rsidR="00585E90" w:rsidRPr="002C44D0">
        <w:rPr>
          <w:lang w:val="es-EC"/>
        </w:rPr>
        <w:t>iniciamos</w:t>
      </w:r>
      <w:r w:rsidRPr="002C44D0">
        <w:rPr>
          <w:lang w:val="es-EC"/>
        </w:rPr>
        <w:t xml:space="preserve"> la evaluación de calidad con los resultados obtenidos.</w:t>
      </w:r>
    </w:p>
    <w:p w14:paraId="338C3EA8" w14:textId="77777777" w:rsidR="0043603B" w:rsidRPr="002C44D0" w:rsidRDefault="6AAE47B4" w:rsidP="6AAE47B4">
      <w:pPr>
        <w:pStyle w:val="Prrafodelista"/>
        <w:numPr>
          <w:ilvl w:val="0"/>
          <w:numId w:val="1"/>
        </w:numPr>
        <w:jc w:val="both"/>
        <w:rPr>
          <w:lang w:val="es-EC"/>
        </w:rPr>
      </w:pPr>
      <w:r w:rsidRPr="002C44D0">
        <w:rPr>
          <w:lang w:val="es-EC"/>
        </w:rPr>
        <w:t>Discusión de los resultados: en esta parte analizamos los resultados obtenidos en la Revisión.</w:t>
      </w:r>
    </w:p>
    <w:p w14:paraId="264C92F1" w14:textId="77777777" w:rsidR="0043603B" w:rsidRPr="002C44D0" w:rsidRDefault="0043603B" w:rsidP="6AAE47B4">
      <w:pPr>
        <w:ind w:left="360"/>
        <w:jc w:val="both"/>
        <w:rPr>
          <w:lang w:val="es-EC"/>
        </w:rPr>
      </w:pPr>
    </w:p>
    <w:p w14:paraId="62ADEE35" w14:textId="77777777" w:rsidR="0043603B" w:rsidRPr="002C44D0" w:rsidRDefault="6AAE47B4" w:rsidP="6AAE47B4">
      <w:pPr>
        <w:pStyle w:val="Prrafodelista"/>
        <w:jc w:val="left"/>
        <w:rPr>
          <w:rStyle w:val="hps"/>
          <w:lang w:val="es-EC"/>
        </w:rPr>
      </w:pPr>
      <w:r w:rsidRPr="002C44D0">
        <w:rPr>
          <w:lang w:val="es-EC"/>
        </w:rPr>
        <w:t xml:space="preserve">        </w:t>
      </w:r>
      <w:r w:rsidRPr="002C44D0">
        <w:rPr>
          <w:rStyle w:val="hps"/>
          <w:lang w:val="es-EC"/>
        </w:rPr>
        <w:t>Preguntas de Investigación</w:t>
      </w:r>
    </w:p>
    <w:p w14:paraId="45984C1B" w14:textId="77777777" w:rsidR="00681505" w:rsidRPr="002C44D0" w:rsidRDefault="00681505" w:rsidP="6AAE47B4">
      <w:pPr>
        <w:pStyle w:val="Prrafodelista"/>
        <w:jc w:val="left"/>
        <w:rPr>
          <w:rFonts w:eastAsia="Times New Roman"/>
          <w:i/>
          <w:lang w:val="es-EC"/>
        </w:rPr>
      </w:pPr>
    </w:p>
    <w:p w14:paraId="7EAC9460" w14:textId="77777777" w:rsidR="00ED13D6" w:rsidRPr="002C44D0" w:rsidRDefault="0043603B" w:rsidP="00B96E9F">
      <w:pPr>
        <w:pStyle w:val="Textoindependiente"/>
        <w:rPr>
          <w:rFonts w:eastAsia="Times New Roman"/>
          <w:lang w:val="es-EC"/>
        </w:rPr>
      </w:pPr>
      <w:r w:rsidRPr="002C44D0">
        <w:rPr>
          <w:rFonts w:eastAsia="Times New Roman"/>
          <w:lang w:val="es-EC"/>
        </w:rPr>
        <w:t>A partir de la temática central denominada “</w:t>
      </w:r>
      <w:r w:rsidR="708C8B37" w:rsidRPr="002C44D0">
        <w:rPr>
          <w:rFonts w:eastAsia="Times New Roman"/>
          <w:lang w:val="es-EC"/>
        </w:rPr>
        <w:t>Elicitación</w:t>
      </w:r>
      <w:r w:rsidRPr="002C44D0">
        <w:rPr>
          <w:rFonts w:eastAsia="Times New Roman"/>
          <w:lang w:val="es-EC"/>
        </w:rPr>
        <w:t xml:space="preserve"> de </w:t>
      </w:r>
      <w:r w:rsidR="708C8B37" w:rsidRPr="002C44D0">
        <w:rPr>
          <w:rFonts w:eastAsia="Times New Roman"/>
          <w:lang w:val="es-EC"/>
        </w:rPr>
        <w:t>Requisitos</w:t>
      </w:r>
      <w:r w:rsidRPr="002C44D0">
        <w:rPr>
          <w:rFonts w:eastAsia="Times New Roman"/>
          <w:lang w:val="es-EC"/>
        </w:rPr>
        <w:t xml:space="preserve">” se planteó </w:t>
      </w:r>
      <w:r w:rsidR="708C8B37" w:rsidRPr="002C44D0">
        <w:rPr>
          <w:rFonts w:eastAsia="Times New Roman"/>
          <w:lang w:val="es-EC"/>
        </w:rPr>
        <w:t>seis</w:t>
      </w:r>
      <w:r w:rsidRPr="002C44D0">
        <w:rPr>
          <w:rFonts w:eastAsia="Times New Roman"/>
          <w:lang w:val="es-EC"/>
        </w:rPr>
        <w:t xml:space="preserve"> preguntas de investigación clasificadas en preguntas para el mapeo sistemático (MQ) y la revisión sistemática (RQ):</w:t>
      </w:r>
    </w:p>
    <w:p w14:paraId="3DC52EA5" w14:textId="77777777" w:rsidR="001B72C9" w:rsidRPr="002C44D0" w:rsidRDefault="001B72C9" w:rsidP="00B96E9F">
      <w:pPr>
        <w:pStyle w:val="Textoindependiente"/>
        <w:rPr>
          <w:rFonts w:eastAsia="Times New Roman"/>
          <w:lang w:val="es-EC"/>
        </w:rPr>
      </w:pPr>
      <w:r w:rsidRPr="002C44D0">
        <w:rPr>
          <w:rFonts w:eastAsia="Times New Roman"/>
          <w:lang w:val="es-EC"/>
        </w:rPr>
        <w:tab/>
      </w:r>
    </w:p>
    <w:p w14:paraId="509B4EE0" w14:textId="77777777" w:rsidR="001B72C9" w:rsidRPr="002C44D0" w:rsidRDefault="6AAE47B4" w:rsidP="001B72C9">
      <w:pPr>
        <w:pStyle w:val="bulletlist"/>
        <w:tabs>
          <w:tab w:val="left" w:pos="648"/>
        </w:tabs>
        <w:rPr>
          <w:lang w:val="es-EC"/>
        </w:rPr>
      </w:pPr>
      <w:r w:rsidRPr="002C44D0">
        <w:rPr>
          <w:lang w:val="es-EC"/>
        </w:rPr>
        <w:t>MQ1: ¿Cuántos estudios se publicaron a lo largo de los años sobre la Elicitación de Requisitos?</w:t>
      </w:r>
    </w:p>
    <w:p w14:paraId="712DC688" w14:textId="77777777" w:rsidR="001B72C9" w:rsidRPr="002C44D0" w:rsidRDefault="6AAE47B4" w:rsidP="69AFBC17">
      <w:pPr>
        <w:pStyle w:val="bulletlist"/>
        <w:rPr>
          <w:rFonts w:eastAsia="Times New Roman"/>
          <w:lang w:val="es-EC"/>
        </w:rPr>
      </w:pPr>
      <w:r w:rsidRPr="002C44D0">
        <w:rPr>
          <w:lang w:val="es-EC"/>
        </w:rPr>
        <w:t>MQ2: ¿Cuáles son las revistas y congresos que han publicado en el área?</w:t>
      </w:r>
    </w:p>
    <w:p w14:paraId="04264379" w14:textId="77777777" w:rsidR="69AFBC17" w:rsidRPr="002C44D0" w:rsidRDefault="6AAE47B4" w:rsidP="69AFBC17">
      <w:pPr>
        <w:pStyle w:val="bulletlist"/>
        <w:rPr>
          <w:rFonts w:eastAsia="Times New Roman"/>
          <w:lang w:val="es-EC"/>
        </w:rPr>
      </w:pPr>
      <w:r w:rsidRPr="002C44D0">
        <w:rPr>
          <w:lang w:val="es-EC"/>
        </w:rPr>
        <w:t>MQ</w:t>
      </w:r>
      <w:r w:rsidR="004C3EDF" w:rsidRPr="002C44D0">
        <w:rPr>
          <w:lang w:val="es-EC"/>
        </w:rPr>
        <w:t>3</w:t>
      </w:r>
      <w:r w:rsidRPr="002C44D0">
        <w:rPr>
          <w:lang w:val="es-EC"/>
        </w:rPr>
        <w:t>: ¿Cuáles son las técnicas más utilizadas, dentro de las metodologías encontradas para la elicitación de Requisitos?</w:t>
      </w:r>
    </w:p>
    <w:p w14:paraId="4AF73A5E" w14:textId="77777777" w:rsidR="001B72C9" w:rsidRPr="002C44D0" w:rsidRDefault="6AAE47B4" w:rsidP="001B72C9">
      <w:pPr>
        <w:pStyle w:val="bulletlist"/>
        <w:tabs>
          <w:tab w:val="left" w:pos="648"/>
        </w:tabs>
        <w:rPr>
          <w:lang w:val="es-EC"/>
        </w:rPr>
      </w:pPr>
      <w:r w:rsidRPr="002C44D0">
        <w:rPr>
          <w:lang w:val="es-EC"/>
        </w:rPr>
        <w:t>RQ1: ¿Cuáles son las metodologías para la elicitación de requisitos?</w:t>
      </w:r>
    </w:p>
    <w:p w14:paraId="098717F2" w14:textId="77777777" w:rsidR="001B72C9" w:rsidRPr="002C44D0" w:rsidRDefault="6AAE47B4" w:rsidP="001B72C9">
      <w:pPr>
        <w:pStyle w:val="bulletlist"/>
        <w:tabs>
          <w:tab w:val="left" w:pos="648"/>
        </w:tabs>
        <w:rPr>
          <w:lang w:val="es-EC"/>
        </w:rPr>
      </w:pPr>
      <w:r w:rsidRPr="002C44D0">
        <w:rPr>
          <w:lang w:val="es-EC"/>
        </w:rPr>
        <w:t>RQ2: ¿Qué herramientas de software existen actualmente para la elicitación de requisitos?</w:t>
      </w:r>
    </w:p>
    <w:p w14:paraId="1EAE52B1" w14:textId="77777777" w:rsidR="001B72C9" w:rsidRPr="002C44D0" w:rsidRDefault="6AAE47B4" w:rsidP="001B72C9">
      <w:pPr>
        <w:pStyle w:val="bulletlist"/>
        <w:tabs>
          <w:tab w:val="left" w:pos="648"/>
        </w:tabs>
        <w:rPr>
          <w:lang w:val="es-EC"/>
        </w:rPr>
      </w:pPr>
      <w:r w:rsidRPr="002C44D0">
        <w:rPr>
          <w:lang w:val="es-EC"/>
        </w:rPr>
        <w:t>RQ3: ¿Cuáles son los estándares utilizados para la elicitación de requisitos?</w:t>
      </w:r>
    </w:p>
    <w:p w14:paraId="20A7177C" w14:textId="77777777" w:rsidR="001B72C9" w:rsidRPr="002C44D0" w:rsidRDefault="6AAE47B4" w:rsidP="0006090B">
      <w:pPr>
        <w:pStyle w:val="Ttulo21"/>
        <w:rPr>
          <w:lang w:val="es-EC"/>
        </w:rPr>
      </w:pPr>
      <w:r w:rsidRPr="002C44D0">
        <w:rPr>
          <w:lang w:val="es-EC"/>
        </w:rPr>
        <w:t>Proceso de búsqueda</w:t>
      </w:r>
    </w:p>
    <w:p w14:paraId="4590385D" w14:textId="313268AF" w:rsidR="001B72C9" w:rsidRPr="002C44D0" w:rsidRDefault="00103EFA" w:rsidP="00FB79E7">
      <w:pPr>
        <w:spacing w:before="240"/>
        <w:ind w:firstLine="288"/>
        <w:jc w:val="both"/>
        <w:rPr>
          <w:rFonts w:eastAsia="Times New Roman"/>
          <w:spacing w:val="-1"/>
          <w:u w:val="single"/>
          <w:lang w:val="es-EC"/>
        </w:rPr>
      </w:pPr>
      <w:r w:rsidRPr="002C44D0">
        <w:rPr>
          <w:rFonts w:eastAsia="Times New Roman"/>
          <w:spacing w:val="-1"/>
          <w:lang w:val="es-EC"/>
        </w:rPr>
        <w:t>Se determinaron</w:t>
      </w:r>
      <w:r w:rsidR="00BC79F2" w:rsidRPr="002C44D0">
        <w:rPr>
          <w:rFonts w:eastAsia="Times New Roman"/>
          <w:spacing w:val="-1"/>
          <w:lang w:val="es-EC"/>
        </w:rPr>
        <w:t xml:space="preserve"> </w:t>
      </w:r>
      <w:r w:rsidRPr="002C44D0">
        <w:rPr>
          <w:rFonts w:eastAsia="Times New Roman"/>
          <w:spacing w:val="-1"/>
          <w:lang w:val="es-EC"/>
        </w:rPr>
        <w:t>un</w:t>
      </w:r>
      <w:r w:rsidR="00BC79F2" w:rsidRPr="002C44D0">
        <w:rPr>
          <w:rFonts w:eastAsia="Times New Roman"/>
          <w:spacing w:val="-1"/>
          <w:lang w:val="es-EC"/>
        </w:rPr>
        <w:t xml:space="preserve"> conjunto de términos basados en las preguntas de investigación para construir la cadena de búsqueda. </w:t>
      </w:r>
      <w:r w:rsidR="0006090B" w:rsidRPr="002C44D0">
        <w:rPr>
          <w:rFonts w:eastAsia="Times New Roman"/>
          <w:spacing w:val="-1"/>
          <w:lang w:val="es-EC"/>
        </w:rPr>
        <w:t xml:space="preserve">Se utilizó el método Picoc propuesto </w:t>
      </w:r>
      <w:r w:rsidR="00BC79F2" w:rsidRPr="002C44D0">
        <w:rPr>
          <w:rFonts w:eastAsia="Times New Roman"/>
          <w:spacing w:val="-1"/>
          <w:lang w:val="es-EC"/>
        </w:rPr>
        <w:t>para definir el ámbito de la RSL:</w:t>
      </w:r>
    </w:p>
    <w:p w14:paraId="48CF2BD0" w14:textId="77777777" w:rsidR="001B72C9" w:rsidRPr="002C44D0" w:rsidRDefault="6AAE47B4" w:rsidP="001B72C9">
      <w:pPr>
        <w:pStyle w:val="bulletlist"/>
        <w:tabs>
          <w:tab w:val="left" w:pos="648"/>
        </w:tabs>
        <w:rPr>
          <w:lang w:val="es-EC"/>
        </w:rPr>
      </w:pPr>
      <w:r w:rsidRPr="002C44D0">
        <w:rPr>
          <w:b/>
          <w:lang w:val="es-EC"/>
        </w:rPr>
        <w:t xml:space="preserve">Población (P): </w:t>
      </w:r>
      <w:r w:rsidRPr="002C44D0">
        <w:rPr>
          <w:lang w:val="es-EC"/>
        </w:rPr>
        <w:t>“Ingeniería de Requisitos”.</w:t>
      </w:r>
    </w:p>
    <w:p w14:paraId="4ED0B735" w14:textId="77777777" w:rsidR="0006090B" w:rsidRPr="002C44D0" w:rsidRDefault="0006090B" w:rsidP="0006090B">
      <w:pPr>
        <w:pStyle w:val="bulletlist"/>
        <w:tabs>
          <w:tab w:val="left" w:pos="648"/>
        </w:tabs>
        <w:rPr>
          <w:lang w:val="es-EC"/>
        </w:rPr>
      </w:pPr>
      <w:r w:rsidRPr="002C44D0">
        <w:rPr>
          <w:b/>
          <w:lang w:val="es-EC"/>
        </w:rPr>
        <w:t>Intervención (I):</w:t>
      </w:r>
      <w:r w:rsidRPr="002C44D0">
        <w:rPr>
          <w:lang w:val="es-EC"/>
        </w:rPr>
        <w:t xml:space="preserve"> “E licitación de Requisitos”.</w:t>
      </w:r>
    </w:p>
    <w:p w14:paraId="381154A1" w14:textId="287F0FB0" w:rsidR="0006090B" w:rsidRPr="002C44D0" w:rsidRDefault="0006090B" w:rsidP="0006090B">
      <w:pPr>
        <w:pStyle w:val="bulletlist"/>
        <w:tabs>
          <w:tab w:val="left" w:pos="648"/>
        </w:tabs>
        <w:rPr>
          <w:lang w:val="es-EC"/>
        </w:rPr>
      </w:pPr>
      <w:r w:rsidRPr="002C44D0">
        <w:rPr>
          <w:b/>
          <w:lang w:val="es-EC"/>
        </w:rPr>
        <w:t>Comparación (C):</w:t>
      </w:r>
      <w:r w:rsidRPr="002C44D0">
        <w:rPr>
          <w:lang w:val="es-EC"/>
        </w:rPr>
        <w:t xml:space="preserve"> </w:t>
      </w:r>
      <w:r w:rsidR="00BF61BB" w:rsidRPr="002C44D0">
        <w:rPr>
          <w:lang w:val="es-EC"/>
        </w:rPr>
        <w:t>“</w:t>
      </w:r>
      <w:r w:rsidR="002D7C7A" w:rsidRPr="002C44D0">
        <w:rPr>
          <w:lang w:val="es-EC"/>
        </w:rPr>
        <w:t>Metodologías</w:t>
      </w:r>
      <w:r w:rsidR="00BF61BB" w:rsidRPr="002C44D0">
        <w:rPr>
          <w:lang w:val="es-EC"/>
        </w:rPr>
        <w:t xml:space="preserve">, Herramientas, </w:t>
      </w:r>
      <w:r w:rsidR="002D7C7A" w:rsidRPr="002C44D0">
        <w:rPr>
          <w:lang w:val="es-EC"/>
        </w:rPr>
        <w:t>Estándares</w:t>
      </w:r>
      <w:r w:rsidR="00BF61BB" w:rsidRPr="002C44D0">
        <w:rPr>
          <w:lang w:val="es-EC"/>
        </w:rPr>
        <w:t>”</w:t>
      </w:r>
    </w:p>
    <w:p w14:paraId="0BE87F4E" w14:textId="77777777" w:rsidR="001B72C9" w:rsidRPr="002C44D0" w:rsidRDefault="6AAE47B4" w:rsidP="001B72C9">
      <w:pPr>
        <w:pStyle w:val="bulletlist"/>
        <w:tabs>
          <w:tab w:val="left" w:pos="648"/>
        </w:tabs>
        <w:rPr>
          <w:lang w:val="es-EC"/>
        </w:rPr>
      </w:pPr>
      <w:r w:rsidRPr="002C44D0">
        <w:rPr>
          <w:b/>
          <w:lang w:val="es-EC"/>
        </w:rPr>
        <w:t>Resultados (O):</w:t>
      </w:r>
      <w:r w:rsidRPr="002C44D0">
        <w:rPr>
          <w:lang w:val="es-EC"/>
        </w:rPr>
        <w:t xml:space="preserve"> “metodologías”; “estándares”; “herramientas de software”.</w:t>
      </w:r>
    </w:p>
    <w:p w14:paraId="71688C81" w14:textId="65071ECB" w:rsidR="0006090B" w:rsidRPr="002C44D0" w:rsidRDefault="0006090B" w:rsidP="0006090B">
      <w:pPr>
        <w:pStyle w:val="bulletlist"/>
        <w:tabs>
          <w:tab w:val="left" w:pos="648"/>
        </w:tabs>
        <w:rPr>
          <w:b/>
          <w:lang w:val="es-EC"/>
        </w:rPr>
      </w:pPr>
      <w:r w:rsidRPr="002C44D0">
        <w:rPr>
          <w:b/>
          <w:lang w:val="es-EC"/>
        </w:rPr>
        <w:t>Contexto (C):</w:t>
      </w:r>
      <w:r w:rsidRPr="002C44D0">
        <w:rPr>
          <w:lang w:val="es-EC"/>
        </w:rPr>
        <w:t xml:space="preserve"> </w:t>
      </w:r>
      <w:r w:rsidR="00BF61BB" w:rsidRPr="002C44D0">
        <w:rPr>
          <w:lang w:val="es-EC"/>
        </w:rPr>
        <w:t>“</w:t>
      </w:r>
      <w:r w:rsidR="00DD7330" w:rsidRPr="002C44D0">
        <w:rPr>
          <w:lang w:val="es-EC"/>
        </w:rPr>
        <w:t>Proyectos de Software</w:t>
      </w:r>
      <w:r w:rsidR="00BF61BB" w:rsidRPr="002C44D0">
        <w:rPr>
          <w:lang w:val="es-EC"/>
        </w:rPr>
        <w:t>”</w:t>
      </w:r>
    </w:p>
    <w:p w14:paraId="52E32168" w14:textId="77777777" w:rsidR="001B72C9" w:rsidRPr="002C44D0" w:rsidRDefault="001B72C9" w:rsidP="001B72C9">
      <w:pPr>
        <w:pStyle w:val="bulletlist"/>
        <w:numPr>
          <w:ilvl w:val="0"/>
          <w:numId w:val="0"/>
        </w:numPr>
        <w:tabs>
          <w:tab w:val="left" w:pos="648"/>
        </w:tabs>
        <w:ind w:left="648"/>
        <w:rPr>
          <w:b/>
          <w:lang w:val="es-EC"/>
        </w:rPr>
      </w:pPr>
    </w:p>
    <w:p w14:paraId="6E856606" w14:textId="77777777" w:rsidR="00BC79F2" w:rsidRPr="002C44D0" w:rsidRDefault="6AAE47B4" w:rsidP="0006090B">
      <w:pPr>
        <w:pStyle w:val="Ttulo21"/>
        <w:rPr>
          <w:rStyle w:val="hps"/>
          <w:lang w:val="es-EC"/>
        </w:rPr>
      </w:pPr>
      <w:r w:rsidRPr="002C44D0">
        <w:rPr>
          <w:rStyle w:val="hps"/>
          <w:lang w:val="es-EC"/>
        </w:rPr>
        <w:t>Definición de los criterios de inclusión y exclusión</w:t>
      </w:r>
    </w:p>
    <w:p w14:paraId="0EA7ECD1" w14:textId="77777777" w:rsidR="001B72C9" w:rsidRPr="002C44D0" w:rsidRDefault="001B72C9" w:rsidP="001B72C9">
      <w:pPr>
        <w:rPr>
          <w:lang w:val="es-EC"/>
        </w:rPr>
      </w:pPr>
    </w:p>
    <w:p w14:paraId="5B34D27C" w14:textId="77777777" w:rsidR="445A90AC" w:rsidRPr="002C44D0" w:rsidRDefault="6AAE47B4" w:rsidP="445A90AC">
      <w:pPr>
        <w:pStyle w:val="Textoindependiente"/>
        <w:rPr>
          <w:rFonts w:eastAsia="Times New Roman"/>
          <w:color w:val="000000" w:themeColor="text1"/>
          <w:lang w:val="es-EC"/>
        </w:rPr>
      </w:pPr>
      <w:r w:rsidRPr="002C44D0">
        <w:rPr>
          <w:rFonts w:eastAsia="Times New Roman"/>
          <w:color w:val="000000" w:themeColor="text1"/>
          <w:lang w:val="es-EC"/>
        </w:rPr>
        <w:t xml:space="preserve">Para filtrar los contenidos y obtener mejores resultados, se especificaron 7 criterios de inclusión (IC): </w:t>
      </w:r>
    </w:p>
    <w:p w14:paraId="147BC09B" w14:textId="77777777" w:rsidR="6AAE47B4" w:rsidRPr="002C44D0" w:rsidRDefault="6AAE47B4" w:rsidP="6AAE47B4">
      <w:pPr>
        <w:pStyle w:val="Textoindependiente"/>
        <w:rPr>
          <w:rFonts w:eastAsia="Times New Roman"/>
          <w:color w:val="000000" w:themeColor="text1"/>
          <w:lang w:val="es-EC"/>
        </w:rPr>
      </w:pPr>
    </w:p>
    <w:p w14:paraId="6A98C0D0" w14:textId="77777777" w:rsidR="001B72C9" w:rsidRPr="002C44D0" w:rsidRDefault="6AAE47B4" w:rsidP="001B72C9">
      <w:pPr>
        <w:pStyle w:val="bulletlist"/>
        <w:tabs>
          <w:tab w:val="left" w:pos="648"/>
        </w:tabs>
        <w:rPr>
          <w:lang w:val="es-EC"/>
        </w:rPr>
      </w:pPr>
      <w:r w:rsidRPr="002C44D0">
        <w:rPr>
          <w:lang w:val="es-EC"/>
        </w:rPr>
        <w:t>IC1: Los artículos deben estar relacionados con el área de la Ingeniería de Requisitos.</w:t>
      </w:r>
    </w:p>
    <w:p w14:paraId="0129E8D9" w14:textId="77777777" w:rsidR="001B72C9" w:rsidRPr="002C44D0" w:rsidRDefault="6AAE47B4" w:rsidP="001B72C9">
      <w:pPr>
        <w:pStyle w:val="bulletlist"/>
        <w:tabs>
          <w:tab w:val="left" w:pos="648"/>
        </w:tabs>
        <w:rPr>
          <w:lang w:val="es-EC"/>
        </w:rPr>
      </w:pPr>
      <w:r w:rsidRPr="002C44D0">
        <w:rPr>
          <w:lang w:val="es-EC"/>
        </w:rPr>
        <w:t>IC2: Los artículos deben identificar metodologías para la elicitación de requisitos.</w:t>
      </w:r>
    </w:p>
    <w:p w14:paraId="3FD674EB" w14:textId="77777777" w:rsidR="001B72C9" w:rsidRPr="002C44D0" w:rsidRDefault="6AAE47B4" w:rsidP="001B72C9">
      <w:pPr>
        <w:pStyle w:val="bulletlist"/>
        <w:tabs>
          <w:tab w:val="left" w:pos="648"/>
        </w:tabs>
        <w:rPr>
          <w:lang w:val="es-EC"/>
        </w:rPr>
      </w:pPr>
      <w:r w:rsidRPr="002C44D0">
        <w:rPr>
          <w:lang w:val="es-EC"/>
        </w:rPr>
        <w:t>IC3: Los artículos deben detallar los estándares utilizados para la elicitación de requisitos.</w:t>
      </w:r>
    </w:p>
    <w:p w14:paraId="21503C08" w14:textId="77777777" w:rsidR="001B72C9" w:rsidRPr="002C44D0" w:rsidRDefault="6AAE47B4" w:rsidP="001B72C9">
      <w:pPr>
        <w:pStyle w:val="bulletlist"/>
        <w:tabs>
          <w:tab w:val="left" w:pos="648"/>
        </w:tabs>
        <w:rPr>
          <w:lang w:val="es-EC"/>
        </w:rPr>
      </w:pPr>
      <w:r w:rsidRPr="002C44D0">
        <w:rPr>
          <w:lang w:val="es-EC"/>
        </w:rPr>
        <w:t>IC4: Los artículos deben detallar herramientas de software para la elicitación de requisitos.</w:t>
      </w:r>
    </w:p>
    <w:p w14:paraId="1E1BC9FD" w14:textId="77777777" w:rsidR="001B72C9" w:rsidRPr="002C44D0" w:rsidRDefault="6AAE47B4" w:rsidP="001B72C9">
      <w:pPr>
        <w:pStyle w:val="bulletlist"/>
        <w:tabs>
          <w:tab w:val="left" w:pos="648"/>
        </w:tabs>
        <w:rPr>
          <w:lang w:val="es-EC"/>
        </w:rPr>
      </w:pPr>
      <w:r w:rsidRPr="002C44D0">
        <w:rPr>
          <w:lang w:val="es-EC"/>
        </w:rPr>
        <w:t>IC5: Los artículos deben estar escritos en inglés</w:t>
      </w:r>
    </w:p>
    <w:p w14:paraId="2B20A28A" w14:textId="77777777" w:rsidR="001B72C9" w:rsidRPr="002C44D0" w:rsidRDefault="6AAE47B4" w:rsidP="001B72C9">
      <w:pPr>
        <w:pStyle w:val="bulletlist"/>
        <w:tabs>
          <w:tab w:val="left" w:pos="648"/>
        </w:tabs>
        <w:rPr>
          <w:lang w:val="es-EC"/>
        </w:rPr>
      </w:pPr>
      <w:r w:rsidRPr="002C44D0">
        <w:rPr>
          <w:lang w:val="es-EC"/>
        </w:rPr>
        <w:t>IC6: Los artículos deben haber sido publicados en congresos OR revistas científicas.</w:t>
      </w:r>
    </w:p>
    <w:p w14:paraId="3DC0F763" w14:textId="24356BEA" w:rsidR="38AC4288" w:rsidRPr="002C44D0" w:rsidRDefault="6AAE47B4" w:rsidP="001B5812">
      <w:pPr>
        <w:pStyle w:val="bulletlist"/>
        <w:tabs>
          <w:tab w:val="left" w:pos="648"/>
        </w:tabs>
        <w:rPr>
          <w:lang w:val="es-EC"/>
        </w:rPr>
      </w:pPr>
      <w:r w:rsidRPr="002C44D0">
        <w:rPr>
          <w:lang w:val="es-EC"/>
        </w:rPr>
        <w:t>IC7: Artículos que hayan sido publicados desde el 2015 en adelante.</w:t>
      </w:r>
    </w:p>
    <w:p w14:paraId="4A706542" w14:textId="04314C6C" w:rsidR="38AC4288" w:rsidRPr="002C44D0" w:rsidRDefault="6AAE47B4" w:rsidP="001B5812">
      <w:pPr>
        <w:pStyle w:val="bulletlist"/>
        <w:numPr>
          <w:ilvl w:val="0"/>
          <w:numId w:val="0"/>
        </w:numPr>
        <w:ind w:left="648"/>
        <w:rPr>
          <w:rFonts w:eastAsia="Times New Roman"/>
          <w:color w:val="000000" w:themeColor="text1"/>
          <w:lang w:val="es-EC"/>
        </w:rPr>
      </w:pPr>
      <w:r w:rsidRPr="002C44D0">
        <w:rPr>
          <w:rFonts w:eastAsia="Times New Roman"/>
          <w:color w:val="000000" w:themeColor="text1"/>
          <w:lang w:val="es-EC"/>
        </w:rPr>
        <w:t>Y se especificaron 10 criterios de exclusión (E</w:t>
      </w:r>
      <w:r w:rsidRPr="002C44D0">
        <w:rPr>
          <w:lang w:val="es-EC"/>
        </w:rPr>
        <w:t>C):</w:t>
      </w:r>
    </w:p>
    <w:p w14:paraId="54E98478" w14:textId="77777777" w:rsidR="001B72C9" w:rsidRPr="002C44D0" w:rsidRDefault="6AAE47B4" w:rsidP="001B72C9">
      <w:pPr>
        <w:pStyle w:val="bulletlist"/>
        <w:tabs>
          <w:tab w:val="left" w:pos="648"/>
        </w:tabs>
        <w:rPr>
          <w:lang w:val="es-EC"/>
        </w:rPr>
      </w:pPr>
      <w:r w:rsidRPr="002C44D0">
        <w:rPr>
          <w:lang w:val="es-EC"/>
        </w:rPr>
        <w:t>EC1: Artículos que estén relacionados con la ingeniería de requisitos.</w:t>
      </w:r>
    </w:p>
    <w:p w14:paraId="1D8BD43A" w14:textId="77777777" w:rsidR="001B72C9" w:rsidRPr="002C44D0" w:rsidRDefault="6AAE47B4" w:rsidP="001B72C9">
      <w:pPr>
        <w:pStyle w:val="bulletlist"/>
        <w:tabs>
          <w:tab w:val="left" w:pos="648"/>
        </w:tabs>
        <w:rPr>
          <w:lang w:val="es-EC"/>
        </w:rPr>
      </w:pPr>
      <w:r w:rsidRPr="002C44D0">
        <w:rPr>
          <w:lang w:val="es-EC"/>
        </w:rPr>
        <w:t>EC2: Artículos que no contienen criterios de inclusión.</w:t>
      </w:r>
    </w:p>
    <w:p w14:paraId="18596660" w14:textId="77777777" w:rsidR="001B72C9" w:rsidRPr="002C44D0" w:rsidRDefault="6AAE47B4" w:rsidP="00B53EA1">
      <w:pPr>
        <w:pStyle w:val="bulletlist"/>
        <w:rPr>
          <w:rFonts w:eastAsia="Times New Roman"/>
          <w:lang w:val="es-EC"/>
        </w:rPr>
      </w:pPr>
      <w:r w:rsidRPr="002C44D0">
        <w:rPr>
          <w:lang w:val="es-EC"/>
        </w:rPr>
        <w:t>EC3: Artículos que no contienen palabras clave.</w:t>
      </w:r>
    </w:p>
    <w:p w14:paraId="38B93848" w14:textId="77777777" w:rsidR="001B72C9" w:rsidRPr="002C44D0" w:rsidRDefault="6AAE47B4" w:rsidP="00B53EA1">
      <w:pPr>
        <w:pStyle w:val="bulletlist"/>
        <w:rPr>
          <w:lang w:val="es-EC"/>
        </w:rPr>
      </w:pPr>
      <w:r w:rsidRPr="002C44D0">
        <w:rPr>
          <w:lang w:val="es-EC"/>
        </w:rPr>
        <w:t xml:space="preserve">EC4: Los artículos que no posean información sobre metodologías OR herramientas de software OR estándares en la </w:t>
      </w:r>
      <w:hyperlink r:id="rId12">
        <w:r w:rsidRPr="002C44D0">
          <w:rPr>
            <w:lang w:val="es-EC"/>
          </w:rPr>
          <w:t>Metodología de elicitación de requisitos</w:t>
        </w:r>
      </w:hyperlink>
      <w:r w:rsidRPr="002C44D0">
        <w:rPr>
          <w:lang w:val="es-EC"/>
        </w:rPr>
        <w:t>.</w:t>
      </w:r>
    </w:p>
    <w:p w14:paraId="34B0FFF8" w14:textId="77777777" w:rsidR="001B72C9" w:rsidRPr="002C44D0" w:rsidRDefault="6AAE47B4" w:rsidP="001B72C9">
      <w:pPr>
        <w:pStyle w:val="bulletlist"/>
        <w:tabs>
          <w:tab w:val="left" w:pos="648"/>
        </w:tabs>
        <w:rPr>
          <w:lang w:val="es-EC"/>
        </w:rPr>
      </w:pPr>
      <w:r w:rsidRPr="002C44D0">
        <w:rPr>
          <w:lang w:val="es-EC"/>
        </w:rPr>
        <w:t>EC5: Artículos que hayan sido publicados antes el 2015</w:t>
      </w:r>
    </w:p>
    <w:p w14:paraId="05589075" w14:textId="77777777" w:rsidR="001B72C9" w:rsidRPr="002C44D0" w:rsidRDefault="6AAE47B4" w:rsidP="001B72C9">
      <w:pPr>
        <w:pStyle w:val="bulletlist"/>
        <w:tabs>
          <w:tab w:val="left" w:pos="648"/>
        </w:tabs>
        <w:rPr>
          <w:lang w:val="es-EC"/>
        </w:rPr>
      </w:pPr>
      <w:r w:rsidRPr="002C44D0">
        <w:rPr>
          <w:lang w:val="es-EC"/>
        </w:rPr>
        <w:t>EC6: Artículos que no estén enmarcados dentro del área de ingeniería.</w:t>
      </w:r>
    </w:p>
    <w:p w14:paraId="31AA974C" w14:textId="77777777" w:rsidR="001B72C9" w:rsidRPr="002C44D0" w:rsidRDefault="6AAE47B4" w:rsidP="001B72C9">
      <w:pPr>
        <w:pStyle w:val="bulletlist"/>
        <w:tabs>
          <w:tab w:val="left" w:pos="648"/>
        </w:tabs>
        <w:rPr>
          <w:lang w:val="es-EC"/>
        </w:rPr>
      </w:pPr>
      <w:r w:rsidRPr="002C44D0">
        <w:rPr>
          <w:lang w:val="es-EC"/>
        </w:rPr>
        <w:t>EC7: Artículos que no detallen estándares utilizados en la elicitación de requisitos.</w:t>
      </w:r>
    </w:p>
    <w:p w14:paraId="787AFA53" w14:textId="77777777" w:rsidR="001B72C9" w:rsidRPr="002C44D0" w:rsidRDefault="6AAE47B4" w:rsidP="001B72C9">
      <w:pPr>
        <w:pStyle w:val="bulletlist"/>
        <w:tabs>
          <w:tab w:val="left" w:pos="648"/>
        </w:tabs>
        <w:rPr>
          <w:lang w:val="es-EC"/>
        </w:rPr>
      </w:pPr>
      <w:r w:rsidRPr="002C44D0">
        <w:rPr>
          <w:lang w:val="es-EC"/>
        </w:rPr>
        <w:lastRenderedPageBreak/>
        <w:t>EC8: Los artículos que no se encuentran escritos en inglés.</w:t>
      </w:r>
    </w:p>
    <w:p w14:paraId="20E23971" w14:textId="77777777" w:rsidR="001B72C9" w:rsidRPr="002C44D0" w:rsidRDefault="6AAE47B4" w:rsidP="001B72C9">
      <w:pPr>
        <w:pStyle w:val="bulletlist"/>
        <w:tabs>
          <w:tab w:val="left" w:pos="648"/>
        </w:tabs>
        <w:rPr>
          <w:lang w:val="es-EC"/>
        </w:rPr>
      </w:pPr>
      <w:r w:rsidRPr="002C44D0">
        <w:rPr>
          <w:lang w:val="es-EC"/>
        </w:rPr>
        <w:t>EC9: Artículos que no contienen información acerca de las preguntas de investigación.</w:t>
      </w:r>
    </w:p>
    <w:p w14:paraId="21C25E1F" w14:textId="77777777" w:rsidR="001B72C9" w:rsidRPr="002C44D0" w:rsidRDefault="6AAE47B4" w:rsidP="001B72C9">
      <w:pPr>
        <w:pStyle w:val="bulletlist"/>
        <w:tabs>
          <w:tab w:val="left" w:pos="648"/>
        </w:tabs>
        <w:rPr>
          <w:lang w:val="es-EC"/>
        </w:rPr>
      </w:pPr>
      <w:r w:rsidRPr="002C44D0">
        <w:rPr>
          <w:lang w:val="es-EC"/>
        </w:rPr>
        <w:t>EC10: Artículos que no contengan información acerca de los autores o miembros de la investigación.</w:t>
      </w:r>
    </w:p>
    <w:p w14:paraId="38A19C56" w14:textId="77777777" w:rsidR="38AC4288" w:rsidRPr="002C44D0" w:rsidRDefault="38AC4288" w:rsidP="38AC4288">
      <w:pPr>
        <w:pStyle w:val="Textoindependiente"/>
        <w:rPr>
          <w:rFonts w:eastAsia="Times New Roman"/>
          <w:color w:val="000000" w:themeColor="text1"/>
          <w:lang w:val="es-EC"/>
        </w:rPr>
      </w:pPr>
    </w:p>
    <w:p w14:paraId="2AF75740" w14:textId="77777777" w:rsidR="00BC79F2" w:rsidRPr="002C44D0" w:rsidRDefault="6AAE47B4" w:rsidP="0006090B">
      <w:pPr>
        <w:pStyle w:val="Ttulo21"/>
        <w:rPr>
          <w:rStyle w:val="hps"/>
          <w:lang w:val="es-EC"/>
        </w:rPr>
      </w:pPr>
      <w:r w:rsidRPr="002C44D0">
        <w:rPr>
          <w:rStyle w:val="hps"/>
          <w:lang w:val="es-EC"/>
        </w:rPr>
        <w:t>Cadenas de Búsquedas</w:t>
      </w:r>
    </w:p>
    <w:p w14:paraId="6DDAFB14" w14:textId="77777777" w:rsidR="38AC4288" w:rsidRPr="002C44D0" w:rsidRDefault="6AAE47B4" w:rsidP="4125DD89">
      <w:pPr>
        <w:pStyle w:val="Textoindependiente"/>
        <w:ind w:firstLine="0"/>
        <w:rPr>
          <w:rFonts w:eastAsia="Times New Roman"/>
          <w:lang w:val="es-EC"/>
        </w:rPr>
      </w:pPr>
      <w:r w:rsidRPr="002C44D0">
        <w:rPr>
          <w:rFonts w:eastAsia="Times New Roman"/>
          <w:lang w:val="es-EC"/>
        </w:rPr>
        <w:t xml:space="preserve">En esta fase se definieron palabras clave a través del </w:t>
      </w:r>
      <w:r w:rsidRPr="002C44D0">
        <w:rPr>
          <w:rStyle w:val="hps"/>
          <w:lang w:val="es-EC"/>
        </w:rPr>
        <w:t>método Picoc, que permitieron junto con la sinonimia de cada termino, establecer una cadena de búsqueda, usando</w:t>
      </w:r>
      <w:r w:rsidRPr="002C44D0">
        <w:rPr>
          <w:rFonts w:eastAsia="Times New Roman"/>
          <w:lang w:val="es-EC"/>
        </w:rPr>
        <w:t xml:space="preserve"> operadores lógicos como: “OR” para los conceptos similares y “AND” para localizar los conceptos complementarios. Los estudios se obtuvieron de las siguientes fuentes de búsqueda:</w:t>
      </w:r>
    </w:p>
    <w:p w14:paraId="04DF1D63" w14:textId="77777777" w:rsidR="00673188" w:rsidRPr="002C44D0" w:rsidRDefault="06AAC6A8" w:rsidP="38AC4288">
      <w:pPr>
        <w:pStyle w:val="Prrafodelista"/>
        <w:numPr>
          <w:ilvl w:val="0"/>
          <w:numId w:val="3"/>
        </w:numPr>
        <w:jc w:val="both"/>
        <w:rPr>
          <w:rFonts w:eastAsia="Times New Roman"/>
          <w:b/>
          <w:bCs/>
          <w:lang w:val="es-EC"/>
        </w:rPr>
      </w:pPr>
      <w:r w:rsidRPr="002C44D0">
        <w:rPr>
          <w:rFonts w:eastAsia="Times New Roman"/>
          <w:b/>
          <w:bCs/>
          <w:lang w:val="es-EC"/>
        </w:rPr>
        <w:t>IEEE Library</w:t>
      </w:r>
    </w:p>
    <w:p w14:paraId="7E7720D3" w14:textId="77777777" w:rsidR="06AAC6A8" w:rsidRPr="002C44D0" w:rsidRDefault="06AAC6A8" w:rsidP="06AAC6A8">
      <w:pPr>
        <w:spacing w:line="276" w:lineRule="auto"/>
        <w:ind w:left="720"/>
        <w:jc w:val="left"/>
        <w:rPr>
          <w:lang w:val="es-EC"/>
        </w:rPr>
      </w:pPr>
      <w:r w:rsidRPr="002C44D0">
        <w:rPr>
          <w:rFonts w:eastAsia="Times New Roman"/>
          <w:sz w:val="22"/>
          <w:szCs w:val="22"/>
          <w:lang w:val="es-EC"/>
        </w:rPr>
        <w:t>("</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Engineering</w:t>
      </w:r>
      <w:proofErr w:type="spellEnd"/>
      <w:r w:rsidRPr="002C44D0">
        <w:rPr>
          <w:rFonts w:eastAsia="Times New Roman"/>
          <w:sz w:val="22"/>
          <w:szCs w:val="22"/>
          <w:lang w:val="es-EC"/>
        </w:rPr>
        <w:t>") AND ("</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elicitation</w:t>
      </w:r>
      <w:proofErr w:type="spellEnd"/>
      <w:r w:rsidRPr="002C44D0">
        <w:rPr>
          <w:rFonts w:eastAsia="Times New Roman"/>
          <w:sz w:val="22"/>
          <w:szCs w:val="22"/>
          <w:lang w:val="es-EC"/>
        </w:rPr>
        <w:t>") AND ("</w:t>
      </w:r>
      <w:proofErr w:type="spellStart"/>
      <w:r w:rsidRPr="002C44D0">
        <w:rPr>
          <w:rFonts w:eastAsia="Times New Roman"/>
          <w:sz w:val="22"/>
          <w:szCs w:val="22"/>
          <w:lang w:val="es-EC"/>
        </w:rPr>
        <w:t>Methodologies</w:t>
      </w:r>
      <w:proofErr w:type="spellEnd"/>
      <w:r w:rsidRPr="002C44D0">
        <w:rPr>
          <w:rFonts w:eastAsia="Times New Roman"/>
          <w:sz w:val="22"/>
          <w:szCs w:val="22"/>
          <w:lang w:val="es-EC"/>
        </w:rPr>
        <w:t>" OR "Software" OR "Tools" OR "Standard")</w:t>
      </w:r>
    </w:p>
    <w:p w14:paraId="3B3331E5" w14:textId="77777777" w:rsidR="06AAC6A8" w:rsidRPr="002C44D0" w:rsidRDefault="06AAC6A8" w:rsidP="06AAC6A8">
      <w:pPr>
        <w:ind w:left="360"/>
        <w:jc w:val="both"/>
        <w:rPr>
          <w:rFonts w:eastAsia="Times New Roman"/>
          <w:b/>
          <w:bCs/>
          <w:lang w:val="es-EC"/>
        </w:rPr>
      </w:pPr>
    </w:p>
    <w:p w14:paraId="360DDFC1" w14:textId="77777777" w:rsidR="00BC79F2" w:rsidRPr="002C44D0" w:rsidRDefault="06AAC6A8" w:rsidP="38AC4288">
      <w:pPr>
        <w:pStyle w:val="Prrafodelista"/>
        <w:numPr>
          <w:ilvl w:val="0"/>
          <w:numId w:val="3"/>
        </w:numPr>
        <w:jc w:val="both"/>
        <w:rPr>
          <w:rFonts w:eastAsia="Times New Roman"/>
          <w:b/>
          <w:bCs/>
          <w:lang w:val="es-EC"/>
        </w:rPr>
      </w:pPr>
      <w:proofErr w:type="spellStart"/>
      <w:r w:rsidRPr="002C44D0">
        <w:rPr>
          <w:rFonts w:eastAsia="Times New Roman"/>
          <w:b/>
          <w:bCs/>
          <w:lang w:val="es-EC"/>
        </w:rPr>
        <w:t>ScienceDirect</w:t>
      </w:r>
      <w:proofErr w:type="spellEnd"/>
    </w:p>
    <w:p w14:paraId="4D4DC67B" w14:textId="77777777" w:rsidR="06AAC6A8" w:rsidRPr="002C44D0" w:rsidRDefault="06AAC6A8" w:rsidP="06AAC6A8">
      <w:pPr>
        <w:spacing w:line="276" w:lineRule="auto"/>
        <w:ind w:left="720"/>
        <w:jc w:val="left"/>
        <w:rPr>
          <w:lang w:val="es-EC"/>
        </w:rPr>
      </w:pPr>
      <w:r w:rsidRPr="002C44D0">
        <w:rPr>
          <w:rFonts w:eastAsia="Times New Roman"/>
          <w:sz w:val="22"/>
          <w:szCs w:val="22"/>
          <w:lang w:val="es-EC"/>
        </w:rPr>
        <w:t>("</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Engineering</w:t>
      </w:r>
      <w:proofErr w:type="spellEnd"/>
      <w:r w:rsidRPr="002C44D0">
        <w:rPr>
          <w:rFonts w:eastAsia="Times New Roman"/>
          <w:sz w:val="22"/>
          <w:szCs w:val="22"/>
          <w:lang w:val="es-EC"/>
        </w:rPr>
        <w:t>") AND ("</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elicitation</w:t>
      </w:r>
      <w:proofErr w:type="spellEnd"/>
      <w:r w:rsidRPr="002C44D0">
        <w:rPr>
          <w:rFonts w:eastAsia="Times New Roman"/>
          <w:sz w:val="22"/>
          <w:szCs w:val="22"/>
          <w:lang w:val="es-EC"/>
        </w:rPr>
        <w:t>") AND ("</w:t>
      </w:r>
      <w:proofErr w:type="spellStart"/>
      <w:r w:rsidRPr="002C44D0">
        <w:rPr>
          <w:rFonts w:eastAsia="Times New Roman"/>
          <w:sz w:val="22"/>
          <w:szCs w:val="22"/>
          <w:lang w:val="es-EC"/>
        </w:rPr>
        <w:t>Methodologies</w:t>
      </w:r>
      <w:proofErr w:type="spellEnd"/>
      <w:r w:rsidRPr="002C44D0">
        <w:rPr>
          <w:rFonts w:eastAsia="Times New Roman"/>
          <w:sz w:val="22"/>
          <w:szCs w:val="22"/>
          <w:lang w:val="es-EC"/>
        </w:rPr>
        <w:t>" OR "Software" OR "Tools" OR "Standard")</w:t>
      </w:r>
    </w:p>
    <w:p w14:paraId="3BC42E95" w14:textId="77777777" w:rsidR="06AAC6A8" w:rsidRPr="002C44D0" w:rsidRDefault="06AAC6A8" w:rsidP="06AAC6A8">
      <w:pPr>
        <w:ind w:left="360"/>
        <w:jc w:val="both"/>
        <w:rPr>
          <w:rFonts w:eastAsia="Times New Roman"/>
          <w:b/>
          <w:bCs/>
          <w:lang w:val="es-EC"/>
        </w:rPr>
      </w:pPr>
    </w:p>
    <w:p w14:paraId="703BD20F" w14:textId="77777777" w:rsidR="00BC79F2" w:rsidRPr="002C44D0" w:rsidRDefault="06AAC6A8" w:rsidP="38AC4288">
      <w:pPr>
        <w:pStyle w:val="Prrafodelista"/>
        <w:numPr>
          <w:ilvl w:val="0"/>
          <w:numId w:val="3"/>
        </w:numPr>
        <w:jc w:val="both"/>
        <w:rPr>
          <w:rStyle w:val="hps"/>
          <w:rFonts w:eastAsia="Times New Roman"/>
          <w:b/>
          <w:bCs/>
          <w:lang w:val="es-EC"/>
        </w:rPr>
      </w:pPr>
      <w:r w:rsidRPr="002C44D0">
        <w:rPr>
          <w:rFonts w:eastAsia="Times New Roman"/>
          <w:b/>
          <w:bCs/>
          <w:lang w:val="es-EC"/>
        </w:rPr>
        <w:t>ACM Digital Library</w:t>
      </w:r>
    </w:p>
    <w:p w14:paraId="41F671AD" w14:textId="77777777" w:rsidR="06AAC6A8" w:rsidRPr="002C44D0" w:rsidRDefault="06AAC6A8" w:rsidP="06AAC6A8">
      <w:pPr>
        <w:spacing w:line="276" w:lineRule="auto"/>
        <w:ind w:left="720"/>
        <w:jc w:val="left"/>
        <w:rPr>
          <w:lang w:val="es-EC"/>
        </w:rPr>
      </w:pPr>
      <w:r w:rsidRPr="002C44D0">
        <w:rPr>
          <w:rFonts w:eastAsia="Times New Roman"/>
          <w:sz w:val="22"/>
          <w:szCs w:val="22"/>
          <w:lang w:val="es-EC"/>
        </w:rPr>
        <w:t>("</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Engineering</w:t>
      </w:r>
      <w:proofErr w:type="spellEnd"/>
      <w:r w:rsidRPr="002C44D0">
        <w:rPr>
          <w:rFonts w:eastAsia="Times New Roman"/>
          <w:sz w:val="22"/>
          <w:szCs w:val="22"/>
          <w:lang w:val="es-EC"/>
        </w:rPr>
        <w:t>") AND ("</w:t>
      </w:r>
      <w:proofErr w:type="spellStart"/>
      <w:r w:rsidRPr="002C44D0">
        <w:rPr>
          <w:rFonts w:eastAsia="Times New Roman"/>
          <w:sz w:val="22"/>
          <w:szCs w:val="22"/>
          <w:lang w:val="es-EC"/>
        </w:rPr>
        <w:t>Requirement</w:t>
      </w:r>
      <w:proofErr w:type="spellEnd"/>
      <w:r w:rsidRPr="002C44D0">
        <w:rPr>
          <w:rFonts w:eastAsia="Times New Roman"/>
          <w:sz w:val="22"/>
          <w:szCs w:val="22"/>
          <w:lang w:val="es-EC"/>
        </w:rPr>
        <w:t xml:space="preserve"> </w:t>
      </w:r>
      <w:proofErr w:type="spellStart"/>
      <w:r w:rsidRPr="002C44D0">
        <w:rPr>
          <w:rFonts w:eastAsia="Times New Roman"/>
          <w:sz w:val="22"/>
          <w:szCs w:val="22"/>
          <w:lang w:val="es-EC"/>
        </w:rPr>
        <w:t>elicitation</w:t>
      </w:r>
      <w:proofErr w:type="spellEnd"/>
      <w:r w:rsidRPr="002C44D0">
        <w:rPr>
          <w:rFonts w:eastAsia="Times New Roman"/>
          <w:sz w:val="22"/>
          <w:szCs w:val="22"/>
          <w:lang w:val="es-EC"/>
        </w:rPr>
        <w:t>") AND ("</w:t>
      </w:r>
      <w:proofErr w:type="spellStart"/>
      <w:r w:rsidRPr="002C44D0">
        <w:rPr>
          <w:rFonts w:eastAsia="Times New Roman"/>
          <w:sz w:val="22"/>
          <w:szCs w:val="22"/>
          <w:lang w:val="es-EC"/>
        </w:rPr>
        <w:t>Methodologies</w:t>
      </w:r>
      <w:proofErr w:type="spellEnd"/>
      <w:r w:rsidRPr="002C44D0">
        <w:rPr>
          <w:rFonts w:eastAsia="Times New Roman"/>
          <w:sz w:val="22"/>
          <w:szCs w:val="22"/>
          <w:lang w:val="es-EC"/>
        </w:rPr>
        <w:t>" OR "Software" OR "Tools" OR "Standard")</w:t>
      </w:r>
    </w:p>
    <w:p w14:paraId="2673C6CD" w14:textId="77777777" w:rsidR="06AAC6A8" w:rsidRPr="002C44D0" w:rsidRDefault="06AAC6A8" w:rsidP="06AAC6A8">
      <w:pPr>
        <w:ind w:left="360"/>
        <w:jc w:val="both"/>
        <w:rPr>
          <w:rFonts w:eastAsia="Times New Roman"/>
          <w:b/>
          <w:bCs/>
          <w:lang w:val="es-EC"/>
        </w:rPr>
      </w:pPr>
    </w:p>
    <w:p w14:paraId="429E6EDB" w14:textId="77777777" w:rsidR="001B72C9" w:rsidRPr="002C44D0" w:rsidRDefault="6AAE47B4" w:rsidP="6AAE47B4">
      <w:pPr>
        <w:ind w:left="360"/>
        <w:jc w:val="both"/>
        <w:rPr>
          <w:rFonts w:eastAsia="Times New Roman"/>
          <w:lang w:val="es-EC"/>
        </w:rPr>
      </w:pPr>
      <w:r w:rsidRPr="002C44D0">
        <w:rPr>
          <w:rFonts w:eastAsia="Times New Roman"/>
          <w:lang w:val="es-EC"/>
        </w:rPr>
        <w:t>La calidad de estas fuentes garantiza la calidad del estudio y de la información que se obtiene.</w:t>
      </w:r>
    </w:p>
    <w:p w14:paraId="530F8CDE" w14:textId="77777777" w:rsidR="6AAE47B4" w:rsidRPr="002C44D0" w:rsidRDefault="6AAE47B4" w:rsidP="6AAE47B4">
      <w:pPr>
        <w:ind w:left="360"/>
        <w:jc w:val="both"/>
        <w:rPr>
          <w:rFonts w:eastAsia="Times New Roman"/>
          <w:lang w:val="es-EC"/>
        </w:rPr>
      </w:pPr>
    </w:p>
    <w:p w14:paraId="169BFB2A" w14:textId="77777777" w:rsidR="00BC79F2" w:rsidRPr="002C44D0" w:rsidRDefault="6AAE47B4" w:rsidP="0006090B">
      <w:pPr>
        <w:pStyle w:val="Ttulo21"/>
        <w:rPr>
          <w:rStyle w:val="hps"/>
          <w:lang w:val="es-EC"/>
        </w:rPr>
      </w:pPr>
      <w:r w:rsidRPr="002C44D0">
        <w:rPr>
          <w:rStyle w:val="hps"/>
          <w:lang w:val="es-EC"/>
        </w:rPr>
        <w:t>Evaluación de Calidad</w:t>
      </w:r>
    </w:p>
    <w:p w14:paraId="78FF3DEA" w14:textId="77777777" w:rsidR="001B72C9" w:rsidRPr="002C44D0" w:rsidRDefault="001B72C9" w:rsidP="6AAE47B4">
      <w:pPr>
        <w:rPr>
          <w:lang w:val="es-EC"/>
        </w:rPr>
      </w:pPr>
    </w:p>
    <w:p w14:paraId="72F73B08" w14:textId="77777777" w:rsidR="00673188" w:rsidRPr="002C44D0" w:rsidRDefault="6AAE47B4" w:rsidP="6AAE47B4">
      <w:pPr>
        <w:jc w:val="left"/>
        <w:rPr>
          <w:lang w:val="es-EC"/>
        </w:rPr>
      </w:pPr>
      <w:r w:rsidRPr="002C44D0">
        <w:rPr>
          <w:rFonts w:eastAsia="Times New Roman"/>
          <w:lang w:val="es-EC"/>
        </w:rPr>
        <w:t>Una vez definida la cadena de búsqueda es muy importante evaluar la calidad de los documentos seleccionados, por lo tanto, l</w:t>
      </w:r>
      <w:r w:rsidRPr="002C44D0">
        <w:rPr>
          <w:lang w:val="es-EC"/>
        </w:rPr>
        <w:t>os datos extraídos se analizaron mediante un método cualitativo, lo que conduce a una síntesis descriptiva de resultados.</w:t>
      </w:r>
    </w:p>
    <w:p w14:paraId="11A09A05" w14:textId="77777777" w:rsidR="00673188" w:rsidRPr="002C44D0" w:rsidRDefault="6AAE47B4" w:rsidP="6AAE47B4">
      <w:pPr>
        <w:jc w:val="left"/>
        <w:rPr>
          <w:rFonts w:eastAsia="Times New Roman"/>
          <w:lang w:val="es-EC"/>
        </w:rPr>
      </w:pPr>
      <w:r w:rsidRPr="002C44D0">
        <w:rPr>
          <w:rFonts w:eastAsia="Times New Roman"/>
          <w:lang w:val="es-EC"/>
        </w:rPr>
        <w:t>Para evaluar la calidad de los artículos preseleccionados, se establecieron las siguientes preguntas</w:t>
      </w:r>
      <w:r w:rsidR="00590829" w:rsidRPr="002C44D0">
        <w:rPr>
          <w:rFonts w:eastAsia="Times New Roman"/>
          <w:lang w:val="es-EC"/>
        </w:rPr>
        <w:t xml:space="preserve"> de investigación</w:t>
      </w:r>
      <w:r w:rsidRPr="002C44D0">
        <w:rPr>
          <w:rFonts w:eastAsia="Times New Roman"/>
          <w:lang w:val="es-EC"/>
        </w:rPr>
        <w:t>:</w:t>
      </w:r>
    </w:p>
    <w:p w14:paraId="59416BE2" w14:textId="77777777" w:rsidR="6AAE47B4" w:rsidRPr="002C44D0" w:rsidRDefault="6AAE47B4" w:rsidP="6AAE47B4">
      <w:pPr>
        <w:jc w:val="left"/>
        <w:rPr>
          <w:rFonts w:eastAsia="Times New Roman"/>
          <w:lang w:val="es-EC"/>
        </w:rPr>
      </w:pPr>
    </w:p>
    <w:p w14:paraId="3DD4B48A" w14:textId="77777777" w:rsidR="00673188" w:rsidRPr="002C44D0" w:rsidRDefault="6AAE47B4" w:rsidP="38AC4288">
      <w:pPr>
        <w:pStyle w:val="bulletlist"/>
        <w:rPr>
          <w:rFonts w:eastAsia="Times New Roman"/>
          <w:lang w:val="es-EC"/>
        </w:rPr>
      </w:pPr>
      <w:r w:rsidRPr="002C44D0">
        <w:rPr>
          <w:lang w:val="es-EC"/>
        </w:rPr>
        <w:t>QA1: ¿El autor hace mención de al menos un estándar para la Elicitación de Requisitos?</w:t>
      </w:r>
    </w:p>
    <w:p w14:paraId="241EDA24" w14:textId="77777777" w:rsidR="00673188" w:rsidRPr="002C44D0" w:rsidRDefault="6AAE47B4" w:rsidP="38AC4288">
      <w:pPr>
        <w:pStyle w:val="bulletlist"/>
        <w:rPr>
          <w:rFonts w:eastAsia="Times New Roman"/>
          <w:lang w:val="es-EC"/>
        </w:rPr>
      </w:pPr>
      <w:r w:rsidRPr="002C44D0">
        <w:rPr>
          <w:lang w:val="es-EC"/>
        </w:rPr>
        <w:t>QA2: ¿El autor utiliza o hace mención de al menos una herramienta de software para la Elicitación de Requisitos?</w:t>
      </w:r>
    </w:p>
    <w:p w14:paraId="4EA35FE8" w14:textId="77777777" w:rsidR="00BC79F2" w:rsidRPr="002C44D0" w:rsidRDefault="6AAE47B4" w:rsidP="38AC4288">
      <w:pPr>
        <w:pStyle w:val="bulletlist"/>
        <w:rPr>
          <w:rStyle w:val="hps"/>
          <w:rFonts w:eastAsia="Times New Roman"/>
          <w:lang w:val="es-EC"/>
        </w:rPr>
      </w:pPr>
      <w:r w:rsidRPr="002C44D0">
        <w:rPr>
          <w:lang w:val="es-EC"/>
        </w:rPr>
        <w:t>QA3: ¿El autor utiliza al menos una metodología para la Elicitación de Requisitos?</w:t>
      </w:r>
    </w:p>
    <w:p w14:paraId="6CA33666" w14:textId="77777777" w:rsidR="6AAE47B4" w:rsidRPr="002C44D0" w:rsidRDefault="6AAE47B4" w:rsidP="6AAE47B4">
      <w:pPr>
        <w:pStyle w:val="bulletlist"/>
        <w:numPr>
          <w:ilvl w:val="0"/>
          <w:numId w:val="0"/>
        </w:numPr>
        <w:ind w:left="648"/>
        <w:rPr>
          <w:lang w:val="es-EC"/>
        </w:rPr>
      </w:pPr>
    </w:p>
    <w:p w14:paraId="4C6ACF34" w14:textId="77777777" w:rsidR="00ED13D6" w:rsidRPr="002C44D0" w:rsidRDefault="363F4485" w:rsidP="00B57A1C">
      <w:pPr>
        <w:pStyle w:val="Ttulo11"/>
        <w:rPr>
          <w:lang w:val="es-EC"/>
        </w:rPr>
      </w:pPr>
      <w:r w:rsidRPr="002C44D0">
        <w:rPr>
          <w:lang w:val="es-EC"/>
        </w:rPr>
        <w:t>Resultados</w:t>
      </w:r>
    </w:p>
    <w:p w14:paraId="389BEA50" w14:textId="77777777" w:rsidR="007E6EF8" w:rsidRPr="002C44D0" w:rsidRDefault="005E51BB" w:rsidP="00B96E9F">
      <w:pPr>
        <w:pStyle w:val="Textoindependiente"/>
        <w:rPr>
          <w:rFonts w:eastAsia="Times New Roman"/>
          <w:lang w:val="es-EC"/>
        </w:rPr>
      </w:pPr>
      <w:r w:rsidRPr="002C44D0">
        <w:rPr>
          <w:rFonts w:eastAsia="Times New Roman"/>
          <w:lang w:val="es-EC"/>
        </w:rPr>
        <w:t>L</w:t>
      </w:r>
      <w:r w:rsidR="007E6EF8" w:rsidRPr="002C44D0">
        <w:rPr>
          <w:rFonts w:eastAsia="Times New Roman"/>
          <w:lang w:val="es-EC"/>
        </w:rPr>
        <w:t xml:space="preserve">os resultados obtenidos de la </w:t>
      </w:r>
      <w:r w:rsidRPr="002C44D0">
        <w:rPr>
          <w:rFonts w:eastAsia="Times New Roman"/>
          <w:lang w:val="es-EC"/>
        </w:rPr>
        <w:t>RSL</w:t>
      </w:r>
      <w:r w:rsidR="007E6EF8" w:rsidRPr="002C44D0">
        <w:rPr>
          <w:rFonts w:eastAsia="Times New Roman"/>
          <w:lang w:val="es-EC"/>
        </w:rPr>
        <w:t xml:space="preserve"> en los siguientes pasos:</w:t>
      </w:r>
    </w:p>
    <w:p w14:paraId="5078D288" w14:textId="77777777" w:rsidR="007E6EF8" w:rsidRPr="002C44D0" w:rsidRDefault="007E6EF8" w:rsidP="0006090B">
      <w:pPr>
        <w:pStyle w:val="Ttulo31"/>
        <w:rPr>
          <w:rStyle w:val="hps"/>
          <w:i w:val="0"/>
          <w:lang w:val="es-EC"/>
        </w:rPr>
      </w:pPr>
      <w:r w:rsidRPr="002C44D0">
        <w:rPr>
          <w:rStyle w:val="hps"/>
          <w:i w:val="0"/>
          <w:lang w:val="es-EC"/>
        </w:rPr>
        <w:t xml:space="preserve">Se ejecutó las cadenas de búsqueda en cada base de datos </w:t>
      </w:r>
      <w:r w:rsidR="005E51BB" w:rsidRPr="002C44D0">
        <w:rPr>
          <w:rStyle w:val="hps"/>
          <w:i w:val="0"/>
          <w:lang w:val="es-EC"/>
        </w:rPr>
        <w:t>y</w:t>
      </w:r>
      <w:r w:rsidRPr="002C44D0">
        <w:rPr>
          <w:rStyle w:val="hps"/>
          <w:i w:val="0"/>
          <w:lang w:val="es-EC"/>
        </w:rPr>
        <w:t xml:space="preserve"> se obtuvieron </w:t>
      </w:r>
      <w:r w:rsidR="00875E4A" w:rsidRPr="002C44D0">
        <w:rPr>
          <w:rStyle w:val="hps"/>
          <w:i w:val="0"/>
          <w:lang w:val="es-EC"/>
        </w:rPr>
        <w:t>332</w:t>
      </w:r>
      <w:r w:rsidRPr="002C44D0">
        <w:rPr>
          <w:rStyle w:val="hps"/>
          <w:i w:val="0"/>
          <w:lang w:val="es-EC"/>
        </w:rPr>
        <w:t xml:space="preserve"> </w:t>
      </w:r>
      <w:r w:rsidR="00875E4A" w:rsidRPr="002C44D0">
        <w:rPr>
          <w:rStyle w:val="hps"/>
          <w:i w:val="0"/>
          <w:lang w:val="es-EC"/>
        </w:rPr>
        <w:t xml:space="preserve">documentos o </w:t>
      </w:r>
      <w:r w:rsidRPr="002C44D0">
        <w:rPr>
          <w:rStyle w:val="hps"/>
          <w:i w:val="0"/>
          <w:lang w:val="es-EC"/>
        </w:rPr>
        <w:t>artículos.</w:t>
      </w:r>
    </w:p>
    <w:p w14:paraId="46319295" w14:textId="77777777" w:rsidR="007E6EF8" w:rsidRPr="002C44D0" w:rsidRDefault="007E6EF8" w:rsidP="0006090B">
      <w:pPr>
        <w:pStyle w:val="Ttulo31"/>
        <w:rPr>
          <w:rStyle w:val="hps"/>
          <w:i w:val="0"/>
          <w:lang w:val="es-EC"/>
        </w:rPr>
      </w:pPr>
      <w:r w:rsidRPr="002C44D0">
        <w:rPr>
          <w:rStyle w:val="hps"/>
          <w:i w:val="0"/>
          <w:lang w:val="es-EC"/>
        </w:rPr>
        <w:t xml:space="preserve">De los </w:t>
      </w:r>
      <w:r w:rsidR="00875E4A" w:rsidRPr="002C44D0">
        <w:rPr>
          <w:rStyle w:val="hps"/>
          <w:i w:val="0"/>
          <w:lang w:val="es-EC"/>
        </w:rPr>
        <w:t>332</w:t>
      </w:r>
      <w:r w:rsidRPr="002C44D0">
        <w:rPr>
          <w:rStyle w:val="hps"/>
          <w:i w:val="0"/>
          <w:lang w:val="es-EC"/>
        </w:rPr>
        <w:t xml:space="preserve"> documentos, se detectaron y eliminaron </w:t>
      </w:r>
      <w:r w:rsidR="00F5272D" w:rsidRPr="002C44D0">
        <w:rPr>
          <w:rStyle w:val="hps"/>
          <w:i w:val="0"/>
          <w:lang w:val="es-EC"/>
        </w:rPr>
        <w:t>9</w:t>
      </w:r>
      <w:r w:rsidRPr="002C44D0">
        <w:rPr>
          <w:rStyle w:val="hps"/>
          <w:i w:val="0"/>
          <w:lang w:val="es-EC"/>
        </w:rPr>
        <w:t xml:space="preserve"> artículos duplicados (</w:t>
      </w:r>
      <w:r w:rsidR="00C340E3" w:rsidRPr="002C44D0">
        <w:rPr>
          <w:rStyle w:val="hps"/>
          <w:i w:val="0"/>
          <w:lang w:val="es-EC"/>
        </w:rPr>
        <w:t>2</w:t>
      </w:r>
      <w:r w:rsidRPr="002C44D0">
        <w:rPr>
          <w:rStyle w:val="hps"/>
          <w:i w:val="0"/>
          <w:lang w:val="es-EC"/>
        </w:rPr>
        <w:t>.</w:t>
      </w:r>
      <w:r w:rsidR="00C340E3" w:rsidRPr="002C44D0">
        <w:rPr>
          <w:rStyle w:val="hps"/>
          <w:i w:val="0"/>
          <w:lang w:val="es-EC"/>
        </w:rPr>
        <w:t>71</w:t>
      </w:r>
      <w:r w:rsidRPr="002C44D0">
        <w:rPr>
          <w:rStyle w:val="hps"/>
          <w:i w:val="0"/>
          <w:lang w:val="es-EC"/>
        </w:rPr>
        <w:t xml:space="preserve">%), quedando </w:t>
      </w:r>
      <w:r w:rsidR="00922A54" w:rsidRPr="002C44D0">
        <w:rPr>
          <w:rStyle w:val="hps"/>
          <w:i w:val="0"/>
          <w:lang w:val="es-EC"/>
        </w:rPr>
        <w:t xml:space="preserve">323 </w:t>
      </w:r>
      <w:r w:rsidRPr="002C44D0">
        <w:rPr>
          <w:rStyle w:val="hps"/>
          <w:i w:val="0"/>
          <w:lang w:val="es-EC"/>
        </w:rPr>
        <w:t>artículos por revisar</w:t>
      </w:r>
      <w:r w:rsidR="005E51BB" w:rsidRPr="002C44D0">
        <w:rPr>
          <w:rStyle w:val="hps"/>
          <w:i w:val="0"/>
          <w:lang w:val="es-EC"/>
        </w:rPr>
        <w:t>.</w:t>
      </w:r>
    </w:p>
    <w:p w14:paraId="76D13C89" w14:textId="3D234405" w:rsidR="008B17C5" w:rsidRPr="002C44D0" w:rsidRDefault="007E6EF8" w:rsidP="0006090B">
      <w:pPr>
        <w:pStyle w:val="Ttulo31"/>
        <w:rPr>
          <w:rStyle w:val="hps"/>
          <w:i w:val="0"/>
          <w:lang w:val="es-EC"/>
        </w:rPr>
      </w:pPr>
      <w:r w:rsidRPr="002C44D0">
        <w:rPr>
          <w:rStyle w:val="hps"/>
          <w:i w:val="0"/>
          <w:lang w:val="es-EC"/>
        </w:rPr>
        <w:t xml:space="preserve">Los </w:t>
      </w:r>
      <w:r w:rsidR="00CA025D" w:rsidRPr="002C44D0">
        <w:rPr>
          <w:rStyle w:val="hps"/>
          <w:i w:val="0"/>
          <w:lang w:val="es-EC"/>
        </w:rPr>
        <w:t>323</w:t>
      </w:r>
      <w:r w:rsidRPr="002C44D0">
        <w:rPr>
          <w:rStyle w:val="hps"/>
          <w:i w:val="0"/>
          <w:lang w:val="es-EC"/>
        </w:rPr>
        <w:t xml:space="preserve"> artículos fueron revisados y analizados en su título y resumen, tomando en consideración los criterios de inclusión y exclusión. Del total se eliminaron </w:t>
      </w:r>
      <w:r w:rsidR="005C6FA0" w:rsidRPr="002C44D0">
        <w:rPr>
          <w:rStyle w:val="hps"/>
          <w:i w:val="0"/>
          <w:lang w:val="es-EC"/>
        </w:rPr>
        <w:t>23</w:t>
      </w:r>
      <w:r w:rsidR="00232C58" w:rsidRPr="002C44D0">
        <w:rPr>
          <w:rStyle w:val="hps"/>
          <w:i w:val="0"/>
          <w:lang w:val="es-EC"/>
        </w:rPr>
        <w:t>7</w:t>
      </w:r>
      <w:r w:rsidRPr="002C44D0">
        <w:rPr>
          <w:rStyle w:val="hps"/>
          <w:i w:val="0"/>
          <w:lang w:val="es-EC"/>
        </w:rPr>
        <w:t xml:space="preserve"> artículos (</w:t>
      </w:r>
      <w:r w:rsidR="00BA6EBB" w:rsidRPr="002C44D0">
        <w:rPr>
          <w:rStyle w:val="hps"/>
          <w:i w:val="0"/>
          <w:lang w:val="es-EC"/>
        </w:rPr>
        <w:t>7</w:t>
      </w:r>
      <w:r w:rsidR="003B4AA4" w:rsidRPr="002C44D0">
        <w:rPr>
          <w:rStyle w:val="hps"/>
          <w:i w:val="0"/>
          <w:lang w:val="es-EC"/>
        </w:rPr>
        <w:t>1</w:t>
      </w:r>
      <w:r w:rsidRPr="002C44D0">
        <w:rPr>
          <w:rStyle w:val="hps"/>
          <w:i w:val="0"/>
          <w:lang w:val="es-EC"/>
        </w:rPr>
        <w:t>.</w:t>
      </w:r>
      <w:r w:rsidR="003B4AA4" w:rsidRPr="002C44D0">
        <w:rPr>
          <w:rStyle w:val="hps"/>
          <w:i w:val="0"/>
          <w:lang w:val="es-EC"/>
        </w:rPr>
        <w:t>3</w:t>
      </w:r>
      <w:r w:rsidR="00BA6EBB" w:rsidRPr="002C44D0">
        <w:rPr>
          <w:rStyle w:val="hps"/>
          <w:i w:val="0"/>
          <w:lang w:val="es-EC"/>
        </w:rPr>
        <w:t>8</w:t>
      </w:r>
      <w:r w:rsidRPr="002C44D0">
        <w:rPr>
          <w:rStyle w:val="hps"/>
          <w:i w:val="0"/>
          <w:lang w:val="es-EC"/>
        </w:rPr>
        <w:t>%) que son irrelevantes al objeto de estudio, además se descartaron porque su argumentación referente a</w:t>
      </w:r>
      <w:r w:rsidR="008B17C5" w:rsidRPr="002C44D0">
        <w:rPr>
          <w:rStyle w:val="hps"/>
          <w:i w:val="0"/>
          <w:lang w:val="es-EC"/>
        </w:rPr>
        <w:t xml:space="preserve"> la</w:t>
      </w:r>
      <w:r w:rsidRPr="002C44D0">
        <w:rPr>
          <w:rStyle w:val="hps"/>
          <w:i w:val="0"/>
          <w:lang w:val="es-EC"/>
        </w:rPr>
        <w:t xml:space="preserve"> </w:t>
      </w:r>
      <w:r w:rsidR="003307FA" w:rsidRPr="002C44D0">
        <w:rPr>
          <w:rStyle w:val="hps"/>
          <w:b/>
          <w:bCs/>
          <w:i w:val="0"/>
          <w:lang w:val="es-EC"/>
        </w:rPr>
        <w:t>Metodología de elicitación de requisitos</w:t>
      </w:r>
      <w:r w:rsidR="003307FA" w:rsidRPr="002C44D0">
        <w:rPr>
          <w:rStyle w:val="hps"/>
          <w:i w:val="0"/>
          <w:lang w:val="es-EC"/>
        </w:rPr>
        <w:t xml:space="preserve"> </w:t>
      </w:r>
      <w:r w:rsidRPr="002C44D0">
        <w:rPr>
          <w:rStyle w:val="hps"/>
          <w:i w:val="0"/>
          <w:lang w:val="es-EC"/>
        </w:rPr>
        <w:t xml:space="preserve">es débil y no da contestación a las preguntas de investigación planteadas. </w:t>
      </w:r>
    </w:p>
    <w:p w14:paraId="540C4EE0" w14:textId="77777777" w:rsidR="007E6EF8" w:rsidRPr="002C44D0" w:rsidRDefault="007E6EF8" w:rsidP="008B17C5">
      <w:pPr>
        <w:pStyle w:val="Ttulo31"/>
        <w:numPr>
          <w:ilvl w:val="0"/>
          <w:numId w:val="0"/>
        </w:numPr>
        <w:rPr>
          <w:rStyle w:val="hps"/>
          <w:i w:val="0"/>
          <w:lang w:val="es-EC"/>
        </w:rPr>
      </w:pPr>
      <w:r w:rsidRPr="002C44D0">
        <w:rPr>
          <w:rStyle w:val="hps"/>
          <w:i w:val="0"/>
          <w:lang w:val="es-EC"/>
        </w:rPr>
        <w:t>En la Tabla I se detalla el proceso de selección de los estudios</w:t>
      </w:r>
      <w:r w:rsidR="000A2183" w:rsidRPr="002C44D0">
        <w:rPr>
          <w:rStyle w:val="hps"/>
          <w:i w:val="0"/>
          <w:lang w:val="es-EC"/>
        </w:rPr>
        <w:t xml:space="preserve"> referentes a cada </w:t>
      </w:r>
      <w:r w:rsidR="00175711" w:rsidRPr="002C44D0">
        <w:rPr>
          <w:rStyle w:val="hps"/>
          <w:i w:val="0"/>
          <w:lang w:val="es-EC"/>
        </w:rPr>
        <w:t>repositorio virtual</w:t>
      </w:r>
      <w:r w:rsidR="0067478F" w:rsidRPr="002C44D0">
        <w:rPr>
          <w:rStyle w:val="hps"/>
          <w:i w:val="0"/>
          <w:lang w:val="es-EC"/>
        </w:rPr>
        <w:t xml:space="preserve"> IEEE, Science Direct</w:t>
      </w:r>
      <w:r w:rsidR="000D7ED1" w:rsidRPr="002C44D0">
        <w:rPr>
          <w:rStyle w:val="hps"/>
          <w:i w:val="0"/>
          <w:lang w:val="es-EC"/>
        </w:rPr>
        <w:t>,</w:t>
      </w:r>
      <w:r w:rsidR="0067478F" w:rsidRPr="002C44D0">
        <w:rPr>
          <w:rStyle w:val="hps"/>
          <w:i w:val="0"/>
          <w:lang w:val="es-EC"/>
        </w:rPr>
        <w:t xml:space="preserve"> ACM</w:t>
      </w:r>
      <w:r w:rsidRPr="002C44D0">
        <w:rPr>
          <w:rStyle w:val="hps"/>
          <w:i w:val="0"/>
          <w:lang w:val="es-EC"/>
        </w:rPr>
        <w:t xml:space="preserve">, </w:t>
      </w:r>
      <w:r w:rsidR="00F40817" w:rsidRPr="002C44D0">
        <w:rPr>
          <w:rStyle w:val="hps"/>
          <w:i w:val="0"/>
          <w:lang w:val="es-EC"/>
        </w:rPr>
        <w:t xml:space="preserve">y del </w:t>
      </w:r>
      <w:r w:rsidR="000D7ED1" w:rsidRPr="002C44D0">
        <w:rPr>
          <w:rStyle w:val="hps"/>
          <w:i w:val="0"/>
          <w:lang w:val="es-EC"/>
        </w:rPr>
        <w:t>total</w:t>
      </w:r>
      <w:r w:rsidRPr="002C44D0">
        <w:rPr>
          <w:rStyle w:val="hps"/>
          <w:i w:val="0"/>
          <w:lang w:val="es-EC"/>
        </w:rPr>
        <w:t xml:space="preserve"> </w:t>
      </w:r>
      <w:r w:rsidR="00030356" w:rsidRPr="002C44D0">
        <w:rPr>
          <w:rStyle w:val="hps"/>
          <w:i w:val="0"/>
          <w:lang w:val="es-EC"/>
        </w:rPr>
        <w:t xml:space="preserve">de documentos </w:t>
      </w:r>
      <w:r w:rsidRPr="002C44D0">
        <w:rPr>
          <w:rStyle w:val="hps"/>
          <w:i w:val="0"/>
          <w:lang w:val="es-EC"/>
        </w:rPr>
        <w:t xml:space="preserve">se seleccionó </w:t>
      </w:r>
      <w:r w:rsidR="00F1067F" w:rsidRPr="002C44D0">
        <w:rPr>
          <w:rStyle w:val="hps"/>
          <w:i w:val="0"/>
          <w:lang w:val="es-EC"/>
        </w:rPr>
        <w:t>8</w:t>
      </w:r>
      <w:r w:rsidR="003B4AA4" w:rsidRPr="002C44D0">
        <w:rPr>
          <w:rStyle w:val="hps"/>
          <w:i w:val="0"/>
          <w:lang w:val="es-EC"/>
        </w:rPr>
        <w:t>6</w:t>
      </w:r>
      <w:r w:rsidRPr="002C44D0">
        <w:rPr>
          <w:rStyle w:val="hps"/>
          <w:i w:val="0"/>
          <w:lang w:val="es-EC"/>
        </w:rPr>
        <w:t xml:space="preserve"> documentos</w:t>
      </w:r>
      <w:r w:rsidR="00F1067F" w:rsidRPr="002C44D0">
        <w:rPr>
          <w:rStyle w:val="hps"/>
          <w:i w:val="0"/>
          <w:lang w:val="es-EC"/>
        </w:rPr>
        <w:t xml:space="preserve"> (2</w:t>
      </w:r>
      <w:r w:rsidR="00950350" w:rsidRPr="002C44D0">
        <w:rPr>
          <w:rStyle w:val="hps"/>
          <w:i w:val="0"/>
          <w:lang w:val="es-EC"/>
        </w:rPr>
        <w:t>5</w:t>
      </w:r>
      <w:r w:rsidR="00F1067F" w:rsidRPr="002C44D0">
        <w:rPr>
          <w:rStyle w:val="hps"/>
          <w:i w:val="0"/>
          <w:lang w:val="es-EC"/>
        </w:rPr>
        <w:t>.</w:t>
      </w:r>
      <w:r w:rsidR="00950350" w:rsidRPr="002C44D0">
        <w:rPr>
          <w:rStyle w:val="hps"/>
          <w:i w:val="0"/>
          <w:lang w:val="es-EC"/>
        </w:rPr>
        <w:t>9</w:t>
      </w:r>
      <w:r w:rsidR="00F1067F" w:rsidRPr="002C44D0">
        <w:rPr>
          <w:rStyle w:val="hps"/>
          <w:i w:val="0"/>
          <w:lang w:val="es-EC"/>
        </w:rPr>
        <w:t>0</w:t>
      </w:r>
      <w:r w:rsidR="006E4121" w:rsidRPr="002C44D0">
        <w:rPr>
          <w:rStyle w:val="hps"/>
          <w:i w:val="0"/>
          <w:lang w:val="es-EC"/>
        </w:rPr>
        <w:t>%</w:t>
      </w:r>
      <w:r w:rsidR="00F1067F" w:rsidRPr="002C44D0">
        <w:rPr>
          <w:rStyle w:val="hps"/>
          <w:i w:val="0"/>
          <w:lang w:val="es-EC"/>
        </w:rPr>
        <w:t>)</w:t>
      </w:r>
      <w:r w:rsidR="006E4121" w:rsidRPr="002C44D0">
        <w:rPr>
          <w:rStyle w:val="hps"/>
          <w:i w:val="0"/>
          <w:lang w:val="es-EC"/>
        </w:rPr>
        <w:t xml:space="preserve">, </w:t>
      </w:r>
      <w:r w:rsidRPr="002C44D0">
        <w:rPr>
          <w:rStyle w:val="hps"/>
          <w:i w:val="0"/>
          <w:lang w:val="es-EC"/>
        </w:rPr>
        <w:t>para evaluarlos a través de los criterios de calidad.</w:t>
      </w:r>
    </w:p>
    <w:p w14:paraId="773AD1FF" w14:textId="77777777" w:rsidR="007E6EF8" w:rsidRPr="002C44D0" w:rsidRDefault="007E6EF8" w:rsidP="00044BEA">
      <w:pPr>
        <w:pStyle w:val="Ttulo11"/>
        <w:numPr>
          <w:ilvl w:val="0"/>
          <w:numId w:val="0"/>
        </w:numPr>
        <w:ind w:left="216"/>
        <w:rPr>
          <w:lang w:val="es-EC"/>
        </w:rPr>
      </w:pPr>
      <w:r w:rsidRPr="002C44D0">
        <w:rPr>
          <w:lang w:val="es-EC"/>
        </w:rPr>
        <w:t xml:space="preserve">Tabla I </w:t>
      </w:r>
      <w:r w:rsidRPr="002C44D0">
        <w:rPr>
          <w:rStyle w:val="hps"/>
          <w:sz w:val="16"/>
          <w:szCs w:val="16"/>
          <w:lang w:val="es-EC"/>
        </w:rPr>
        <w:t>ARTÍCULOS REVISADOS</w:t>
      </w:r>
    </w:p>
    <w:tbl>
      <w:tblPr>
        <w:tblW w:w="5060" w:type="dxa"/>
        <w:jc w:val="center"/>
        <w:tblLayout w:type="fixed"/>
        <w:tblLook w:val="0400" w:firstRow="0" w:lastRow="0" w:firstColumn="0" w:lastColumn="0" w:noHBand="0" w:noVBand="1"/>
      </w:tblPr>
      <w:tblGrid>
        <w:gridCol w:w="806"/>
        <w:gridCol w:w="877"/>
        <w:gridCol w:w="731"/>
        <w:gridCol w:w="878"/>
        <w:gridCol w:w="730"/>
        <w:gridCol w:w="1038"/>
      </w:tblGrid>
      <w:tr w:rsidR="007E6EF8" w:rsidRPr="002C44D0" w14:paraId="4866E6D6" w14:textId="77777777" w:rsidTr="00A95D06">
        <w:trPr>
          <w:trHeight w:val="220"/>
          <w:jc w:val="center"/>
        </w:trPr>
        <w:tc>
          <w:tcPr>
            <w:tcW w:w="806"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26970FAF" w14:textId="77777777" w:rsidR="007E6EF8" w:rsidRPr="002C44D0" w:rsidRDefault="007E6EF8" w:rsidP="007E6EF8">
            <w:pPr>
              <w:pStyle w:val="tablecolhead"/>
              <w:rPr>
                <w:lang w:val="es-EC"/>
              </w:rPr>
            </w:pPr>
            <w:r w:rsidRPr="002C44D0">
              <w:rPr>
                <w:lang w:val="es-EC"/>
              </w:rPr>
              <w:t>Base de Datos</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4183B8" w14:textId="77777777" w:rsidR="007E6EF8" w:rsidRPr="002C44D0" w:rsidRDefault="007E6EF8" w:rsidP="007E6EF8">
            <w:pPr>
              <w:pStyle w:val="tablecolhead"/>
              <w:rPr>
                <w:lang w:val="es-EC"/>
              </w:rPr>
            </w:pPr>
            <w:r w:rsidRPr="002C44D0">
              <w:rPr>
                <w:lang w:val="es-EC"/>
              </w:rPr>
              <w:t>Artículos</w:t>
            </w:r>
          </w:p>
        </w:tc>
      </w:tr>
      <w:tr w:rsidR="007E6EF8" w:rsidRPr="002C44D0" w14:paraId="13E5E4AB" w14:textId="77777777" w:rsidTr="00A95D06">
        <w:trPr>
          <w:trHeight w:val="643"/>
          <w:jc w:val="center"/>
        </w:trPr>
        <w:tc>
          <w:tcPr>
            <w:tcW w:w="806" w:type="dxa"/>
            <w:vMerge/>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2EB2740A" w14:textId="77777777" w:rsidR="007E6EF8" w:rsidRPr="002C44D0" w:rsidRDefault="007E6EF8" w:rsidP="007E6EF8">
            <w:pPr>
              <w:pStyle w:val="tablecolhead"/>
              <w:pBdr>
                <w:top w:val="nil"/>
                <w:left w:val="nil"/>
                <w:bottom w:val="nil"/>
                <w:right w:val="nil"/>
                <w:between w:val="nil"/>
              </w:pBdr>
              <w:rPr>
                <w:lang w:val="es-EC"/>
              </w:rPr>
            </w:pP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1A6460" w14:textId="77777777" w:rsidR="007E6EF8" w:rsidRPr="002C44D0" w:rsidRDefault="007E6EF8" w:rsidP="007E6EF8">
            <w:pPr>
              <w:pStyle w:val="tablecolsubhead"/>
              <w:pBdr>
                <w:top w:val="nil"/>
                <w:left w:val="nil"/>
                <w:bottom w:val="nil"/>
                <w:right w:val="nil"/>
                <w:between w:val="nil"/>
              </w:pBdr>
              <w:rPr>
                <w:b w:val="0"/>
                <w:lang w:val="es-EC"/>
              </w:rPr>
            </w:pPr>
            <w:r w:rsidRPr="002C44D0">
              <w:rPr>
                <w:b w:val="0"/>
                <w:lang w:val="es-EC"/>
              </w:rPr>
              <w:t>Encontrados</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8967F5" w14:textId="77777777" w:rsidR="007E6EF8" w:rsidRPr="002C44D0" w:rsidRDefault="007E6EF8" w:rsidP="007E6EF8">
            <w:pPr>
              <w:pStyle w:val="tablecolsubhead"/>
              <w:pBdr>
                <w:top w:val="nil"/>
                <w:left w:val="nil"/>
                <w:bottom w:val="nil"/>
                <w:right w:val="nil"/>
                <w:between w:val="nil"/>
              </w:pBdr>
              <w:rPr>
                <w:b w:val="0"/>
                <w:lang w:val="es-EC"/>
              </w:rPr>
            </w:pPr>
            <w:r w:rsidRPr="002C44D0">
              <w:rPr>
                <w:b w:val="0"/>
                <w:lang w:val="es-EC"/>
              </w:rPr>
              <w:t>Duplicados</w:t>
            </w:r>
          </w:p>
        </w:tc>
        <w:tc>
          <w:tcPr>
            <w:tcW w:w="8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65D481" w14:textId="77777777" w:rsidR="007E6EF8" w:rsidRPr="002C44D0" w:rsidRDefault="007E6EF8" w:rsidP="007E6EF8">
            <w:pPr>
              <w:pStyle w:val="tablecolsubhead"/>
              <w:pBdr>
                <w:top w:val="nil"/>
                <w:left w:val="nil"/>
                <w:bottom w:val="nil"/>
                <w:right w:val="nil"/>
                <w:between w:val="nil"/>
              </w:pBdr>
              <w:rPr>
                <w:b w:val="0"/>
                <w:lang w:val="es-EC"/>
              </w:rPr>
            </w:pPr>
            <w:r w:rsidRPr="002C44D0">
              <w:rPr>
                <w:b w:val="0"/>
                <w:lang w:val="es-EC"/>
              </w:rPr>
              <w:t>Revisados</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96430B" w14:textId="77777777" w:rsidR="007E6EF8" w:rsidRPr="002C44D0" w:rsidRDefault="007E6EF8" w:rsidP="007E6EF8">
            <w:pPr>
              <w:pStyle w:val="tablecolsubhead"/>
              <w:pBdr>
                <w:top w:val="nil"/>
                <w:left w:val="nil"/>
                <w:bottom w:val="nil"/>
                <w:right w:val="nil"/>
                <w:between w:val="nil"/>
              </w:pBdr>
              <w:rPr>
                <w:b w:val="0"/>
                <w:lang w:val="es-EC"/>
              </w:rPr>
            </w:pPr>
            <w:r w:rsidRPr="002C44D0">
              <w:rPr>
                <w:b w:val="0"/>
                <w:lang w:val="es-EC"/>
              </w:rPr>
              <w:t>Eliminados</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14:paraId="3496AFE0" w14:textId="77777777" w:rsidR="007E6EF8" w:rsidRPr="002C44D0" w:rsidRDefault="007E6EF8" w:rsidP="007E6EF8">
            <w:pPr>
              <w:pStyle w:val="tablecolsubhead"/>
              <w:pBdr>
                <w:top w:val="nil"/>
                <w:left w:val="nil"/>
                <w:bottom w:val="nil"/>
                <w:right w:val="nil"/>
                <w:between w:val="nil"/>
              </w:pBdr>
              <w:rPr>
                <w:b w:val="0"/>
                <w:lang w:val="es-EC"/>
              </w:rPr>
            </w:pPr>
            <w:r w:rsidRPr="002C44D0">
              <w:rPr>
                <w:b w:val="0"/>
                <w:lang w:val="es-EC"/>
              </w:rPr>
              <w:t>Seleccionados</w:t>
            </w:r>
          </w:p>
        </w:tc>
      </w:tr>
      <w:tr w:rsidR="007E6EF8" w:rsidRPr="002C44D0" w14:paraId="63DFAA24" w14:textId="77777777" w:rsidTr="00A95D06">
        <w:trPr>
          <w:trHeight w:val="269"/>
          <w:jc w:val="center"/>
        </w:trPr>
        <w:tc>
          <w:tcPr>
            <w:tcW w:w="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8221C0" w14:textId="77777777" w:rsidR="007E6EF8" w:rsidRPr="002C44D0" w:rsidRDefault="007E6EF8" w:rsidP="007E6EF8">
            <w:pPr>
              <w:pStyle w:val="tablecopy"/>
              <w:rPr>
                <w:lang w:val="es-EC"/>
              </w:rPr>
            </w:pPr>
            <w:r w:rsidRPr="002C44D0">
              <w:rPr>
                <w:lang w:val="es-EC"/>
              </w:rPr>
              <w:t>IEEE</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55B458" w14:textId="77777777" w:rsidR="007E6EF8" w:rsidRPr="002C44D0" w:rsidRDefault="006A5745" w:rsidP="00C228D0">
            <w:pPr>
              <w:rPr>
                <w:noProof/>
                <w:sz w:val="16"/>
                <w:szCs w:val="16"/>
                <w:lang w:val="es-EC"/>
              </w:rPr>
            </w:pPr>
            <w:r w:rsidRPr="002C44D0">
              <w:rPr>
                <w:noProof/>
                <w:sz w:val="16"/>
                <w:szCs w:val="16"/>
                <w:lang w:val="es-EC"/>
              </w:rPr>
              <w:t>25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F45589" w14:textId="77777777" w:rsidR="007E6EF8" w:rsidRPr="002C44D0" w:rsidRDefault="00281B6D" w:rsidP="00C228D0">
            <w:pPr>
              <w:rPr>
                <w:noProof/>
                <w:sz w:val="16"/>
                <w:szCs w:val="16"/>
                <w:lang w:val="es-EC"/>
              </w:rPr>
            </w:pPr>
            <w:r w:rsidRPr="002C44D0">
              <w:rPr>
                <w:noProof/>
                <w:sz w:val="16"/>
                <w:szCs w:val="16"/>
                <w:lang w:val="es-EC"/>
              </w:rPr>
              <w:t>0</w:t>
            </w:r>
          </w:p>
        </w:tc>
        <w:tc>
          <w:tcPr>
            <w:tcW w:w="8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8219C6" w14:textId="77777777" w:rsidR="007E6EF8" w:rsidRPr="002C44D0" w:rsidRDefault="00281B6D" w:rsidP="00C228D0">
            <w:pPr>
              <w:rPr>
                <w:noProof/>
                <w:sz w:val="16"/>
                <w:szCs w:val="16"/>
                <w:lang w:val="es-EC"/>
              </w:rPr>
            </w:pPr>
            <w:r w:rsidRPr="002C44D0">
              <w:rPr>
                <w:noProof/>
                <w:sz w:val="16"/>
                <w:szCs w:val="16"/>
                <w:lang w:val="es-EC"/>
              </w:rPr>
              <w:t>25</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2392D5" w14:textId="77777777" w:rsidR="007E6EF8" w:rsidRPr="002C44D0" w:rsidRDefault="0055176C" w:rsidP="00C228D0">
            <w:pPr>
              <w:rPr>
                <w:noProof/>
                <w:sz w:val="16"/>
                <w:szCs w:val="16"/>
                <w:lang w:val="es-EC"/>
              </w:rPr>
            </w:pPr>
            <w:r w:rsidRPr="002C44D0">
              <w:rPr>
                <w:noProof/>
                <w:sz w:val="16"/>
                <w:szCs w:val="16"/>
                <w:lang w:val="es-EC"/>
              </w:rPr>
              <w:t>20</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14:paraId="6FC496F2" w14:textId="77777777" w:rsidR="007E6EF8" w:rsidRPr="002C44D0" w:rsidRDefault="00096F80" w:rsidP="00C228D0">
            <w:pPr>
              <w:rPr>
                <w:noProof/>
                <w:sz w:val="16"/>
                <w:szCs w:val="16"/>
                <w:lang w:val="es-EC"/>
              </w:rPr>
            </w:pPr>
            <w:r w:rsidRPr="002C44D0">
              <w:rPr>
                <w:noProof/>
                <w:sz w:val="16"/>
                <w:szCs w:val="16"/>
                <w:lang w:val="es-EC"/>
              </w:rPr>
              <w:t>5</w:t>
            </w:r>
          </w:p>
        </w:tc>
      </w:tr>
      <w:tr w:rsidR="007E6EF8" w:rsidRPr="002C44D0" w14:paraId="6C3F1248" w14:textId="77777777" w:rsidTr="00A95D06">
        <w:trPr>
          <w:trHeight w:val="441"/>
          <w:jc w:val="center"/>
        </w:trPr>
        <w:tc>
          <w:tcPr>
            <w:tcW w:w="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8F026B" w14:textId="77777777" w:rsidR="007E6EF8" w:rsidRPr="002C44D0" w:rsidRDefault="007E6EF8" w:rsidP="007E6EF8">
            <w:pPr>
              <w:pStyle w:val="tablecopy"/>
              <w:rPr>
                <w:lang w:val="es-EC"/>
              </w:rPr>
            </w:pPr>
            <w:r w:rsidRPr="002C44D0">
              <w:rPr>
                <w:lang w:val="es-EC"/>
              </w:rPr>
              <w:t>Science Direct</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5C8676" w14:textId="77777777" w:rsidR="007E6EF8" w:rsidRPr="002C44D0" w:rsidRDefault="006A5745" w:rsidP="00C228D0">
            <w:pPr>
              <w:rPr>
                <w:noProof/>
                <w:sz w:val="16"/>
                <w:szCs w:val="16"/>
                <w:lang w:val="es-EC"/>
              </w:rPr>
            </w:pPr>
            <w:r w:rsidRPr="002C44D0">
              <w:rPr>
                <w:noProof/>
                <w:sz w:val="16"/>
                <w:szCs w:val="16"/>
                <w:lang w:val="es-EC"/>
              </w:rPr>
              <w:t>238</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9F0A34" w14:textId="77777777" w:rsidR="007E6EF8" w:rsidRPr="002C44D0" w:rsidRDefault="00661956" w:rsidP="00C228D0">
            <w:pPr>
              <w:rPr>
                <w:noProof/>
                <w:sz w:val="16"/>
                <w:szCs w:val="16"/>
                <w:lang w:val="es-EC"/>
              </w:rPr>
            </w:pPr>
            <w:r w:rsidRPr="002C44D0">
              <w:rPr>
                <w:noProof/>
                <w:sz w:val="16"/>
                <w:szCs w:val="16"/>
                <w:lang w:val="es-EC"/>
              </w:rPr>
              <w:t>5</w:t>
            </w:r>
          </w:p>
        </w:tc>
        <w:tc>
          <w:tcPr>
            <w:tcW w:w="8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571C40" w14:textId="77777777" w:rsidR="007E6EF8" w:rsidRPr="002C44D0" w:rsidRDefault="00281B6D" w:rsidP="00C228D0">
            <w:pPr>
              <w:rPr>
                <w:noProof/>
                <w:sz w:val="16"/>
                <w:szCs w:val="16"/>
                <w:lang w:val="es-EC"/>
              </w:rPr>
            </w:pPr>
            <w:r w:rsidRPr="002C44D0">
              <w:rPr>
                <w:noProof/>
                <w:sz w:val="16"/>
                <w:szCs w:val="16"/>
                <w:lang w:val="es-EC"/>
              </w:rPr>
              <w:t>2</w:t>
            </w:r>
            <w:r w:rsidR="00C74C0C" w:rsidRPr="002C44D0">
              <w:rPr>
                <w:noProof/>
                <w:sz w:val="16"/>
                <w:szCs w:val="16"/>
                <w:lang w:val="es-EC"/>
              </w:rPr>
              <w:t>33</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E36EEF" w14:textId="77777777" w:rsidR="007E6EF8" w:rsidRPr="002C44D0" w:rsidRDefault="00556C53" w:rsidP="00C228D0">
            <w:pPr>
              <w:rPr>
                <w:noProof/>
                <w:sz w:val="16"/>
                <w:szCs w:val="16"/>
                <w:lang w:val="es-EC"/>
              </w:rPr>
            </w:pPr>
            <w:r w:rsidRPr="002C44D0">
              <w:rPr>
                <w:noProof/>
                <w:sz w:val="16"/>
                <w:szCs w:val="16"/>
                <w:lang w:val="es-EC"/>
              </w:rPr>
              <w:t>167</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14:paraId="37239CB1" w14:textId="77777777" w:rsidR="007E6EF8" w:rsidRPr="002C44D0" w:rsidRDefault="006E0439" w:rsidP="00C228D0">
            <w:pPr>
              <w:rPr>
                <w:noProof/>
                <w:sz w:val="16"/>
                <w:szCs w:val="16"/>
                <w:lang w:val="es-EC"/>
              </w:rPr>
            </w:pPr>
            <w:r w:rsidRPr="002C44D0">
              <w:rPr>
                <w:noProof/>
                <w:sz w:val="16"/>
                <w:szCs w:val="16"/>
                <w:lang w:val="es-EC"/>
              </w:rPr>
              <w:t>66</w:t>
            </w:r>
          </w:p>
        </w:tc>
      </w:tr>
      <w:tr w:rsidR="007E6EF8" w:rsidRPr="002C44D0" w14:paraId="05C2964D" w14:textId="77777777" w:rsidTr="00A95D06">
        <w:trPr>
          <w:trHeight w:val="246"/>
          <w:jc w:val="center"/>
        </w:trPr>
        <w:tc>
          <w:tcPr>
            <w:tcW w:w="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AAD4825" w14:textId="77777777" w:rsidR="007E6EF8" w:rsidRPr="002C44D0" w:rsidRDefault="007E6EF8" w:rsidP="007E6EF8">
            <w:pPr>
              <w:pStyle w:val="tablecopy"/>
              <w:rPr>
                <w:lang w:val="es-EC"/>
              </w:rPr>
            </w:pPr>
            <w:r w:rsidRPr="002C44D0">
              <w:rPr>
                <w:lang w:val="es-EC"/>
              </w:rPr>
              <w:t xml:space="preserve">ACM </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B5942C" w14:textId="77777777" w:rsidR="007E6EF8" w:rsidRPr="002C44D0" w:rsidRDefault="006A5745" w:rsidP="00C228D0">
            <w:pPr>
              <w:rPr>
                <w:noProof/>
                <w:sz w:val="16"/>
                <w:szCs w:val="16"/>
                <w:lang w:val="es-EC"/>
              </w:rPr>
            </w:pPr>
            <w:r w:rsidRPr="002C44D0">
              <w:rPr>
                <w:noProof/>
                <w:sz w:val="16"/>
                <w:szCs w:val="16"/>
                <w:lang w:val="es-EC"/>
              </w:rPr>
              <w:t>69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0248ED" w14:textId="77777777" w:rsidR="007E6EF8" w:rsidRPr="002C44D0" w:rsidRDefault="00281B6D" w:rsidP="00C228D0">
            <w:pPr>
              <w:rPr>
                <w:noProof/>
                <w:sz w:val="16"/>
                <w:szCs w:val="16"/>
                <w:lang w:val="es-EC"/>
              </w:rPr>
            </w:pPr>
            <w:r w:rsidRPr="002C44D0">
              <w:rPr>
                <w:noProof/>
                <w:sz w:val="16"/>
                <w:szCs w:val="16"/>
                <w:lang w:val="es-EC"/>
              </w:rPr>
              <w:t>4</w:t>
            </w:r>
          </w:p>
        </w:tc>
        <w:tc>
          <w:tcPr>
            <w:tcW w:w="8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B4B07E" w14:textId="77777777" w:rsidR="007E6EF8" w:rsidRPr="002C44D0" w:rsidRDefault="00C74C0C" w:rsidP="00C228D0">
            <w:pPr>
              <w:rPr>
                <w:noProof/>
                <w:sz w:val="16"/>
                <w:szCs w:val="16"/>
                <w:lang w:val="es-EC"/>
              </w:rPr>
            </w:pPr>
            <w:r w:rsidRPr="002C44D0">
              <w:rPr>
                <w:noProof/>
                <w:sz w:val="16"/>
                <w:szCs w:val="16"/>
                <w:lang w:val="es-EC"/>
              </w:rPr>
              <w:t>65</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E3D079" w14:textId="77777777" w:rsidR="007E6EF8" w:rsidRPr="002C44D0" w:rsidRDefault="00556B10" w:rsidP="00C228D0">
            <w:pPr>
              <w:rPr>
                <w:noProof/>
                <w:sz w:val="16"/>
                <w:szCs w:val="16"/>
                <w:lang w:val="es-EC"/>
              </w:rPr>
            </w:pPr>
            <w:r w:rsidRPr="002C44D0">
              <w:rPr>
                <w:noProof/>
                <w:sz w:val="16"/>
                <w:szCs w:val="16"/>
                <w:lang w:val="es-EC"/>
              </w:rPr>
              <w:t>50</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14:paraId="3FC1B827" w14:textId="77777777" w:rsidR="007E6EF8" w:rsidRPr="002C44D0" w:rsidRDefault="00B92802" w:rsidP="00C228D0">
            <w:pPr>
              <w:rPr>
                <w:noProof/>
                <w:sz w:val="16"/>
                <w:szCs w:val="16"/>
                <w:lang w:val="es-EC"/>
              </w:rPr>
            </w:pPr>
            <w:r w:rsidRPr="002C44D0">
              <w:rPr>
                <w:noProof/>
                <w:sz w:val="16"/>
                <w:szCs w:val="16"/>
                <w:lang w:val="es-EC"/>
              </w:rPr>
              <w:t>15</w:t>
            </w:r>
          </w:p>
        </w:tc>
      </w:tr>
      <w:tr w:rsidR="007E6EF8" w:rsidRPr="002C44D0" w14:paraId="4486E4F5" w14:textId="77777777" w:rsidTr="00A95D06">
        <w:trPr>
          <w:trHeight w:val="246"/>
          <w:jc w:val="center"/>
        </w:trPr>
        <w:tc>
          <w:tcPr>
            <w:tcW w:w="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0CAB31" w14:textId="77777777" w:rsidR="007E6EF8" w:rsidRPr="002C44D0" w:rsidRDefault="007E6EF8" w:rsidP="007E6EF8">
            <w:pPr>
              <w:pStyle w:val="tablecopy"/>
              <w:rPr>
                <w:lang w:val="es-EC"/>
              </w:rPr>
            </w:pPr>
            <w:r w:rsidRPr="002C44D0">
              <w:rPr>
                <w:lang w:val="es-EC"/>
              </w:rPr>
              <w:t>Total</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103884" w14:textId="77777777" w:rsidR="007E6EF8" w:rsidRPr="002C44D0" w:rsidRDefault="00661956" w:rsidP="00C228D0">
            <w:pPr>
              <w:rPr>
                <w:b/>
                <w:noProof/>
                <w:sz w:val="16"/>
                <w:szCs w:val="16"/>
                <w:lang w:val="es-EC"/>
              </w:rPr>
            </w:pPr>
            <w:r w:rsidRPr="002C44D0">
              <w:rPr>
                <w:b/>
                <w:noProof/>
                <w:sz w:val="16"/>
                <w:szCs w:val="16"/>
                <w:lang w:val="es-EC"/>
              </w:rPr>
              <w:t>332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54DEE4" w14:textId="77777777" w:rsidR="007E6EF8" w:rsidRPr="002C44D0" w:rsidRDefault="00661956" w:rsidP="00C228D0">
            <w:pPr>
              <w:rPr>
                <w:b/>
                <w:noProof/>
                <w:sz w:val="16"/>
                <w:szCs w:val="16"/>
                <w:lang w:val="es-EC"/>
              </w:rPr>
            </w:pPr>
            <w:r w:rsidRPr="002C44D0">
              <w:rPr>
                <w:b/>
                <w:noProof/>
                <w:sz w:val="16"/>
                <w:szCs w:val="16"/>
                <w:lang w:val="es-EC"/>
              </w:rPr>
              <w:t>9</w:t>
            </w:r>
          </w:p>
        </w:tc>
        <w:tc>
          <w:tcPr>
            <w:tcW w:w="8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F7C0D8" w14:textId="77777777" w:rsidR="007E6EF8" w:rsidRPr="002C44D0" w:rsidRDefault="00C74C0C" w:rsidP="00C228D0">
            <w:pPr>
              <w:rPr>
                <w:b/>
                <w:noProof/>
                <w:sz w:val="16"/>
                <w:szCs w:val="16"/>
                <w:lang w:val="es-EC"/>
              </w:rPr>
            </w:pPr>
            <w:r w:rsidRPr="002C44D0">
              <w:rPr>
                <w:b/>
                <w:noProof/>
                <w:sz w:val="16"/>
                <w:szCs w:val="16"/>
                <w:lang w:val="es-EC"/>
              </w:rPr>
              <w:t>323</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AE0D83" w14:textId="77777777" w:rsidR="007E6EF8" w:rsidRPr="002C44D0" w:rsidRDefault="00353B0C" w:rsidP="00C228D0">
            <w:pPr>
              <w:rPr>
                <w:b/>
                <w:noProof/>
                <w:sz w:val="16"/>
                <w:szCs w:val="16"/>
                <w:lang w:val="es-EC"/>
              </w:rPr>
            </w:pPr>
            <w:r w:rsidRPr="002C44D0">
              <w:rPr>
                <w:b/>
                <w:noProof/>
                <w:sz w:val="16"/>
                <w:szCs w:val="16"/>
                <w:lang w:val="es-EC"/>
              </w:rPr>
              <w:t>23</w:t>
            </w:r>
            <w:r w:rsidR="00E843D2" w:rsidRPr="002C44D0">
              <w:rPr>
                <w:b/>
                <w:noProof/>
                <w:sz w:val="16"/>
                <w:szCs w:val="16"/>
                <w:lang w:val="es-EC"/>
              </w:rPr>
              <w:t>7</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14:paraId="70493BC5" w14:textId="77777777" w:rsidR="007E6EF8" w:rsidRPr="002C44D0" w:rsidRDefault="009A19A4" w:rsidP="00C228D0">
            <w:pPr>
              <w:rPr>
                <w:b/>
                <w:noProof/>
                <w:sz w:val="16"/>
                <w:szCs w:val="16"/>
                <w:lang w:val="es-EC"/>
              </w:rPr>
            </w:pPr>
            <w:r w:rsidRPr="002C44D0">
              <w:rPr>
                <w:b/>
                <w:noProof/>
                <w:sz w:val="16"/>
                <w:szCs w:val="16"/>
                <w:lang w:val="es-EC"/>
              </w:rPr>
              <w:t>8</w:t>
            </w:r>
            <w:r w:rsidR="0098779E" w:rsidRPr="002C44D0">
              <w:rPr>
                <w:b/>
                <w:noProof/>
                <w:sz w:val="16"/>
                <w:szCs w:val="16"/>
                <w:lang w:val="es-EC"/>
              </w:rPr>
              <w:t>6</w:t>
            </w:r>
          </w:p>
        </w:tc>
      </w:tr>
    </w:tbl>
    <w:p w14:paraId="060A7688" w14:textId="77777777" w:rsidR="00A24843" w:rsidRPr="002C44D0" w:rsidRDefault="00A24843" w:rsidP="00152665">
      <w:pPr>
        <w:pStyle w:val="Ttulo31"/>
        <w:numPr>
          <w:ilvl w:val="0"/>
          <w:numId w:val="0"/>
        </w:numPr>
        <w:rPr>
          <w:rStyle w:val="hps"/>
          <w:i w:val="0"/>
          <w:lang w:val="es-EC"/>
        </w:rPr>
      </w:pPr>
    </w:p>
    <w:p w14:paraId="5A71E59E" w14:textId="77777777" w:rsidR="00B96E9F" w:rsidRPr="002C44D0" w:rsidRDefault="007E6EF8" w:rsidP="0006090B">
      <w:pPr>
        <w:pStyle w:val="Ttulo31"/>
        <w:rPr>
          <w:rFonts w:eastAsia="Times New Roman"/>
          <w:lang w:val="es-EC"/>
        </w:rPr>
      </w:pPr>
      <w:r w:rsidRPr="002C44D0">
        <w:rPr>
          <w:rStyle w:val="hps"/>
          <w:i w:val="0"/>
          <w:lang w:val="es-EC"/>
        </w:rPr>
        <w:t xml:space="preserve">Cada una de las preguntas planteadas para el desarrollo del control de calidad tiene un puntaje de 1 si se califica con “Si”, 0.5 si la respuesta es “Parcial” y 0 si la respuesta se evaluó con “No”. </w:t>
      </w:r>
    </w:p>
    <w:p w14:paraId="5E82D0AA" w14:textId="0CAB2201" w:rsidR="00A24843" w:rsidRPr="002C44D0" w:rsidRDefault="0085460B" w:rsidP="0006090B">
      <w:pPr>
        <w:pStyle w:val="Ttulo31"/>
        <w:rPr>
          <w:lang w:val="es-EC"/>
        </w:rPr>
      </w:pPr>
      <w:r w:rsidRPr="002C44D0">
        <w:rPr>
          <w:rStyle w:val="hps"/>
          <w:i w:val="0"/>
          <w:lang w:val="es-EC"/>
        </w:rPr>
        <w:t xml:space="preserve">Se procedio a hacer </w:t>
      </w:r>
      <w:r w:rsidR="00152665" w:rsidRPr="002C44D0">
        <w:rPr>
          <w:rStyle w:val="hps"/>
          <w:i w:val="0"/>
          <w:lang w:val="es-EC"/>
        </w:rPr>
        <w:t xml:space="preserve">una evaluacion de calidad </w:t>
      </w:r>
      <w:r w:rsidR="00A713F3" w:rsidRPr="002C44D0">
        <w:rPr>
          <w:rStyle w:val="hps"/>
          <w:i w:val="0"/>
          <w:lang w:val="es-EC"/>
        </w:rPr>
        <w:t>de los 86 articulos seleccionados</w:t>
      </w:r>
      <w:r w:rsidR="000B1906" w:rsidRPr="002C44D0">
        <w:rPr>
          <w:rStyle w:val="hps"/>
          <w:i w:val="0"/>
          <w:lang w:val="es-EC"/>
        </w:rPr>
        <w:t xml:space="preserve"> donde </w:t>
      </w:r>
      <w:r w:rsidR="00444C73" w:rsidRPr="002C44D0">
        <w:rPr>
          <w:rStyle w:val="hps"/>
          <w:i w:val="0"/>
          <w:lang w:val="es-EC"/>
        </w:rPr>
        <w:t>se valoraba</w:t>
      </w:r>
      <w:r w:rsidR="000B1906" w:rsidRPr="002C44D0">
        <w:rPr>
          <w:rStyle w:val="hps"/>
          <w:i w:val="0"/>
          <w:lang w:val="es-EC"/>
        </w:rPr>
        <w:t xml:space="preserve"> cada articulo </w:t>
      </w:r>
      <w:r w:rsidR="009C4DF4" w:rsidRPr="002C44D0">
        <w:rPr>
          <w:rStyle w:val="hps"/>
          <w:i w:val="0"/>
          <w:lang w:val="es-EC"/>
        </w:rPr>
        <w:t xml:space="preserve">en función de las 3 preguntas de </w:t>
      </w:r>
      <w:r w:rsidR="001E7BB1" w:rsidRPr="002C44D0">
        <w:rPr>
          <w:rStyle w:val="hps"/>
          <w:i w:val="0"/>
          <w:lang w:val="es-EC"/>
        </w:rPr>
        <w:t xml:space="preserve">investigacion, </w:t>
      </w:r>
      <w:r w:rsidR="00B36745" w:rsidRPr="002C44D0">
        <w:rPr>
          <w:rStyle w:val="hps"/>
          <w:i w:val="0"/>
          <w:lang w:val="es-EC"/>
        </w:rPr>
        <w:t xml:space="preserve">en el caso que acertara con una pregunta se sumaba un punto al articulo. </w:t>
      </w:r>
      <w:r w:rsidR="00DB3D10" w:rsidRPr="002C44D0">
        <w:rPr>
          <w:rStyle w:val="hps"/>
          <w:i w:val="0"/>
          <w:lang w:val="es-EC"/>
        </w:rPr>
        <w:t>Si un articulo tiene</w:t>
      </w:r>
      <w:r w:rsidR="000B1906" w:rsidRPr="002C44D0">
        <w:rPr>
          <w:rStyle w:val="hps"/>
          <w:i w:val="0"/>
          <w:lang w:val="es-EC"/>
        </w:rPr>
        <w:t xml:space="preserve"> un puntaje </w:t>
      </w:r>
      <w:r w:rsidR="00DB3D10" w:rsidRPr="002C44D0">
        <w:rPr>
          <w:rStyle w:val="hps"/>
          <w:i w:val="0"/>
          <w:lang w:val="es-EC"/>
        </w:rPr>
        <w:t xml:space="preserve">igual o superior a 2, sera seleccionado para extraer su información. </w:t>
      </w:r>
      <w:r w:rsidR="00DB3D10" w:rsidRPr="002C44D0">
        <w:rPr>
          <w:rFonts w:eastAsia="Times New Roman"/>
          <w:i w:val="0"/>
          <w:lang w:val="es-EC"/>
        </w:rPr>
        <w:t>Los artículos que cumplieron con los criterios</w:t>
      </w:r>
      <w:r w:rsidR="000B1906" w:rsidRPr="002C44D0">
        <w:rPr>
          <w:rFonts w:eastAsia="Times New Roman"/>
          <w:i w:val="0"/>
          <w:lang w:val="es-EC"/>
        </w:rPr>
        <w:t xml:space="preserve"> de </w:t>
      </w:r>
      <w:r w:rsidR="00DB3D10" w:rsidRPr="002C44D0">
        <w:rPr>
          <w:rFonts w:eastAsia="Times New Roman"/>
          <w:i w:val="0"/>
          <w:lang w:val="es-EC"/>
        </w:rPr>
        <w:t xml:space="preserve">calidad </w:t>
      </w:r>
      <w:r w:rsidR="00EC327E" w:rsidRPr="002C44D0">
        <w:rPr>
          <w:rFonts w:eastAsia="Times New Roman"/>
          <w:i w:val="0"/>
          <w:lang w:val="es-EC"/>
        </w:rPr>
        <w:t>fueron</w:t>
      </w:r>
      <w:r w:rsidR="00DB3D10" w:rsidRPr="002C44D0">
        <w:rPr>
          <w:rFonts w:eastAsia="Times New Roman"/>
          <w:i w:val="0"/>
          <w:lang w:val="es-EC"/>
        </w:rPr>
        <w:t xml:space="preserve"> </w:t>
      </w:r>
      <w:r w:rsidR="0006090B" w:rsidRPr="002C44D0">
        <w:rPr>
          <w:rFonts w:eastAsia="Times New Roman"/>
          <w:i w:val="0"/>
          <w:lang w:val="es-EC"/>
        </w:rPr>
        <w:t>2</w:t>
      </w:r>
      <w:r w:rsidR="00D909E1">
        <w:rPr>
          <w:rFonts w:eastAsia="Times New Roman"/>
          <w:i w:val="0"/>
          <w:lang w:val="es-EC"/>
        </w:rPr>
        <w:t>6</w:t>
      </w:r>
      <w:r w:rsidR="0006090B" w:rsidRPr="002C44D0">
        <w:rPr>
          <w:rFonts w:eastAsia="Times New Roman"/>
          <w:i w:val="0"/>
          <w:lang w:val="es-EC"/>
        </w:rPr>
        <w:t>, es decir un (8.13</w:t>
      </w:r>
      <w:r w:rsidR="008D279B" w:rsidRPr="002C44D0">
        <w:rPr>
          <w:rFonts w:eastAsia="Times New Roman"/>
          <w:i w:val="0"/>
          <w:lang w:val="es-EC"/>
        </w:rPr>
        <w:t>%</w:t>
      </w:r>
      <w:r w:rsidR="00A47598" w:rsidRPr="002C44D0">
        <w:rPr>
          <w:rFonts w:eastAsia="Times New Roman"/>
          <w:i w:val="0"/>
          <w:lang w:val="es-EC"/>
        </w:rPr>
        <w:t>)</w:t>
      </w:r>
      <w:r w:rsidR="008D279B" w:rsidRPr="002C44D0">
        <w:rPr>
          <w:rFonts w:eastAsia="Times New Roman"/>
          <w:i w:val="0"/>
          <w:lang w:val="es-EC"/>
        </w:rPr>
        <w:t xml:space="preserve"> del total inicial.</w:t>
      </w:r>
    </w:p>
    <w:p w14:paraId="5B8BE3AC" w14:textId="77777777" w:rsidR="00E26BDE" w:rsidRPr="002C44D0" w:rsidRDefault="007D155C" w:rsidP="0006090B">
      <w:pPr>
        <w:pStyle w:val="Ttulo31"/>
        <w:rPr>
          <w:i w:val="0"/>
          <w:lang w:val="es-EC"/>
        </w:rPr>
      </w:pPr>
      <w:r w:rsidRPr="002C44D0">
        <w:rPr>
          <w:i w:val="0"/>
          <w:lang w:val="es-EC"/>
        </w:rPr>
        <w:t>Para fi</w:t>
      </w:r>
      <w:r w:rsidR="003038AE" w:rsidRPr="002C44D0">
        <w:rPr>
          <w:i w:val="0"/>
          <w:lang w:val="es-EC"/>
        </w:rPr>
        <w:t>n</w:t>
      </w:r>
      <w:r w:rsidRPr="002C44D0">
        <w:rPr>
          <w:i w:val="0"/>
          <w:lang w:val="es-EC"/>
        </w:rPr>
        <w:t xml:space="preserve">alizar se procedio a </w:t>
      </w:r>
      <w:r w:rsidR="00515FF9" w:rsidRPr="002C44D0">
        <w:rPr>
          <w:i w:val="0"/>
          <w:lang w:val="es-EC"/>
        </w:rPr>
        <w:t>extraer informacion relevante a la</w:t>
      </w:r>
      <w:r w:rsidR="00BD1AF8" w:rsidRPr="002C44D0">
        <w:rPr>
          <w:i w:val="0"/>
          <w:lang w:val="es-EC"/>
        </w:rPr>
        <w:t>s</w:t>
      </w:r>
      <w:r w:rsidR="00515FF9" w:rsidRPr="002C44D0">
        <w:rPr>
          <w:i w:val="0"/>
          <w:lang w:val="es-EC"/>
        </w:rPr>
        <w:t xml:space="preserve"> pregunta</w:t>
      </w:r>
      <w:r w:rsidR="00BD1AF8" w:rsidRPr="002C44D0">
        <w:rPr>
          <w:i w:val="0"/>
          <w:lang w:val="es-EC"/>
        </w:rPr>
        <w:t xml:space="preserve">s </w:t>
      </w:r>
      <w:r w:rsidR="003038AE" w:rsidRPr="002C44D0">
        <w:rPr>
          <w:i w:val="0"/>
          <w:lang w:val="es-EC"/>
        </w:rPr>
        <w:t>de investigacion de</w:t>
      </w:r>
      <w:r w:rsidR="00D83273" w:rsidRPr="002C44D0">
        <w:rPr>
          <w:i w:val="0"/>
          <w:lang w:val="es-EC"/>
        </w:rPr>
        <w:t xml:space="preserve"> cada articulo</w:t>
      </w:r>
      <w:r w:rsidR="003038AE" w:rsidRPr="002C44D0">
        <w:rPr>
          <w:i w:val="0"/>
          <w:lang w:val="es-EC"/>
        </w:rPr>
        <w:t xml:space="preserve"> aceptado</w:t>
      </w:r>
      <w:r w:rsidR="00A61EBD" w:rsidRPr="002C44D0">
        <w:rPr>
          <w:i w:val="0"/>
          <w:lang w:val="es-EC"/>
        </w:rPr>
        <w:t>.</w:t>
      </w:r>
    </w:p>
    <w:p w14:paraId="20AA1620" w14:textId="77777777" w:rsidR="00ED13D6" w:rsidRPr="002C44D0" w:rsidRDefault="00044BEA" w:rsidP="00044BEA">
      <w:pPr>
        <w:pStyle w:val="Ttulo21"/>
        <w:numPr>
          <w:ilvl w:val="1"/>
          <w:numId w:val="39"/>
        </w:numPr>
        <w:rPr>
          <w:lang w:val="es-EC"/>
        </w:rPr>
      </w:pPr>
      <w:r w:rsidRPr="002C44D0">
        <w:rPr>
          <w:rStyle w:val="hps"/>
          <w:lang w:val="es-EC"/>
        </w:rPr>
        <w:t>Informe del mapeo sistemático</w:t>
      </w:r>
    </w:p>
    <w:p w14:paraId="381F9EE5" w14:textId="77777777" w:rsidR="00D8086D" w:rsidRPr="002C44D0" w:rsidRDefault="00D8086D" w:rsidP="00B57A1C">
      <w:pPr>
        <w:pStyle w:val="Textoindependiente"/>
        <w:rPr>
          <w:rStyle w:val="hps"/>
          <w:lang w:val="es-EC"/>
        </w:rPr>
      </w:pPr>
      <w:r w:rsidRPr="002C44D0">
        <w:rPr>
          <w:rStyle w:val="hps"/>
          <w:b/>
          <w:lang w:val="es-EC"/>
        </w:rPr>
        <w:t xml:space="preserve">MQ1: </w:t>
      </w:r>
      <w:r w:rsidR="00ED52AA" w:rsidRPr="002C44D0">
        <w:rPr>
          <w:rStyle w:val="hps"/>
          <w:b/>
          <w:lang w:val="es-EC"/>
        </w:rPr>
        <w:t>“</w:t>
      </w:r>
      <w:r w:rsidRPr="002C44D0">
        <w:rPr>
          <w:rStyle w:val="hps"/>
          <w:b/>
          <w:lang w:val="es-EC"/>
        </w:rPr>
        <w:t>¿Cuántos estudios se han publicado a lo largo de los años sobre la Elicitación de Requisitos?</w:t>
      </w:r>
      <w:r w:rsidR="00ED52AA" w:rsidRPr="002C44D0">
        <w:rPr>
          <w:rStyle w:val="hps"/>
          <w:b/>
          <w:lang w:val="es-EC"/>
        </w:rPr>
        <w:t>”</w:t>
      </w:r>
      <w:r w:rsidR="00044BEA" w:rsidRPr="002C44D0">
        <w:rPr>
          <w:rStyle w:val="hps"/>
          <w:lang w:val="es-EC"/>
        </w:rPr>
        <w:t xml:space="preserve"> </w:t>
      </w:r>
    </w:p>
    <w:p w14:paraId="301F85CB" w14:textId="5E76E426" w:rsidR="004F5A90" w:rsidRPr="002C44D0" w:rsidRDefault="00044BEA" w:rsidP="00F32754">
      <w:pPr>
        <w:pStyle w:val="Textoindependiente"/>
        <w:rPr>
          <w:rStyle w:val="hps"/>
          <w:lang w:val="es-EC"/>
        </w:rPr>
      </w:pPr>
      <w:r w:rsidRPr="002C44D0">
        <w:rPr>
          <w:rStyle w:val="hps"/>
          <w:lang w:val="es-EC"/>
        </w:rPr>
        <w:lastRenderedPageBreak/>
        <w:t xml:space="preserve">En </w:t>
      </w:r>
      <w:r w:rsidR="008D7240" w:rsidRPr="002C44D0">
        <w:rPr>
          <w:rStyle w:val="hps"/>
          <w:lang w:val="es-EC"/>
        </w:rPr>
        <w:t xml:space="preserve">el conjunto de </w:t>
      </w:r>
      <w:r w:rsidR="002500B2" w:rsidRPr="002C44D0">
        <w:rPr>
          <w:rStyle w:val="hps"/>
          <w:lang w:val="es-EC"/>
        </w:rPr>
        <w:t xml:space="preserve">investigaciones </w:t>
      </w:r>
      <w:r w:rsidR="008D7240" w:rsidRPr="002C44D0">
        <w:rPr>
          <w:rStyle w:val="hps"/>
          <w:lang w:val="es-EC"/>
        </w:rPr>
        <w:t>de</w:t>
      </w:r>
      <w:r w:rsidRPr="002C44D0">
        <w:rPr>
          <w:rStyle w:val="hps"/>
          <w:lang w:val="es-EC"/>
        </w:rPr>
        <w:t xml:space="preserve"> 2015 – 2019 </w:t>
      </w:r>
      <w:r w:rsidR="00B176E4" w:rsidRPr="002C44D0">
        <w:rPr>
          <w:rStyle w:val="hps"/>
          <w:lang w:val="es-EC"/>
        </w:rPr>
        <w:t xml:space="preserve">en el área de Elicitación de Requisitos </w:t>
      </w:r>
      <w:r w:rsidRPr="002C44D0">
        <w:rPr>
          <w:rStyle w:val="hps"/>
          <w:lang w:val="es-EC"/>
        </w:rPr>
        <w:t>se han publicado 2</w:t>
      </w:r>
      <w:r w:rsidR="004703B2" w:rsidRPr="002C44D0">
        <w:rPr>
          <w:rStyle w:val="hps"/>
          <w:lang w:val="es-EC"/>
        </w:rPr>
        <w:t>6</w:t>
      </w:r>
      <w:r w:rsidRPr="002C44D0">
        <w:rPr>
          <w:rStyle w:val="hps"/>
          <w:lang w:val="es-EC"/>
        </w:rPr>
        <w:t xml:space="preserve"> artículos</w:t>
      </w:r>
      <w:r w:rsidR="00FC29E0" w:rsidRPr="002C44D0">
        <w:rPr>
          <w:rStyle w:val="hps"/>
          <w:lang w:val="es-EC"/>
        </w:rPr>
        <w:t>, de los cuales</w:t>
      </w:r>
      <w:r w:rsidR="00F23D6C" w:rsidRPr="002C44D0">
        <w:rPr>
          <w:rStyle w:val="hps"/>
          <w:lang w:val="es-EC"/>
        </w:rPr>
        <w:t xml:space="preserve"> </w:t>
      </w:r>
      <w:r w:rsidR="00DC2CD4" w:rsidRPr="002C44D0">
        <w:rPr>
          <w:rStyle w:val="hps"/>
          <w:lang w:val="es-EC"/>
        </w:rPr>
        <w:t xml:space="preserve">8 se </w:t>
      </w:r>
      <w:r w:rsidR="00D82220" w:rsidRPr="002C44D0">
        <w:rPr>
          <w:rStyle w:val="hps"/>
          <w:lang w:val="es-EC"/>
        </w:rPr>
        <w:t>divulgaron</w:t>
      </w:r>
      <w:r w:rsidR="00DC2CD4" w:rsidRPr="002C44D0">
        <w:rPr>
          <w:rStyle w:val="hps"/>
          <w:lang w:val="es-EC"/>
        </w:rPr>
        <w:t xml:space="preserve"> en 2016, </w:t>
      </w:r>
      <w:r w:rsidR="009028F4" w:rsidRPr="002C44D0">
        <w:rPr>
          <w:rStyle w:val="hps"/>
          <w:lang w:val="es-EC"/>
        </w:rPr>
        <w:t>6</w:t>
      </w:r>
      <w:r w:rsidR="00EC56FB" w:rsidRPr="002C44D0">
        <w:rPr>
          <w:rStyle w:val="hps"/>
          <w:lang w:val="es-EC"/>
        </w:rPr>
        <w:t xml:space="preserve"> en </w:t>
      </w:r>
      <w:r w:rsidR="009028F4" w:rsidRPr="002C44D0">
        <w:rPr>
          <w:rStyle w:val="hps"/>
          <w:lang w:val="es-EC"/>
        </w:rPr>
        <w:t>2015</w:t>
      </w:r>
      <w:r w:rsidR="004F5A90" w:rsidRPr="002C44D0">
        <w:rPr>
          <w:rStyle w:val="hps"/>
          <w:lang w:val="es-EC"/>
        </w:rPr>
        <w:t>, 5 en 2019</w:t>
      </w:r>
      <w:r w:rsidR="005516D0" w:rsidRPr="002C44D0">
        <w:rPr>
          <w:rStyle w:val="hps"/>
          <w:lang w:val="es-EC"/>
        </w:rPr>
        <w:t>, 3 en 2017</w:t>
      </w:r>
      <w:r w:rsidR="00FC7390" w:rsidRPr="002C44D0">
        <w:rPr>
          <w:rStyle w:val="hps"/>
          <w:lang w:val="es-EC"/>
        </w:rPr>
        <w:t>.</w:t>
      </w:r>
    </w:p>
    <w:p w14:paraId="445C84FA" w14:textId="77777777" w:rsidR="00B176E4" w:rsidRPr="002C44D0" w:rsidRDefault="00B176E4" w:rsidP="00F32754">
      <w:pPr>
        <w:pStyle w:val="Textoindependiente"/>
        <w:rPr>
          <w:rStyle w:val="hps"/>
          <w:lang w:val="es-EC"/>
        </w:rPr>
      </w:pPr>
      <w:r w:rsidRPr="002C44D0">
        <w:rPr>
          <w:rStyle w:val="hps"/>
          <w:lang w:val="es-EC"/>
        </w:rPr>
        <w:t xml:space="preserve">Esto demuestra que </w:t>
      </w:r>
      <w:r w:rsidR="00D401CD" w:rsidRPr="002C44D0">
        <w:rPr>
          <w:rStyle w:val="hps"/>
          <w:lang w:val="es-EC"/>
        </w:rPr>
        <w:t xml:space="preserve">en el año </w:t>
      </w:r>
      <w:r w:rsidRPr="002C44D0">
        <w:rPr>
          <w:rStyle w:val="hps"/>
          <w:lang w:val="es-EC"/>
        </w:rPr>
        <w:t>201</w:t>
      </w:r>
      <w:r w:rsidR="00D401CD" w:rsidRPr="002C44D0">
        <w:rPr>
          <w:rStyle w:val="hps"/>
          <w:lang w:val="es-EC"/>
        </w:rPr>
        <w:t xml:space="preserve">6 se publicaron </w:t>
      </w:r>
      <w:r w:rsidR="002C5483" w:rsidRPr="002C44D0">
        <w:rPr>
          <w:rStyle w:val="hps"/>
          <w:lang w:val="es-EC"/>
        </w:rPr>
        <w:t>más</w:t>
      </w:r>
      <w:r w:rsidR="00D401CD" w:rsidRPr="002C44D0">
        <w:rPr>
          <w:rStyle w:val="hps"/>
          <w:lang w:val="es-EC"/>
        </w:rPr>
        <w:t xml:space="preserve"> </w:t>
      </w:r>
      <w:r w:rsidR="00CE0EEF" w:rsidRPr="002C44D0">
        <w:rPr>
          <w:rStyle w:val="hps"/>
          <w:lang w:val="es-EC"/>
        </w:rPr>
        <w:t>artículos</w:t>
      </w:r>
      <w:r w:rsidR="00D401CD" w:rsidRPr="002C44D0">
        <w:rPr>
          <w:rStyle w:val="hps"/>
          <w:lang w:val="es-EC"/>
        </w:rPr>
        <w:t xml:space="preserve"> </w:t>
      </w:r>
      <w:r w:rsidR="007E68AC" w:rsidRPr="002C44D0">
        <w:rPr>
          <w:rStyle w:val="hps"/>
          <w:lang w:val="es-EC"/>
        </w:rPr>
        <w:t>referente</w:t>
      </w:r>
      <w:r w:rsidR="00CE0EEF" w:rsidRPr="002C44D0">
        <w:rPr>
          <w:rStyle w:val="hps"/>
          <w:lang w:val="es-EC"/>
        </w:rPr>
        <w:t>s</w:t>
      </w:r>
      <w:r w:rsidR="007E68AC" w:rsidRPr="002C44D0">
        <w:rPr>
          <w:rStyle w:val="hps"/>
          <w:lang w:val="es-EC"/>
        </w:rPr>
        <w:t xml:space="preserve"> a </w:t>
      </w:r>
      <w:r w:rsidR="00CE0EEF" w:rsidRPr="002C44D0">
        <w:rPr>
          <w:rStyle w:val="hps"/>
          <w:lang w:val="es-EC"/>
        </w:rPr>
        <w:t>la Elicitación</w:t>
      </w:r>
      <w:r w:rsidR="007E68AC" w:rsidRPr="002C44D0">
        <w:rPr>
          <w:rStyle w:val="hps"/>
          <w:lang w:val="es-EC"/>
        </w:rPr>
        <w:t xml:space="preserve"> de Requisitos y </w:t>
      </w:r>
      <w:r w:rsidR="00CE0EEF" w:rsidRPr="002C44D0">
        <w:rPr>
          <w:rStyle w:val="hps"/>
          <w:lang w:val="es-EC"/>
        </w:rPr>
        <w:t>que</w:t>
      </w:r>
      <w:r w:rsidR="007E68AC" w:rsidRPr="002C44D0">
        <w:rPr>
          <w:rStyle w:val="hps"/>
          <w:lang w:val="es-EC"/>
        </w:rPr>
        <w:t xml:space="preserve"> </w:t>
      </w:r>
      <w:r w:rsidR="00EE7CC1" w:rsidRPr="002C44D0">
        <w:rPr>
          <w:rStyle w:val="hps"/>
          <w:lang w:val="es-EC"/>
        </w:rPr>
        <w:t xml:space="preserve">2020 fue un año de </w:t>
      </w:r>
      <w:r w:rsidR="00682582" w:rsidRPr="002C44D0">
        <w:rPr>
          <w:rStyle w:val="hps"/>
          <w:lang w:val="es-EC"/>
        </w:rPr>
        <w:t xml:space="preserve">sequía de </w:t>
      </w:r>
      <w:r w:rsidR="00737D72" w:rsidRPr="002C44D0">
        <w:rPr>
          <w:rStyle w:val="hps"/>
          <w:lang w:val="es-EC"/>
        </w:rPr>
        <w:t xml:space="preserve">divulgación de </w:t>
      </w:r>
      <w:r w:rsidR="002C5483" w:rsidRPr="002C44D0">
        <w:rPr>
          <w:rStyle w:val="hps"/>
          <w:lang w:val="es-EC"/>
        </w:rPr>
        <w:t>artículos</w:t>
      </w:r>
      <w:r w:rsidR="00EE7CC1" w:rsidRPr="002C44D0">
        <w:rPr>
          <w:rStyle w:val="hps"/>
          <w:lang w:val="es-EC"/>
        </w:rPr>
        <w:t xml:space="preserve"> </w:t>
      </w:r>
      <w:r w:rsidR="00035EC3" w:rsidRPr="002C44D0">
        <w:rPr>
          <w:rStyle w:val="hps"/>
          <w:lang w:val="es-EC"/>
        </w:rPr>
        <w:t>en este campo</w:t>
      </w:r>
      <w:r w:rsidR="00682582" w:rsidRPr="002C44D0">
        <w:rPr>
          <w:rStyle w:val="hps"/>
          <w:lang w:val="es-EC"/>
        </w:rPr>
        <w:t xml:space="preserve"> de estudio</w:t>
      </w:r>
      <w:r w:rsidR="00CE0EEF" w:rsidRPr="002C44D0">
        <w:rPr>
          <w:rStyle w:val="hps"/>
          <w:lang w:val="es-EC"/>
        </w:rPr>
        <w:t>.</w:t>
      </w:r>
    </w:p>
    <w:p w14:paraId="2C66488F" w14:textId="7210CFB0" w:rsidR="00044BEA" w:rsidRPr="002C44D0" w:rsidRDefault="001560BD" w:rsidP="00044BEA">
      <w:pPr>
        <w:keepNext/>
        <w:rPr>
          <w:lang w:val="es-EC"/>
        </w:rPr>
      </w:pPr>
      <w:r w:rsidRPr="002C44D0">
        <w:rPr>
          <w:noProof/>
          <w:lang w:val="es-EC"/>
        </w:rPr>
        <w:drawing>
          <wp:inline distT="0" distB="0" distL="0" distR="0" wp14:anchorId="09FC99AA" wp14:editId="7296E4BE">
            <wp:extent cx="3202305" cy="1403350"/>
            <wp:effectExtent l="19050" t="19050" r="17145" b="25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05" cy="1403350"/>
                    </a:xfrm>
                    <a:prstGeom prst="rect">
                      <a:avLst/>
                    </a:prstGeom>
                    <a:ln w="6350">
                      <a:solidFill>
                        <a:schemeClr val="tx1"/>
                      </a:solidFill>
                    </a:ln>
                  </pic:spPr>
                </pic:pic>
              </a:graphicData>
            </a:graphic>
          </wp:inline>
        </w:drawing>
      </w:r>
    </w:p>
    <w:p w14:paraId="6AFA5257" w14:textId="77777777" w:rsidR="00044BEA" w:rsidRPr="002C44D0" w:rsidRDefault="00044BEA" w:rsidP="00044BEA">
      <w:pPr>
        <w:pStyle w:val="figurecaption"/>
        <w:rPr>
          <w:rStyle w:val="hps"/>
          <w:lang w:val="es-EC"/>
        </w:rPr>
      </w:pPr>
      <w:r w:rsidRPr="002C44D0">
        <w:rPr>
          <w:rStyle w:val="hps"/>
          <w:lang w:val="es-EC"/>
        </w:rPr>
        <w:t xml:space="preserve"> Publicaciones por año</w:t>
      </w:r>
    </w:p>
    <w:p w14:paraId="2035BCE2" w14:textId="77777777" w:rsidR="0000370E" w:rsidRPr="002C44D0" w:rsidRDefault="57FA85C6" w:rsidP="0000370E">
      <w:pPr>
        <w:pStyle w:val="Textoindependiente"/>
        <w:rPr>
          <w:rFonts w:eastAsia="Times New Roman"/>
          <w:lang w:val="es-EC"/>
        </w:rPr>
      </w:pPr>
      <w:r w:rsidRPr="002C44D0">
        <w:rPr>
          <w:rFonts w:eastAsia="Times New Roman"/>
          <w:b/>
          <w:lang w:val="es-EC"/>
        </w:rPr>
        <w:t xml:space="preserve">MQ2: “¿Cuáles son </w:t>
      </w:r>
      <w:r w:rsidR="003D7150" w:rsidRPr="002C44D0">
        <w:rPr>
          <w:rFonts w:eastAsia="Times New Roman"/>
          <w:b/>
          <w:lang w:val="es-EC"/>
        </w:rPr>
        <w:t>las revistas</w:t>
      </w:r>
      <w:r w:rsidRPr="002C44D0">
        <w:rPr>
          <w:rFonts w:eastAsia="Times New Roman"/>
          <w:b/>
          <w:lang w:val="es-EC"/>
        </w:rPr>
        <w:t xml:space="preserve"> y </w:t>
      </w:r>
      <w:r w:rsidR="003D7150" w:rsidRPr="002C44D0">
        <w:rPr>
          <w:rFonts w:eastAsia="Times New Roman"/>
          <w:b/>
          <w:lang w:val="es-EC"/>
        </w:rPr>
        <w:t>congresos que han publicado</w:t>
      </w:r>
      <w:r w:rsidRPr="002C44D0">
        <w:rPr>
          <w:rFonts w:eastAsia="Times New Roman"/>
          <w:b/>
          <w:lang w:val="es-EC"/>
        </w:rPr>
        <w:t xml:space="preserve"> en </w:t>
      </w:r>
      <w:r w:rsidR="003D7150" w:rsidRPr="002C44D0">
        <w:rPr>
          <w:rFonts w:eastAsia="Times New Roman"/>
          <w:b/>
          <w:lang w:val="es-EC"/>
        </w:rPr>
        <w:t>el</w:t>
      </w:r>
      <w:r w:rsidRPr="002C44D0">
        <w:rPr>
          <w:rFonts w:eastAsia="Times New Roman"/>
          <w:b/>
          <w:lang w:val="es-EC"/>
        </w:rPr>
        <w:t xml:space="preserve"> área?”</w:t>
      </w:r>
      <w:r w:rsidRPr="002C44D0">
        <w:rPr>
          <w:rFonts w:eastAsia="Times New Roman"/>
          <w:lang w:val="es-EC"/>
        </w:rPr>
        <w:t xml:space="preserve">, en la Fig. 2, se detalla </w:t>
      </w:r>
      <w:r w:rsidR="00DE3662" w:rsidRPr="002C44D0">
        <w:rPr>
          <w:rFonts w:eastAsia="Times New Roman"/>
          <w:lang w:val="es-EC"/>
        </w:rPr>
        <w:t xml:space="preserve">el </w:t>
      </w:r>
      <w:r w:rsidR="0006090B" w:rsidRPr="002C44D0">
        <w:rPr>
          <w:rFonts w:eastAsia="Times New Roman"/>
          <w:lang w:val="es-EC"/>
        </w:rPr>
        <w:t>número</w:t>
      </w:r>
      <w:r w:rsidR="00DE3662" w:rsidRPr="002C44D0">
        <w:rPr>
          <w:rFonts w:eastAsia="Times New Roman"/>
          <w:lang w:val="es-EC"/>
        </w:rPr>
        <w:t xml:space="preserve"> de</w:t>
      </w:r>
      <w:r w:rsidR="00246929" w:rsidRPr="002C44D0">
        <w:rPr>
          <w:rFonts w:eastAsia="Times New Roman"/>
          <w:lang w:val="es-EC"/>
        </w:rPr>
        <w:t xml:space="preserve"> revistas y congresos </w:t>
      </w:r>
      <w:r w:rsidR="008C235E" w:rsidRPr="002C44D0">
        <w:rPr>
          <w:rFonts w:eastAsia="Times New Roman"/>
          <w:lang w:val="es-EC"/>
        </w:rPr>
        <w:t>publicados en el área de Elicitación de Requisitos</w:t>
      </w:r>
      <w:r w:rsidR="00DE3662" w:rsidRPr="002C44D0">
        <w:rPr>
          <w:rFonts w:eastAsia="Times New Roman"/>
          <w:lang w:val="es-EC"/>
        </w:rPr>
        <w:t xml:space="preserve">, donde podemos destacar que la mayoría de artículos publicados </w:t>
      </w:r>
      <w:r w:rsidR="002974E0" w:rsidRPr="002C44D0">
        <w:rPr>
          <w:rFonts w:eastAsia="Times New Roman"/>
          <w:lang w:val="es-EC"/>
        </w:rPr>
        <w:t>corresponden</w:t>
      </w:r>
      <w:r w:rsidR="00DE3662" w:rsidRPr="002C44D0">
        <w:rPr>
          <w:rFonts w:eastAsia="Times New Roman"/>
          <w:lang w:val="es-EC"/>
        </w:rPr>
        <w:t xml:space="preserve"> a Revistas </w:t>
      </w:r>
      <w:r w:rsidR="002974E0" w:rsidRPr="002C44D0">
        <w:rPr>
          <w:rFonts w:eastAsia="Times New Roman"/>
          <w:lang w:val="es-EC"/>
        </w:rPr>
        <w:t xml:space="preserve">con 23, mientras que </w:t>
      </w:r>
      <w:r w:rsidR="00086F30" w:rsidRPr="002C44D0">
        <w:rPr>
          <w:rFonts w:eastAsia="Times New Roman"/>
          <w:lang w:val="es-EC"/>
        </w:rPr>
        <w:t>en</w:t>
      </w:r>
      <w:r w:rsidR="002974E0" w:rsidRPr="002C44D0">
        <w:rPr>
          <w:rFonts w:eastAsia="Times New Roman"/>
          <w:lang w:val="es-EC"/>
        </w:rPr>
        <w:t xml:space="preserve"> las publicaciones en Congresos </w:t>
      </w:r>
      <w:r w:rsidR="00086F30" w:rsidRPr="002C44D0">
        <w:rPr>
          <w:rFonts w:eastAsia="Times New Roman"/>
          <w:lang w:val="es-EC"/>
        </w:rPr>
        <w:t>encontramos</w:t>
      </w:r>
      <w:r w:rsidR="002974E0" w:rsidRPr="002C44D0">
        <w:rPr>
          <w:rFonts w:eastAsia="Times New Roman"/>
          <w:lang w:val="es-EC"/>
        </w:rPr>
        <w:t xml:space="preserve"> 5.</w:t>
      </w:r>
    </w:p>
    <w:p w14:paraId="489BE585" w14:textId="77777777" w:rsidR="0000370E" w:rsidRPr="002C44D0" w:rsidRDefault="0000370E" w:rsidP="00B57A1C">
      <w:pPr>
        <w:pStyle w:val="Textoindependiente"/>
        <w:rPr>
          <w:rFonts w:eastAsia="Times New Roman"/>
          <w:lang w:val="es-EC"/>
        </w:rPr>
      </w:pPr>
    </w:p>
    <w:p w14:paraId="1FC0FABB" w14:textId="77777777" w:rsidR="00CC531D" w:rsidRPr="002C44D0" w:rsidRDefault="0006090B" w:rsidP="00CC531D">
      <w:pPr>
        <w:keepNext/>
        <w:pBdr>
          <w:top w:val="nil"/>
          <w:left w:val="nil"/>
          <w:bottom w:val="nil"/>
          <w:right w:val="nil"/>
          <w:between w:val="nil"/>
        </w:pBdr>
        <w:spacing w:before="240"/>
        <w:rPr>
          <w:lang w:val="es-EC"/>
        </w:rPr>
      </w:pPr>
      <w:r w:rsidRPr="002C44D0">
        <w:rPr>
          <w:rFonts w:ascii="Georgia" w:eastAsia="Georgia" w:hAnsi="Georgia" w:cs="Georgia"/>
          <w:b/>
          <w:noProof/>
          <w:lang w:val="es-EC" w:eastAsia="es-EC"/>
        </w:rPr>
        <w:drawing>
          <wp:inline distT="0" distB="0" distL="0" distR="0" wp14:anchorId="105CFA44" wp14:editId="59F9B08F">
            <wp:extent cx="3150870" cy="1878330"/>
            <wp:effectExtent l="19050" t="19050" r="11430" b="2667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tretch>
                      <a:fillRect/>
                    </a:stretch>
                  </pic:blipFill>
                  <pic:spPr>
                    <a:xfrm>
                      <a:off x="0" y="0"/>
                      <a:ext cx="3188991" cy="1901055"/>
                    </a:xfrm>
                    <a:prstGeom prst="rect">
                      <a:avLst/>
                    </a:prstGeom>
                    <a:ln>
                      <a:solidFill>
                        <a:schemeClr val="tx1"/>
                      </a:solidFill>
                    </a:ln>
                  </pic:spPr>
                </pic:pic>
              </a:graphicData>
            </a:graphic>
          </wp:inline>
        </w:drawing>
      </w:r>
    </w:p>
    <w:p w14:paraId="495FA27D" w14:textId="77777777" w:rsidR="00CC531D" w:rsidRPr="002C44D0" w:rsidRDefault="57FA85C6" w:rsidP="00CC531D">
      <w:pPr>
        <w:pStyle w:val="figurecaption"/>
        <w:rPr>
          <w:rStyle w:val="hps"/>
          <w:lang w:val="es-EC"/>
        </w:rPr>
      </w:pPr>
      <w:r w:rsidRPr="002C44D0">
        <w:rPr>
          <w:rStyle w:val="hps"/>
          <w:lang w:val="es-EC"/>
        </w:rPr>
        <w:t>Lugar de publicación de artículos</w:t>
      </w:r>
    </w:p>
    <w:p w14:paraId="74E964FB" w14:textId="77777777" w:rsidR="0000370E" w:rsidRPr="002C44D0" w:rsidRDefault="0000370E" w:rsidP="0000370E">
      <w:pPr>
        <w:pStyle w:val="figurecaption"/>
        <w:numPr>
          <w:ilvl w:val="0"/>
          <w:numId w:val="0"/>
        </w:numPr>
        <w:jc w:val="both"/>
        <w:rPr>
          <w:rStyle w:val="hps"/>
          <w:lang w:val="es-EC"/>
        </w:rPr>
      </w:pPr>
    </w:p>
    <w:p w14:paraId="38D3EDA4" w14:textId="77777777" w:rsidR="0006090B" w:rsidRPr="002C44D0" w:rsidRDefault="0006090B" w:rsidP="0006090B">
      <w:pPr>
        <w:pStyle w:val="Textoindependiente"/>
        <w:rPr>
          <w:rStyle w:val="hps"/>
          <w:rFonts w:eastAsia="Times New Roman"/>
          <w:lang w:val="es-EC"/>
        </w:rPr>
      </w:pPr>
      <w:r w:rsidRPr="002C44D0">
        <w:rPr>
          <w:rFonts w:eastAsia="Times New Roman"/>
          <w:b/>
          <w:lang w:val="es-EC"/>
        </w:rPr>
        <w:t>MQ3: “¿Cuáles son las técnicas más utilizadas, dentro de las metodologías encontradas para la elicitación de Requisitos?”</w:t>
      </w:r>
      <w:r w:rsidRPr="002C44D0">
        <w:rPr>
          <w:rFonts w:eastAsia="Times New Roman"/>
          <w:lang w:val="es-EC"/>
        </w:rPr>
        <w:t xml:space="preserve">, las técnicas más utilizadas dentro de las metodologías de elicitación de requisitos son </w:t>
      </w:r>
      <w:proofErr w:type="spellStart"/>
      <w:r w:rsidRPr="002C44D0">
        <w:rPr>
          <w:rFonts w:eastAsia="Times New Roman"/>
          <w:lang w:val="es-EC"/>
        </w:rPr>
        <w:t>Joint</w:t>
      </w:r>
      <w:proofErr w:type="spellEnd"/>
      <w:r w:rsidRPr="002C44D0">
        <w:rPr>
          <w:rFonts w:eastAsia="Times New Roman"/>
          <w:lang w:val="es-EC"/>
        </w:rPr>
        <w:t xml:space="preserve"> </w:t>
      </w:r>
      <w:proofErr w:type="spellStart"/>
      <w:r w:rsidRPr="002C44D0">
        <w:rPr>
          <w:rFonts w:eastAsia="Times New Roman"/>
          <w:lang w:val="es-EC"/>
        </w:rPr>
        <w:t>Application</w:t>
      </w:r>
      <w:proofErr w:type="spellEnd"/>
      <w:r w:rsidRPr="002C44D0">
        <w:rPr>
          <w:rFonts w:eastAsia="Times New Roman"/>
          <w:lang w:val="es-EC"/>
        </w:rPr>
        <w:t xml:space="preserve"> </w:t>
      </w:r>
      <w:proofErr w:type="spellStart"/>
      <w:proofErr w:type="gramStart"/>
      <w:r w:rsidRPr="002C44D0">
        <w:rPr>
          <w:rFonts w:eastAsia="Times New Roman"/>
          <w:lang w:val="es-EC"/>
        </w:rPr>
        <w:t>Development</w:t>
      </w:r>
      <w:proofErr w:type="spellEnd"/>
      <w:r w:rsidRPr="002C44D0">
        <w:rPr>
          <w:rFonts w:eastAsia="Times New Roman"/>
          <w:lang w:val="es-EC"/>
        </w:rPr>
        <w:t>(</w:t>
      </w:r>
      <w:proofErr w:type="gramEnd"/>
      <w:r w:rsidRPr="002C44D0">
        <w:rPr>
          <w:rFonts w:eastAsia="Times New Roman"/>
          <w:lang w:val="es-EC"/>
        </w:rPr>
        <w:t xml:space="preserve">JAD), la Entrevista, </w:t>
      </w:r>
      <w:proofErr w:type="spellStart"/>
      <w:r w:rsidRPr="002C44D0">
        <w:rPr>
          <w:rFonts w:eastAsia="Times New Roman"/>
          <w:lang w:val="es-EC"/>
        </w:rPr>
        <w:t>Brainstorming</w:t>
      </w:r>
      <w:proofErr w:type="spellEnd"/>
      <w:r w:rsidRPr="002C44D0">
        <w:rPr>
          <w:rFonts w:eastAsia="Times New Roman"/>
          <w:lang w:val="es-EC"/>
        </w:rPr>
        <w:t xml:space="preserve"> y encuestas.</w:t>
      </w:r>
    </w:p>
    <w:p w14:paraId="35507B2E" w14:textId="1D0FCEF0" w:rsidR="00584882" w:rsidRPr="002C44D0" w:rsidRDefault="00812D01" w:rsidP="00EA42EA">
      <w:pPr>
        <w:pStyle w:val="Textoindependiente"/>
        <w:rPr>
          <w:rFonts w:eastAsia="Times New Roman"/>
          <w:lang w:val="es-EC"/>
        </w:rPr>
      </w:pPr>
      <w:r w:rsidRPr="002C44D0">
        <w:rPr>
          <w:rFonts w:eastAsia="Times New Roman"/>
          <w:lang w:val="es-EC"/>
        </w:rPr>
        <w:t>En la Tabla I</w:t>
      </w:r>
      <w:r w:rsidR="004105D0" w:rsidRPr="002C44D0">
        <w:rPr>
          <w:rFonts w:eastAsia="Times New Roman"/>
          <w:lang w:val="es-EC"/>
        </w:rPr>
        <w:t>I</w:t>
      </w:r>
      <w:r w:rsidR="00CC531D" w:rsidRPr="002C44D0">
        <w:rPr>
          <w:rFonts w:eastAsia="Times New Roman"/>
          <w:lang w:val="es-EC"/>
        </w:rPr>
        <w:t xml:space="preserve"> se presenta los 2</w:t>
      </w:r>
      <w:r w:rsidR="00D909E1">
        <w:rPr>
          <w:rFonts w:eastAsia="Times New Roman"/>
          <w:lang w:val="es-EC"/>
        </w:rPr>
        <w:t>6</w:t>
      </w:r>
      <w:r w:rsidR="00CC531D" w:rsidRPr="002C44D0">
        <w:rPr>
          <w:rFonts w:eastAsia="Times New Roman"/>
          <w:lang w:val="es-EC"/>
        </w:rPr>
        <w:t xml:space="preserve"> artículos seleccionados donde se detalla la información por, el título, el año de publicación y su fuente de publicación (nombre del congreso o revista) para identificar posibles escenarios de publicación.</w:t>
      </w:r>
    </w:p>
    <w:p w14:paraId="6B925BF1" w14:textId="348D4083" w:rsidR="007E36B2" w:rsidRDefault="007E36B2" w:rsidP="004105D0">
      <w:pPr>
        <w:pStyle w:val="Textoindependiente"/>
        <w:jc w:val="center"/>
        <w:rPr>
          <w:lang w:val="es-EC"/>
        </w:rPr>
      </w:pPr>
    </w:p>
    <w:p w14:paraId="29F0C3AC" w14:textId="77777777" w:rsidR="00D909E1" w:rsidRPr="002C44D0" w:rsidRDefault="00D909E1" w:rsidP="004105D0">
      <w:pPr>
        <w:pStyle w:val="Textoindependiente"/>
        <w:jc w:val="center"/>
        <w:rPr>
          <w:lang w:val="es-EC"/>
        </w:rPr>
      </w:pPr>
    </w:p>
    <w:p w14:paraId="68DE0A49" w14:textId="77777777" w:rsidR="004105D0" w:rsidRPr="002C44D0" w:rsidRDefault="00812D01" w:rsidP="004105D0">
      <w:pPr>
        <w:pStyle w:val="Textoindependiente"/>
        <w:jc w:val="center"/>
        <w:rPr>
          <w:rFonts w:eastAsia="Times New Roman"/>
          <w:lang w:val="es-EC"/>
        </w:rPr>
      </w:pPr>
      <w:r w:rsidRPr="002C44D0">
        <w:rPr>
          <w:lang w:val="es-EC"/>
        </w:rPr>
        <w:t xml:space="preserve">Tabla </w:t>
      </w:r>
      <w:r w:rsidR="004105D0" w:rsidRPr="002C44D0">
        <w:rPr>
          <w:lang w:val="es-EC"/>
        </w:rPr>
        <w:t>II ARTÍCULOS EVALUADOS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47"/>
        <w:gridCol w:w="2486"/>
      </w:tblGrid>
      <w:tr w:rsidR="0006090B" w:rsidRPr="002C44D0" w14:paraId="65B42FFC" w14:textId="77777777" w:rsidTr="00EF4376">
        <w:trPr>
          <w:trHeight w:val="276"/>
        </w:trPr>
        <w:tc>
          <w:tcPr>
            <w:tcW w:w="2547" w:type="dxa"/>
          </w:tcPr>
          <w:p w14:paraId="293D755A" w14:textId="77777777" w:rsidR="0006090B" w:rsidRPr="002C44D0" w:rsidRDefault="0006090B" w:rsidP="00EF4376">
            <w:pPr>
              <w:rPr>
                <w:rFonts w:eastAsia="Times New Roman"/>
                <w:b/>
                <w:sz w:val="16"/>
                <w:szCs w:val="16"/>
                <w:lang w:val="es-EC"/>
              </w:rPr>
            </w:pPr>
            <w:bookmarkStart w:id="0" w:name="_Hlk47626455"/>
            <w:r w:rsidRPr="002C44D0">
              <w:rPr>
                <w:rFonts w:eastAsia="Times New Roman"/>
                <w:b/>
                <w:sz w:val="16"/>
                <w:szCs w:val="16"/>
                <w:lang w:val="es-EC"/>
              </w:rPr>
              <w:t>Título</w:t>
            </w:r>
          </w:p>
        </w:tc>
        <w:tc>
          <w:tcPr>
            <w:tcW w:w="2486" w:type="dxa"/>
          </w:tcPr>
          <w:p w14:paraId="35CBC793" w14:textId="77777777" w:rsidR="0006090B" w:rsidRPr="002C44D0" w:rsidRDefault="0006090B" w:rsidP="00EF4376">
            <w:pPr>
              <w:rPr>
                <w:rFonts w:eastAsia="Times New Roman"/>
                <w:b/>
                <w:sz w:val="16"/>
                <w:szCs w:val="16"/>
                <w:lang w:val="es-EC"/>
              </w:rPr>
            </w:pPr>
            <w:r w:rsidRPr="002C44D0">
              <w:rPr>
                <w:rFonts w:eastAsia="Times New Roman"/>
                <w:b/>
                <w:sz w:val="16"/>
                <w:szCs w:val="16"/>
                <w:lang w:val="es-EC"/>
              </w:rPr>
              <w:t>Año / Revista / Congreso</w:t>
            </w:r>
          </w:p>
        </w:tc>
      </w:tr>
      <w:tr w:rsidR="0006090B" w:rsidRPr="002C44D0" w14:paraId="194432F4" w14:textId="77777777" w:rsidTr="00EF4376">
        <w:tc>
          <w:tcPr>
            <w:tcW w:w="2547" w:type="dxa"/>
          </w:tcPr>
          <w:p w14:paraId="4CA1D1BB"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Leveraging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creativity</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within</w:t>
            </w:r>
            <w:proofErr w:type="spellEnd"/>
            <w:r w:rsidRPr="002C44D0">
              <w:rPr>
                <w:rFonts w:eastAsia="Times New Roman"/>
                <w:sz w:val="16"/>
                <w:szCs w:val="16"/>
                <w:lang w:val="es-EC"/>
              </w:rPr>
              <w:t xml:space="preserve"> agile software </w:t>
            </w:r>
            <w:proofErr w:type="spellStart"/>
            <w:r w:rsidRPr="002C44D0">
              <w:rPr>
                <w:rFonts w:eastAsia="Times New Roman"/>
                <w:sz w:val="16"/>
                <w:szCs w:val="16"/>
                <w:lang w:val="es-EC"/>
              </w:rPr>
              <w:t>development</w:t>
            </w:r>
            <w:proofErr w:type="spellEnd"/>
            <w:r w:rsidRPr="002C44D0">
              <w:rPr>
                <w:rFonts w:eastAsia="Times New Roman"/>
                <w:sz w:val="16"/>
                <w:szCs w:val="16"/>
                <w:lang w:val="es-EC"/>
              </w:rPr>
              <w:t xml:space="preserve">: A </w:t>
            </w:r>
            <w:proofErr w:type="spellStart"/>
            <w:r w:rsidRPr="002C44D0">
              <w:rPr>
                <w:rFonts w:eastAsia="Times New Roman"/>
                <w:sz w:val="16"/>
                <w:szCs w:val="16"/>
                <w:lang w:val="es-EC"/>
              </w:rPr>
              <w:t>systematic</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literature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review</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[3]</w:t>
            </w:r>
            <w:r w:rsidRPr="002C44D0">
              <w:rPr>
                <w:rFonts w:eastAsia="Times New Roman"/>
                <w:sz w:val="16"/>
                <w:szCs w:val="16"/>
                <w:lang w:val="es-EC"/>
              </w:rPr>
              <w:fldChar w:fldCharType="end"/>
            </w:r>
          </w:p>
        </w:tc>
        <w:tc>
          <w:tcPr>
            <w:tcW w:w="2486" w:type="dxa"/>
          </w:tcPr>
          <w:p w14:paraId="76F7BE15" w14:textId="77777777" w:rsidR="0006090B" w:rsidRPr="002C44D0" w:rsidRDefault="0006090B" w:rsidP="00EF4376">
            <w:pPr>
              <w:jc w:val="left"/>
              <w:rPr>
                <w:rFonts w:eastAsia="Times New Roman"/>
                <w:sz w:val="16"/>
                <w:szCs w:val="16"/>
                <w:lang w:val="es-EC"/>
              </w:rPr>
            </w:pPr>
            <w:r w:rsidRPr="002C44D0">
              <w:rPr>
                <w:rFonts w:eastAsia="Times New Roman"/>
                <w:sz w:val="16"/>
                <w:szCs w:val="16"/>
                <w:lang w:val="es-EC"/>
              </w:rPr>
              <w:t xml:space="preserve">2019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and Software </w:t>
            </w:r>
          </w:p>
        </w:tc>
      </w:tr>
      <w:tr w:rsidR="0006090B" w:rsidRPr="002C44D0" w14:paraId="492E15CE" w14:textId="77777777" w:rsidTr="00EF4376">
        <w:tc>
          <w:tcPr>
            <w:tcW w:w="2547" w:type="dxa"/>
          </w:tcPr>
          <w:p w14:paraId="68636FEA"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Understanding</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developers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cognition</w:t>
            </w:r>
            <w:proofErr w:type="spellEnd"/>
            <w:r w:rsidRPr="002C44D0">
              <w:rPr>
                <w:rFonts w:eastAsia="Times New Roman"/>
                <w:sz w:val="16"/>
                <w:szCs w:val="16"/>
                <w:lang w:val="es-EC"/>
              </w:rPr>
              <w:t xml:space="preserve"> in agile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[4]</w:t>
            </w:r>
            <w:r w:rsidRPr="002C44D0">
              <w:rPr>
                <w:rFonts w:eastAsia="Times New Roman"/>
                <w:sz w:val="16"/>
                <w:szCs w:val="16"/>
                <w:lang w:val="es-EC"/>
              </w:rPr>
              <w:fldChar w:fldCharType="end"/>
            </w:r>
          </w:p>
        </w:tc>
        <w:tc>
          <w:tcPr>
            <w:tcW w:w="2486" w:type="dxa"/>
          </w:tcPr>
          <w:p w14:paraId="49C94377"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2019 </w:t>
            </w:r>
            <w:proofErr w:type="spellStart"/>
            <w:r w:rsidRPr="002C44D0">
              <w:rPr>
                <w:rFonts w:eastAsia="Times New Roman"/>
                <w:sz w:val="16"/>
                <w:szCs w:val="16"/>
                <w:lang w:val="es-EC"/>
              </w:rPr>
              <w:t>Science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Computer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Programming</w:t>
            </w:r>
            <w:proofErr w:type="spellEnd"/>
          </w:p>
        </w:tc>
      </w:tr>
      <w:tr w:rsidR="0006090B" w:rsidRPr="002C44D0" w14:paraId="46413488" w14:textId="77777777" w:rsidTr="00EF4376">
        <w:tc>
          <w:tcPr>
            <w:tcW w:w="2547" w:type="dxa"/>
          </w:tcPr>
          <w:p w14:paraId="0807570E"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Validation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Framework </w:t>
            </w:r>
            <w:proofErr w:type="spellStart"/>
            <w:r w:rsidRPr="002C44D0">
              <w:rPr>
                <w:rFonts w:eastAsia="Times New Roman"/>
                <w:sz w:val="16"/>
                <w:szCs w:val="16"/>
                <w:lang w:val="es-EC"/>
              </w:rPr>
              <w:t>via</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Metrics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{"citationItems":[{"id":"ITEM-1","itemData":{"DOI":"10.1145/2815021.2815031","ISSN":"0163-5948","author":[{"dropping-particle":"","family":"Bhatti","given":"Shahid Nazir","non-dropping-particle":"","parse-names":false,"suffix":""},{"dropping-particle":"","family":"Usman","given":"Maria","non-dropping-particle":"","parse-names":false,"suffix":""},{"dropping-particle":"","family":"Jadi","given":"Amr A","non-dropping-particle":"","parse-names":false,"suffix":""}],"container-title":"SIGSOFT Softw. Eng. Notes","id":"ITEM-1","issue":"5","issued":{"date-parts":[["2015"]]},"page":"1–7","publisher":"Association for Computing Machinery","publisher-place":"New York, NY, USA","title":"Validation to the Requirement Elicitation Framework via Metrics","type":"article-journal","volume":"40"},"uris":["http://www.mendeley.com/documents/?uuid=a1123a89-7fbe-44db-bfbb-5b9cd0e7ed9a"]}],"mendeley":{"formattedCitation":"[5]","plainTextFormattedCitation":"[5]","previouslyFormattedCitation":"[5]"},"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[5]</w:t>
            </w:r>
            <w:r w:rsidRPr="002C44D0">
              <w:rPr>
                <w:rFonts w:eastAsia="Times New Roman"/>
                <w:sz w:val="16"/>
                <w:szCs w:val="16"/>
                <w:lang w:val="es-EC"/>
              </w:rPr>
              <w:fldChar w:fldCharType="end"/>
            </w:r>
          </w:p>
        </w:tc>
        <w:tc>
          <w:tcPr>
            <w:tcW w:w="2486" w:type="dxa"/>
          </w:tcPr>
          <w:p w14:paraId="1CA3780C"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2015 SIGSOFT IEEE</w:t>
            </w:r>
          </w:p>
        </w:tc>
      </w:tr>
      <w:tr w:rsidR="0006090B" w:rsidRPr="002C44D0" w14:paraId="2C9FE071" w14:textId="77777777" w:rsidTr="00EF4376">
        <w:tc>
          <w:tcPr>
            <w:tcW w:w="2547" w:type="dxa"/>
          </w:tcPr>
          <w:p w14:paraId="4E892CE2"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Integrated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product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service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offerings</w:t>
            </w:r>
            <w:proofErr w:type="spellEnd"/>
            <w:r w:rsidRPr="002C44D0">
              <w:rPr>
                <w:rFonts w:eastAsia="Times New Roman"/>
                <w:sz w:val="16"/>
                <w:szCs w:val="16"/>
                <w:lang w:val="es-EC"/>
              </w:rPr>
              <w:t xml:space="preserve"> – </w:t>
            </w:r>
            <w:proofErr w:type="spellStart"/>
            <w:r w:rsidRPr="002C44D0">
              <w:rPr>
                <w:rFonts w:eastAsia="Times New Roman"/>
                <w:sz w:val="16"/>
                <w:szCs w:val="16"/>
                <w:lang w:val="es-EC"/>
              </w:rPr>
              <w:t>Challenges</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setting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{"citationItems":[{"id":"ITEM-1","itemData":{"DOI":"https://doi.org/10.1016/j.jclepro.2018.08.090","ISSN":"0959-6526","abstract":"The objective of this paper is to explore what challenges exist when setting requirements for an Integrated Product Service Offering (IPSO). An IPSO, sometimes called Product Service System, is a concept with increased interest from manufacturing companies. It consists of a combination of products and services that, based on a life cycle perspective, have been integrated to fit targeted customer needs. In order to achieve a successful IPSO, it is important to collect aspects from many actors, something which sometimes is challenging for companies moving towards providing IPSOs. The four challenges found when setting requirements in IPSO development are; identification and inclusion of relevant aspects from relevant actors throughout the IPSO’s life cycle, understanding of the underlying aspects for all requirements for all elements of the offering, prioritization of requirements, and the difficulty to track how requirements affect each other between different elements in the IPSO. The methodology used to find these challenges was a combination of a structured literature review and an interview study at three manufacturing companies moving towards providing IPSOs.","author":[{"dropping-particle":"","family":"Nilsson","given":"Sara","non-dropping-particle":"","parse-names":false,"suffix":""},{"dropping-particle":"","family":"Sundin","given":"Erik","non-dropping-particle":"","parse-names":false,"suffix":""},{"dropping-particle":"","family":"Lindahl","given":"Mattias","non-dropping-particle":"","parse-names":false,"suffix":""}],"container-title":"Journal of Cleaner Production","id":"ITEM-1","issued":{"date-parts":[["2018"]]},"page":"879 - 887","title":"Integrated product service offerings – Challenges in setting requirements","type":"article-journal","volume":"201"},"uris":["http://www.mendeley.com/documents/?uuid=55d5f284-4dc4-3473-9297-5345c927cb9a"]}],"mendeley":{"formattedCitation":"[6]","plainTextFormattedCitation":"[6]","previouslyFormattedCitation":"[6]"},"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[6]</w:t>
            </w:r>
            <w:r w:rsidRPr="002C44D0">
              <w:rPr>
                <w:rFonts w:eastAsia="Times New Roman"/>
                <w:sz w:val="16"/>
                <w:szCs w:val="16"/>
                <w:lang w:val="es-EC"/>
              </w:rPr>
              <w:fldChar w:fldCharType="end"/>
            </w:r>
          </w:p>
        </w:tc>
        <w:tc>
          <w:tcPr>
            <w:tcW w:w="2486" w:type="dxa"/>
          </w:tcPr>
          <w:p w14:paraId="7F8BAE05"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2018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Cleaner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Production</w:t>
            </w:r>
            <w:proofErr w:type="spellEnd"/>
          </w:p>
        </w:tc>
      </w:tr>
      <w:tr w:rsidR="0006090B" w:rsidRPr="002C44D0" w14:paraId="680C2131" w14:textId="77777777" w:rsidTr="00EF4376">
        <w:tc>
          <w:tcPr>
            <w:tcW w:w="2547" w:type="dxa"/>
          </w:tcPr>
          <w:p w14:paraId="0C7214D0"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A </w:t>
            </w:r>
            <w:proofErr w:type="spellStart"/>
            <w:r w:rsidRPr="002C44D0">
              <w:rPr>
                <w:rFonts w:eastAsia="Times New Roman"/>
                <w:sz w:val="16"/>
                <w:szCs w:val="16"/>
                <w:lang w:val="es-EC"/>
              </w:rPr>
              <w:t>systematic</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review</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relationship</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between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user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involvement</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system</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success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[7]</w:t>
            </w:r>
            <w:r w:rsidRPr="002C44D0">
              <w:rPr>
                <w:rFonts w:eastAsia="Times New Roman"/>
                <w:sz w:val="16"/>
                <w:szCs w:val="16"/>
                <w:lang w:val="es-EC"/>
              </w:rPr>
              <w:fldChar w:fldCharType="end"/>
            </w:r>
          </w:p>
        </w:tc>
        <w:tc>
          <w:tcPr>
            <w:tcW w:w="2486" w:type="dxa"/>
          </w:tcPr>
          <w:p w14:paraId="0F95272A"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2015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r w:rsidRPr="002C44D0">
              <w:rPr>
                <w:rFonts w:eastAsia="Times New Roman"/>
                <w:sz w:val="16"/>
                <w:szCs w:val="16"/>
                <w:lang w:val="es-EC"/>
              </w:rPr>
              <w:t xml:space="preserve"> </w:t>
            </w:r>
          </w:p>
        </w:tc>
      </w:tr>
      <w:tr w:rsidR="0006090B" w:rsidRPr="002C44D0" w14:paraId="38ED1D1E" w14:textId="77777777" w:rsidTr="00EF4376">
        <w:tc>
          <w:tcPr>
            <w:tcW w:w="2547" w:type="dxa"/>
          </w:tcPr>
          <w:p w14:paraId="346231B7"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Chapter</w:t>
            </w:r>
            <w:proofErr w:type="spellEnd"/>
            <w:r w:rsidRPr="002C44D0">
              <w:rPr>
                <w:rFonts w:eastAsia="Times New Roman"/>
                <w:sz w:val="16"/>
                <w:szCs w:val="16"/>
                <w:lang w:val="es-EC"/>
              </w:rPr>
              <w:t xml:space="preserve"> 7 - “</w:t>
            </w:r>
            <w:proofErr w:type="spellStart"/>
            <w:r w:rsidRPr="002C44D0">
              <w:rPr>
                <w:rFonts w:eastAsia="Times New Roman"/>
                <w:sz w:val="16"/>
                <w:szCs w:val="16"/>
                <w:lang w:val="es-EC"/>
              </w:rPr>
              <w:t>Filling</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blanks</w:t>
            </w:r>
            <w:proofErr w:type="spellEnd"/>
            <w:r w:rsidRPr="002C44D0">
              <w:rPr>
                <w:rFonts w:eastAsia="Times New Roman"/>
                <w:sz w:val="16"/>
                <w:szCs w:val="16"/>
                <w:lang w:val="es-EC"/>
              </w:rPr>
              <w:t xml:space="preserve">”: A </w:t>
            </w:r>
            <w:proofErr w:type="spellStart"/>
            <w:r w:rsidRPr="002C44D0">
              <w:rPr>
                <w:rFonts w:eastAsia="Times New Roman"/>
                <w:sz w:val="16"/>
                <w:szCs w:val="16"/>
                <w:lang w:val="es-EC"/>
              </w:rPr>
              <w:t>way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improve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management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better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estimates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[8]</w:t>
            </w:r>
            <w:r w:rsidRPr="002C44D0">
              <w:rPr>
                <w:rFonts w:eastAsia="Times New Roman"/>
                <w:sz w:val="16"/>
                <w:szCs w:val="16"/>
                <w:lang w:val="es-EC"/>
              </w:rPr>
              <w:fldChar w:fldCharType="end"/>
            </w:r>
          </w:p>
        </w:tc>
        <w:tc>
          <w:tcPr>
            <w:tcW w:w="2486" w:type="dxa"/>
          </w:tcPr>
          <w:p w14:paraId="3619F5F3" w14:textId="77777777" w:rsidR="0006090B" w:rsidRPr="002C44D0" w:rsidRDefault="0006090B" w:rsidP="00EF4376">
            <w:pPr>
              <w:pStyle w:val="Ttulo2"/>
              <w:spacing w:before="0" w:beforeAutospacing="0" w:after="0" w:afterAutospacing="0"/>
              <w:textAlignment w:val="center"/>
              <w:rPr>
                <w:color w:val="505050"/>
                <w:sz w:val="16"/>
                <w:szCs w:val="16"/>
              </w:rPr>
            </w:pPr>
            <w:r w:rsidRPr="002C44D0">
              <w:rPr>
                <w:sz w:val="16"/>
                <w:szCs w:val="16"/>
              </w:rPr>
              <w:t xml:space="preserve">2016 </w:t>
            </w:r>
            <w:hyperlink r:id="rId15">
              <w:r w:rsidRPr="002C44D0">
                <w:rPr>
                  <w:rStyle w:val="Hipervnculo"/>
                  <w:b w:val="0"/>
                  <w:bCs w:val="0"/>
                  <w:color w:val="auto"/>
                  <w:sz w:val="16"/>
                  <w:szCs w:val="16"/>
                  <w:u w:val="none"/>
                </w:rPr>
                <w:t xml:space="preserve">Software </w:t>
              </w:r>
              <w:proofErr w:type="spellStart"/>
              <w:r w:rsidRPr="002C44D0">
                <w:rPr>
                  <w:rStyle w:val="Hipervnculo"/>
                  <w:b w:val="0"/>
                  <w:bCs w:val="0"/>
                  <w:color w:val="auto"/>
                  <w:sz w:val="16"/>
                  <w:szCs w:val="16"/>
                  <w:u w:val="none"/>
                </w:rPr>
                <w:t>Quality</w:t>
              </w:r>
              <w:proofErr w:type="spellEnd"/>
              <w:r w:rsidRPr="002C44D0">
                <w:rPr>
                  <w:rStyle w:val="Hipervnculo"/>
                  <w:b w:val="0"/>
                  <w:bCs w:val="0"/>
                  <w:color w:val="auto"/>
                  <w:sz w:val="16"/>
                  <w:szCs w:val="16"/>
                  <w:u w:val="none"/>
                </w:rPr>
                <w:t xml:space="preserve"> </w:t>
              </w:r>
              <w:proofErr w:type="spellStart"/>
              <w:r w:rsidRPr="002C44D0">
                <w:rPr>
                  <w:rStyle w:val="Hipervnculo"/>
                  <w:b w:val="0"/>
                  <w:bCs w:val="0"/>
                  <w:color w:val="auto"/>
                  <w:sz w:val="16"/>
                  <w:szCs w:val="16"/>
                  <w:u w:val="none"/>
                </w:rPr>
                <w:t>Assurance</w:t>
              </w:r>
              <w:proofErr w:type="spellEnd"/>
            </w:hyperlink>
          </w:p>
          <w:p w14:paraId="1CFD3529" w14:textId="77777777" w:rsidR="0006090B" w:rsidRPr="002C44D0" w:rsidRDefault="0006090B" w:rsidP="00EF4376">
            <w:pPr>
              <w:jc w:val="both"/>
              <w:rPr>
                <w:rFonts w:eastAsia="Times New Roman"/>
                <w:sz w:val="16"/>
                <w:szCs w:val="16"/>
                <w:lang w:val="es-EC"/>
              </w:rPr>
            </w:pPr>
          </w:p>
        </w:tc>
      </w:tr>
      <w:tr w:rsidR="0006090B" w:rsidRPr="002C44D0" w14:paraId="30D59CAC" w14:textId="77777777" w:rsidTr="00EF4376">
        <w:tc>
          <w:tcPr>
            <w:tcW w:w="2547" w:type="dxa"/>
          </w:tcPr>
          <w:p w14:paraId="7B82DCB7"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REASSURE: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adaptive</w:t>
            </w:r>
            <w:proofErr w:type="spellEnd"/>
            <w:r w:rsidRPr="002C44D0">
              <w:rPr>
                <w:rFonts w:eastAsia="Times New Roman"/>
                <w:sz w:val="16"/>
                <w:szCs w:val="16"/>
                <w:lang w:val="es-EC"/>
              </w:rPr>
              <w:t xml:space="preserve"> socio-</w:t>
            </w:r>
            <w:proofErr w:type="spellStart"/>
            <w:r w:rsidRPr="002C44D0">
              <w:rPr>
                <w:rFonts w:eastAsia="Times New Roman"/>
                <w:sz w:val="16"/>
                <w:szCs w:val="16"/>
                <w:lang w:val="es-EC"/>
              </w:rPr>
              <w:t>technical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using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repertory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grid</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{"citationItems":[{"id":"ITEM-1","itemData":{"DOI":"https://doi.org/10.1016/j.infsof.2017.03.004","ISSN":"0950-5849","abstract":"Context\nSocio-technical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acquisition.\nObjective\nOur main focus is on providing help to the users with ordinary cognitive level to express their expectations from the complex system considering various contexts. This work also helps the designers to explore the design variability based on the general users’ preferences.\nMethod\nWe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domain.\nResults\nThe result of our study shows that a greater number of requirements can be elicited after applying our approach. With the help of the provided tool support, it is even possible to detect a greater number of conflicts in user’s requirements than the traditional practices.\nConclusion\nWe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Won","non-dropping-particle":"","parse-names":false,"suffix":""}],"container-title":"Information and Software Technology","id":"ITEM-1","issued":{"date-parts":[["2017"]]},"page":"160-179","title":"REASSURE: Requirements elicitation for adaptive socio-technical systems using repertory grid","type":"article-journal","volume":"87"},"uris":["http://www.mendeley.com/documents/?uuid=341d68a1-377a-46d9-996a-8400f33243b4"]}],"mendeley":{"formattedCitation":"[9]","plainTextFormattedCitation":"[9]","previouslyFormattedCitation":"[9]"},"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[9]</w:t>
            </w:r>
            <w:r w:rsidRPr="002C44D0">
              <w:rPr>
                <w:rFonts w:eastAsia="Times New Roman"/>
                <w:sz w:val="16"/>
                <w:szCs w:val="16"/>
                <w:lang w:val="es-EC"/>
              </w:rPr>
              <w:fldChar w:fldCharType="end"/>
            </w:r>
          </w:p>
        </w:tc>
        <w:tc>
          <w:tcPr>
            <w:tcW w:w="2486" w:type="dxa"/>
          </w:tcPr>
          <w:p w14:paraId="665A49FF"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2017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p>
        </w:tc>
      </w:tr>
      <w:tr w:rsidR="0006090B" w:rsidRPr="002C44D0" w14:paraId="4F4C8A73" w14:textId="77777777" w:rsidTr="00EF4376">
        <w:tc>
          <w:tcPr>
            <w:tcW w:w="2547" w:type="dxa"/>
          </w:tcPr>
          <w:p w14:paraId="0DE82E95"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A </w:t>
            </w:r>
            <w:proofErr w:type="spellStart"/>
            <w:r w:rsidRPr="002C44D0">
              <w:rPr>
                <w:rFonts w:eastAsia="Times New Roman"/>
                <w:sz w:val="16"/>
                <w:szCs w:val="16"/>
                <w:lang w:val="es-EC"/>
              </w:rPr>
              <w:t>systematic</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review</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change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management</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[10]</w:t>
            </w:r>
            <w:r w:rsidRPr="002C44D0">
              <w:rPr>
                <w:rFonts w:eastAsia="Times New Roman"/>
                <w:sz w:val="16"/>
                <w:szCs w:val="16"/>
                <w:lang w:val="es-EC"/>
              </w:rPr>
              <w:fldChar w:fldCharType="end"/>
            </w:r>
          </w:p>
        </w:tc>
        <w:tc>
          <w:tcPr>
            <w:tcW w:w="2486" w:type="dxa"/>
          </w:tcPr>
          <w:p w14:paraId="1F4FB12B"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2018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p>
        </w:tc>
      </w:tr>
      <w:tr w:rsidR="0006090B" w:rsidRPr="002C44D0" w14:paraId="024BCFFE" w14:textId="77777777" w:rsidTr="00EF4376">
        <w:tc>
          <w:tcPr>
            <w:tcW w:w="2547" w:type="dxa"/>
          </w:tcPr>
          <w:p w14:paraId="466830B9"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Evaluating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different</w:t>
            </w:r>
            <w:proofErr w:type="spellEnd"/>
            <w:r w:rsidRPr="002C44D0">
              <w:rPr>
                <w:rFonts w:eastAsia="Times New Roman"/>
                <w:sz w:val="16"/>
                <w:szCs w:val="16"/>
                <w:lang w:val="es-EC"/>
              </w:rPr>
              <w:t xml:space="preserve"> i*-</w:t>
            </w:r>
            <w:proofErr w:type="spellStart"/>
            <w:r w:rsidRPr="002C44D0">
              <w:rPr>
                <w:rFonts w:eastAsia="Times New Roman"/>
                <w:sz w:val="16"/>
                <w:szCs w:val="16"/>
                <w:lang w:val="es-EC"/>
              </w:rPr>
              <w:t>based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approaches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selecting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functional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while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balancing</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optimizing</w:t>
            </w:r>
            <w:proofErr w:type="spellEnd"/>
            <w:r w:rsidRPr="002C44D0">
              <w:rPr>
                <w:rFonts w:eastAsia="Times New Roman"/>
                <w:sz w:val="16"/>
                <w:szCs w:val="16"/>
                <w:lang w:val="es-EC"/>
              </w:rPr>
              <w:t xml:space="preserve"> non-</w:t>
            </w:r>
            <w:proofErr w:type="spellStart"/>
            <w:r w:rsidRPr="002C44D0">
              <w:rPr>
                <w:rFonts w:eastAsia="Times New Roman"/>
                <w:sz w:val="16"/>
                <w:szCs w:val="16"/>
                <w:lang w:val="es-EC"/>
              </w:rPr>
              <w:t>functional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A </w:t>
            </w:r>
            <w:proofErr w:type="spellStart"/>
            <w:r w:rsidRPr="002C44D0">
              <w:rPr>
                <w:rFonts w:eastAsia="Times New Roman"/>
                <w:sz w:val="16"/>
                <w:szCs w:val="16"/>
                <w:lang w:val="es-EC"/>
              </w:rPr>
              <w:t>controlled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experiment</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[11]</w:t>
            </w:r>
            <w:r w:rsidRPr="002C44D0">
              <w:rPr>
                <w:rFonts w:eastAsia="Times New Roman"/>
                <w:sz w:val="16"/>
                <w:szCs w:val="16"/>
                <w:lang w:val="es-EC"/>
              </w:rPr>
              <w:fldChar w:fldCharType="end"/>
            </w:r>
          </w:p>
        </w:tc>
        <w:tc>
          <w:tcPr>
            <w:tcW w:w="2486" w:type="dxa"/>
          </w:tcPr>
          <w:p w14:paraId="262205F8"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2019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p>
        </w:tc>
      </w:tr>
      <w:tr w:rsidR="0006090B" w:rsidRPr="002C44D0" w14:paraId="7B5385E3" w14:textId="77777777" w:rsidTr="00EF4376">
        <w:tc>
          <w:tcPr>
            <w:tcW w:w="2547" w:type="dxa"/>
          </w:tcPr>
          <w:p w14:paraId="3176EF08"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Automated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business</w:t>
            </w:r>
            <w:proofErr w:type="spellEnd"/>
            <w:r w:rsidRPr="002C44D0">
              <w:rPr>
                <w:rFonts w:eastAsia="Times New Roman"/>
                <w:sz w:val="16"/>
                <w:szCs w:val="16"/>
                <w:lang w:val="es-EC"/>
              </w:rPr>
              <w:t xml:space="preserve"> rules and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enrich</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product-centric</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[12]</w:t>
            </w:r>
            <w:r w:rsidRPr="002C44D0">
              <w:rPr>
                <w:rFonts w:eastAsia="Times New Roman"/>
                <w:sz w:val="16"/>
                <w:szCs w:val="16"/>
                <w:lang w:val="es-EC"/>
              </w:rPr>
              <w:fldChar w:fldCharType="end"/>
            </w:r>
          </w:p>
        </w:tc>
        <w:tc>
          <w:tcPr>
            <w:tcW w:w="2486" w:type="dxa"/>
          </w:tcPr>
          <w:p w14:paraId="3ABCE2BF"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2019 </w:t>
            </w:r>
            <w:proofErr w:type="spellStart"/>
            <w:r w:rsidRPr="002C44D0">
              <w:rPr>
                <w:rFonts w:eastAsia="Times New Roman"/>
                <w:sz w:val="16"/>
                <w:szCs w:val="16"/>
                <w:lang w:val="es-EC"/>
              </w:rPr>
              <w:t>Computers</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Industry</w:t>
            </w:r>
            <w:proofErr w:type="spellEnd"/>
          </w:p>
        </w:tc>
      </w:tr>
      <w:tr w:rsidR="0006090B" w:rsidRPr="002C44D0" w14:paraId="4F92A7A4" w14:textId="77777777" w:rsidTr="00EF4376">
        <w:tc>
          <w:tcPr>
            <w:tcW w:w="2547" w:type="dxa"/>
          </w:tcPr>
          <w:p w14:paraId="4E4440C3"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A </w:t>
            </w:r>
            <w:proofErr w:type="spellStart"/>
            <w:r w:rsidRPr="002C44D0">
              <w:rPr>
                <w:rFonts w:eastAsia="Times New Roman"/>
                <w:sz w:val="16"/>
                <w:szCs w:val="16"/>
                <w:lang w:val="es-EC"/>
              </w:rPr>
              <w:t>semi-automated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approach</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generating</w:t>
            </w:r>
            <w:proofErr w:type="spellEnd"/>
            <w:r w:rsidRPr="002C44D0">
              <w:rPr>
                <w:rFonts w:eastAsia="Times New Roman"/>
                <w:sz w:val="16"/>
                <w:szCs w:val="16"/>
                <w:lang w:val="es-EC"/>
              </w:rPr>
              <w:t xml:space="preserve"> natural </w:t>
            </w:r>
            <w:proofErr w:type="spellStart"/>
            <w:r w:rsidRPr="002C44D0">
              <w:rPr>
                <w:rFonts w:eastAsia="Times New Roman"/>
                <w:sz w:val="16"/>
                <w:szCs w:val="16"/>
                <w:lang w:val="es-EC"/>
              </w:rPr>
              <w:t>language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documents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based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business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process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models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{"citationItems":[{"id":"ITEM-1","itemData":{"DOI":"https://doi.org/10.1016/j.infsof.2017.08.009","ISSN":"0950-5849","abstract":"Context: The analysis of requirements for business-related software systems is often supported by using business process models. However, the final requirements are typically still specified in natural language. This means that the knowledge captured in process models must be consistently transferred to the specified requirements. Possible inconsistencies between process models and requirements represent a serious threat for the successful development of the software system and may require the repetition of process analysis activities. Objective: The objective of this paper is to address the problem of inconsistency between process models and natural language requirements in the context of software development. Method: We define a semi-automated approach that consists of a process model-based procedure for capturing execution-related data in requirements models and an algorithm that takes these models as input for generating natural language requirements. We evaluated our approach in the context of a multiple case study with three organizations and a total of 13 software development projects. Results: We found that our approach can successfully generate well-readable requirements, which do not only positively contribute to consistency, but also to the completeness and maintainability of requirements. The practical use of our approach to identify a suitable subcontractor on the market in 11 of the 13 projects further highlights the practical value of our approach. Conclusion: Our approach provides a structured way to obtain high-quality requirements documents from process models and to maintain textual and visual representations of requirements in a consistent way.","author":[{"dropping-particle":"","family":"Aysolmaz","given":"Banu","non-dropping-particle":"","parse-names":false,"suffix":""},{"dropping-particle":"","family":"Leopold","given":"Henrik","non-dropping-particle":"","parse-names":false,"suffix":""},{"dropping-particle":"","family":"Reijers","given":"Hajo A","non-dropping-particle":"","parse-names":false,"suffix":""},{"dropping-particle":"","family":"Demirörs","given":"Onur","non-dropping-particle":"","parse-names":false,"suffix":""}],"container-title":"Information and Software Technology","id":"ITEM-1","issued":{"date-parts":[["2018"]]},"page":"14 - 29","title":"A semi-automated approach for generating natural language requirements documents based on business process models","type":"article-journal","volume":"93"},"uris":["http://www.mendeley.com/documents/?uuid=6c428f20-6b1b-3aa8-a871-a6a2042f844e"]}],"mendeley":{"formattedCitation":"[13]","plainTextFormattedCitation":"[13]","previouslyFormattedCitation":"[13]"},"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[13]</w:t>
            </w:r>
            <w:r w:rsidRPr="002C44D0">
              <w:rPr>
                <w:rFonts w:eastAsia="Times New Roman"/>
                <w:sz w:val="16"/>
                <w:szCs w:val="16"/>
                <w:lang w:val="es-EC"/>
              </w:rPr>
              <w:fldChar w:fldCharType="end"/>
            </w:r>
          </w:p>
        </w:tc>
        <w:tc>
          <w:tcPr>
            <w:tcW w:w="2486" w:type="dxa"/>
          </w:tcPr>
          <w:p w14:paraId="2B7556E0"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2018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p>
        </w:tc>
      </w:tr>
      <w:tr w:rsidR="0006090B" w:rsidRPr="002C44D0" w14:paraId="3F4FED6B" w14:textId="77777777" w:rsidTr="00EF4376">
        <w:tc>
          <w:tcPr>
            <w:tcW w:w="2547" w:type="dxa"/>
          </w:tcPr>
          <w:p w14:paraId="4836175E"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Inviting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Everyone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Play: </w:t>
            </w:r>
            <w:proofErr w:type="spellStart"/>
            <w:r w:rsidRPr="002C44D0">
              <w:rPr>
                <w:rFonts w:eastAsia="Times New Roman"/>
                <w:sz w:val="16"/>
                <w:szCs w:val="16"/>
                <w:lang w:val="es-EC"/>
              </w:rPr>
              <w:t>Gamifying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Collaborative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author":[{"dropping-particle":"","family":"Unkelos-Shpigel","given":"N","non-dropping-particle":"","parse-names":false,"suffix":""},{"dropping-particle":"","family":"Hadar","given":"I","non-dropping-particle":"","parse-names":false,"suffix":""}],"container-title":"2015 IEEE Fifth International Workshop on Empirical Requirements Engineering (EmpiRE)","id":"ITEM-1","issued":{"date-parts":[["2015"]]},"page":"13-16","title":"Inviting everyone to play: Gamifying collaborative requirements engineering","type":"paper-conference"},"uris":["http://www.mendeley.com/documents/?uuid=2ee72a85-5197-3e35-a06e-ebd6894fd9e0"]}],"mendeley":{"formattedCitation":"[14]","plainTextFormattedCitation":"[14]","previouslyFormattedCitation":"[14]"},"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[14]</w:t>
            </w:r>
            <w:r w:rsidRPr="002C44D0">
              <w:rPr>
                <w:rFonts w:eastAsia="Times New Roman"/>
                <w:sz w:val="16"/>
                <w:szCs w:val="16"/>
                <w:lang w:val="es-EC"/>
              </w:rPr>
              <w:fldChar w:fldCharType="end"/>
            </w:r>
          </w:p>
        </w:tc>
        <w:tc>
          <w:tcPr>
            <w:tcW w:w="2486" w:type="dxa"/>
          </w:tcPr>
          <w:p w14:paraId="5E2B545A"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2015 </w:t>
            </w:r>
            <w:proofErr w:type="spellStart"/>
            <w:r w:rsidRPr="002C44D0">
              <w:rPr>
                <w:rFonts w:eastAsia="Times New Roman"/>
                <w:sz w:val="16"/>
                <w:szCs w:val="16"/>
                <w:lang w:val="es-EC"/>
              </w:rPr>
              <w:t>Fifth</w:t>
            </w:r>
            <w:proofErr w:type="spellEnd"/>
            <w:r w:rsidRPr="002C44D0">
              <w:rPr>
                <w:rFonts w:eastAsia="Times New Roman"/>
                <w:sz w:val="16"/>
                <w:szCs w:val="16"/>
                <w:lang w:val="es-EC"/>
              </w:rPr>
              <w:t xml:space="preserve"> International Workshop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Empirical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EmpiRE</w:t>
            </w:r>
            <w:proofErr w:type="spellEnd"/>
            <w:r w:rsidRPr="002C44D0">
              <w:rPr>
                <w:rFonts w:eastAsia="Times New Roman"/>
                <w:sz w:val="16"/>
                <w:szCs w:val="16"/>
                <w:lang w:val="es-EC"/>
              </w:rPr>
              <w:t>) IEEE</w:t>
            </w:r>
          </w:p>
        </w:tc>
      </w:tr>
      <w:tr w:rsidR="0006090B" w:rsidRPr="002C44D0" w14:paraId="3F817B73" w14:textId="77777777" w:rsidTr="00EF4376">
        <w:tc>
          <w:tcPr>
            <w:tcW w:w="2547" w:type="dxa"/>
          </w:tcPr>
          <w:p w14:paraId="7853EAD9"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A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Tool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Cloud-</w:t>
            </w:r>
            <w:proofErr w:type="spellStart"/>
            <w:r w:rsidRPr="002C44D0">
              <w:rPr>
                <w:rFonts w:eastAsia="Times New Roman"/>
                <w:sz w:val="16"/>
                <w:szCs w:val="16"/>
                <w:lang w:val="es-EC"/>
              </w:rPr>
              <w:t>Based</w:t>
            </w:r>
            <w:proofErr w:type="spellEnd"/>
            <w:r w:rsidRPr="002C44D0">
              <w:rPr>
                <w:rFonts w:eastAsia="Times New Roman"/>
                <w:sz w:val="16"/>
                <w:szCs w:val="16"/>
                <w:lang w:val="es-EC"/>
              </w:rPr>
              <w:t xml:space="preserve"> ERP Software </w:t>
            </w:r>
            <w:proofErr w:type="spellStart"/>
            <w:r w:rsidRPr="002C44D0">
              <w:rPr>
                <w:rFonts w:eastAsia="Times New Roman"/>
                <w:sz w:val="16"/>
                <w:szCs w:val="16"/>
                <w:lang w:val="es-EC"/>
              </w:rPr>
              <w:t>Product</w:t>
            </w:r>
            <w:proofErr w:type="spellEnd"/>
            <w:r w:rsidRPr="002C44D0">
              <w:rPr>
                <w:rFonts w:eastAsia="Times New Roman"/>
                <w:sz w:val="16"/>
                <w:szCs w:val="16"/>
                <w:lang w:val="es-EC"/>
              </w:rPr>
              <w:t xml:space="preserve"> Line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{"citationItems":[{"id":"ITEM-1","itemData":{"DOI":"10.1145/3178298.3178300","ISBN":"9781450355124","author":[{"dropping-particle":"","family":"Elmoniem","given":"Mohamed A Abd","non-dropping-particle":"","parse-names":false,"suffix":""},{"dropping-particle":"","family":"Nasr","given":"Eman S","non-dropping-particle":"","parse-names":false,"suffix":""},{"dropping-particle":"","family":"Gheith","given":"Mervat H","non-dropping-particle":"","parse-names":false,"suffix":""}],"collection-title":"AMECSE ’17","container-title":"Proceedings of the 3rd Africa and Middle East Conference on Software Engineering","id":"ITEM-1","issued":{"date-parts":[["2017"]]},"page":"1-6","publisher":"Association for Computing Machinery","publisher-place":"New York, NY, USA","title":"A Requirements Elicitation Tool for Cloud-Based ERP Software Product Line","type":"paper-conference"},"uris":["http://www.mendeley.com/documents/?uuid=364938d3-d777-343e-aa98-2ee29533f0fe"]}],"mendeley":{"formattedCitation":"[15]","plainTextFormattedCitation":"[15]","previouslyFormattedCitation":"[15]"},"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[15]</w:t>
            </w:r>
            <w:r w:rsidRPr="002C44D0">
              <w:rPr>
                <w:rFonts w:eastAsia="Times New Roman"/>
                <w:sz w:val="16"/>
                <w:szCs w:val="16"/>
                <w:lang w:val="es-EC"/>
              </w:rPr>
              <w:fldChar w:fldCharType="end"/>
            </w:r>
          </w:p>
        </w:tc>
        <w:tc>
          <w:tcPr>
            <w:tcW w:w="2486" w:type="dxa"/>
          </w:tcPr>
          <w:p w14:paraId="466583E3"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2017 </w:t>
            </w:r>
            <w:proofErr w:type="spellStart"/>
            <w:r w:rsidRPr="002C44D0">
              <w:rPr>
                <w:rFonts w:eastAsia="Times New Roman"/>
                <w:sz w:val="16"/>
                <w:szCs w:val="16"/>
                <w:lang w:val="es-EC"/>
              </w:rPr>
              <w:t>Proceedings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3rd </w:t>
            </w:r>
            <w:proofErr w:type="spellStart"/>
            <w:r w:rsidRPr="002C44D0">
              <w:rPr>
                <w:rFonts w:eastAsia="Times New Roman"/>
                <w:sz w:val="16"/>
                <w:szCs w:val="16"/>
                <w:lang w:val="es-EC"/>
              </w:rPr>
              <w:t>Africa</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Middle</w:t>
            </w:r>
            <w:proofErr w:type="spellEnd"/>
            <w:r w:rsidRPr="002C44D0">
              <w:rPr>
                <w:rFonts w:eastAsia="Times New Roman"/>
                <w:sz w:val="16"/>
                <w:szCs w:val="16"/>
                <w:lang w:val="es-EC"/>
              </w:rPr>
              <w:t xml:space="preserve"> East </w:t>
            </w:r>
            <w:proofErr w:type="spellStart"/>
            <w:r w:rsidRPr="002C44D0">
              <w:rPr>
                <w:rFonts w:eastAsia="Times New Roman"/>
                <w:sz w:val="16"/>
                <w:szCs w:val="16"/>
                <w:lang w:val="es-EC"/>
              </w:rPr>
              <w:t>Conference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IEEE</w:t>
            </w:r>
          </w:p>
        </w:tc>
      </w:tr>
      <w:tr w:rsidR="0006090B" w:rsidRPr="002C44D0" w14:paraId="1D1526C1" w14:textId="77777777" w:rsidTr="00EF4376">
        <w:tc>
          <w:tcPr>
            <w:tcW w:w="2547" w:type="dxa"/>
          </w:tcPr>
          <w:p w14:paraId="6569B867"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An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Intelligent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Planning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Technique-Based</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Requirement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Analysis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{"citationItems":[{"id":"ITEM-1","itemData":{"DOI":"10.1504/IJCSE.2016.078934","ISSN":"1742-7185","author":[{"dropping-particle":"","family":"Liu","given":"Changsong","non-dropping-particle":"","parse-names":false,"suffix":""}],"container-title":"Int. J. Comput. Sci. Eng.","id":"ITEM-1","issue":"3","issued":{"date-parts":[["2016"]]},"page":"285–295","publisher":"Inderscience Publishers","publisher-place":"Geneva 15, CHE","title":"An Intelligent Planning Technique-Based Software Requirement Analysis","type":"article-journal","volume":"13"},"uris":["http://www.mendeley.com/documents/?uuid=fdb53a68-375e-404c-97f3-7821068b8c42"]}],"mendeley":{"formattedCitation":"[16]","plainTextFormattedCitation":"[16]","previouslyFormattedCitation":"[16]"},"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[16]</w:t>
            </w:r>
            <w:r w:rsidRPr="002C44D0">
              <w:rPr>
                <w:rFonts w:eastAsia="Times New Roman"/>
                <w:sz w:val="16"/>
                <w:szCs w:val="16"/>
                <w:lang w:val="es-EC"/>
              </w:rPr>
              <w:fldChar w:fldCharType="end"/>
            </w:r>
          </w:p>
        </w:tc>
        <w:tc>
          <w:tcPr>
            <w:tcW w:w="2486" w:type="dxa"/>
          </w:tcPr>
          <w:p w14:paraId="23D42827"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International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Computational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Science</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IEEE</w:t>
            </w:r>
          </w:p>
        </w:tc>
      </w:tr>
      <w:tr w:rsidR="0006090B" w:rsidRPr="002C44D0" w14:paraId="14F26988" w14:textId="77777777" w:rsidTr="00EF4376">
        <w:tc>
          <w:tcPr>
            <w:tcW w:w="2547" w:type="dxa"/>
          </w:tcPr>
          <w:p w14:paraId="4F7C71A2"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Chapter</w:t>
            </w:r>
            <w:proofErr w:type="spellEnd"/>
            <w:r w:rsidRPr="002C44D0">
              <w:rPr>
                <w:rFonts w:eastAsia="Times New Roman"/>
                <w:sz w:val="16"/>
                <w:szCs w:val="16"/>
                <w:lang w:val="es-EC"/>
              </w:rPr>
              <w:t xml:space="preserve"> 1 -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ascii="Cambria Math" w:eastAsia="Times New Roman" w:hAnsi="Cambria Math" w:cs="Cambria Math"/>
                <w:sz w:val="16"/>
                <w:szCs w:val="16"/>
                <w:lang w:val="es-EC"/>
              </w:rPr>
              <w:t>∗∗</w:t>
            </w:r>
            <w:proofErr w:type="spellStart"/>
            <w:r w:rsidRPr="002C44D0">
              <w:rPr>
                <w:rFonts w:eastAsia="Times New Roman"/>
                <w:sz w:val="16"/>
                <w:szCs w:val="16"/>
                <w:lang w:val="es-EC"/>
              </w:rPr>
              <w:t>This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chapter</w:t>
            </w:r>
            <w:proofErr w:type="spellEnd"/>
            <w:r w:rsidRPr="002C44D0">
              <w:rPr>
                <w:rFonts w:eastAsia="Times New Roman"/>
                <w:sz w:val="16"/>
                <w:szCs w:val="16"/>
                <w:lang w:val="es-EC"/>
              </w:rPr>
              <w:t xml:space="preserve"> serves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deliver</w:t>
            </w:r>
            <w:proofErr w:type="spellEnd"/>
            <w:r w:rsidRPr="002C44D0">
              <w:rPr>
                <w:rFonts w:eastAsia="Times New Roman"/>
                <w:sz w:val="16"/>
                <w:szCs w:val="16"/>
                <w:lang w:val="es-EC"/>
              </w:rPr>
              <w:t xml:space="preserve"> general </w:t>
            </w:r>
            <w:proofErr w:type="spellStart"/>
            <w:r w:rsidRPr="002C44D0">
              <w:rPr>
                <w:rFonts w:eastAsia="Times New Roman"/>
                <w:sz w:val="16"/>
                <w:szCs w:val="16"/>
                <w:lang w:val="es-EC"/>
              </w:rPr>
              <w:t>background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knowledge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about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Pr="002C44D0">
              <w:rPr>
                <w:rFonts w:ascii="Cambria Math" w:eastAsia="Times New Roman" w:hAnsi="Cambria Math" w:cs="Cambria Math"/>
                <w:sz w:val="16"/>
                <w:szCs w:val="16"/>
                <w:lang w:val="es-EC"/>
              </w:rPr>
              <w:instrText>∗∗</w:instrText>
            </w:r>
            <w:r w:rsidRPr="002C44D0">
              <w:rPr>
                <w:rFonts w:eastAsia="Times New Roman"/>
                <w:sz w:val="16"/>
                <w:szCs w:val="16"/>
                <w:lang w:val="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[17]</w:t>
            </w:r>
            <w:r w:rsidRPr="002C44D0">
              <w:rPr>
                <w:rFonts w:eastAsia="Times New Roman"/>
                <w:sz w:val="16"/>
                <w:szCs w:val="16"/>
                <w:lang w:val="es-EC"/>
              </w:rPr>
              <w:fldChar w:fldCharType="end"/>
            </w:r>
          </w:p>
        </w:tc>
        <w:tc>
          <w:tcPr>
            <w:tcW w:w="2486" w:type="dxa"/>
          </w:tcPr>
          <w:p w14:paraId="7420448A"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2018 </w:t>
            </w:r>
            <w:proofErr w:type="spellStart"/>
            <w:r w:rsidRPr="002C44D0">
              <w:rPr>
                <w:rFonts w:eastAsia="Times New Roman"/>
                <w:sz w:val="16"/>
                <w:szCs w:val="16"/>
                <w:lang w:val="es-EC"/>
              </w:rPr>
              <w:t>Environment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Modeling-Based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Intensive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p>
        </w:tc>
      </w:tr>
      <w:tr w:rsidR="0006090B" w:rsidRPr="002C44D0" w14:paraId="5B82D4A2" w14:textId="77777777" w:rsidTr="00EF4376">
        <w:tc>
          <w:tcPr>
            <w:tcW w:w="2547" w:type="dxa"/>
          </w:tcPr>
          <w:p w14:paraId="32C74293"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Enhancing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patient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registry</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with</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evidence-based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components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[18]</w:t>
            </w:r>
            <w:r w:rsidRPr="002C44D0">
              <w:rPr>
                <w:rFonts w:eastAsia="Times New Roman"/>
                <w:sz w:val="16"/>
                <w:szCs w:val="16"/>
                <w:lang w:val="es-EC"/>
              </w:rPr>
              <w:fldChar w:fldCharType="end"/>
            </w:r>
          </w:p>
        </w:tc>
        <w:tc>
          <w:tcPr>
            <w:tcW w:w="2486" w:type="dxa"/>
          </w:tcPr>
          <w:p w14:paraId="2151D5C6"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2017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Biomedical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Informatics</w:t>
            </w:r>
            <w:proofErr w:type="spellEnd"/>
          </w:p>
        </w:tc>
      </w:tr>
      <w:tr w:rsidR="0006090B" w:rsidRPr="002C44D0" w14:paraId="3640D461" w14:textId="77777777" w:rsidTr="00EF4376">
        <w:tc>
          <w:tcPr>
            <w:tcW w:w="2547" w:type="dxa"/>
          </w:tcPr>
          <w:p w14:paraId="45244489"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 xml:space="preserve">A </w:t>
            </w:r>
            <w:proofErr w:type="spellStart"/>
            <w:r w:rsidRPr="002C44D0">
              <w:rPr>
                <w:rFonts w:eastAsia="Times New Roman"/>
                <w:sz w:val="16"/>
                <w:szCs w:val="16"/>
                <w:lang w:val="es-EC"/>
              </w:rPr>
              <w:t>comparative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study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tools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user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story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management</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[19]</w:t>
            </w:r>
            <w:r w:rsidRPr="002C44D0">
              <w:rPr>
                <w:rFonts w:eastAsia="Times New Roman"/>
                <w:sz w:val="16"/>
                <w:szCs w:val="16"/>
                <w:lang w:val="es-EC"/>
              </w:rPr>
              <w:fldChar w:fldCharType="end"/>
            </w:r>
          </w:p>
        </w:tc>
        <w:tc>
          <w:tcPr>
            <w:tcW w:w="2486" w:type="dxa"/>
          </w:tcPr>
          <w:p w14:paraId="1B661503"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2015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Software </w:t>
            </w:r>
            <w:proofErr w:type="spellStart"/>
            <w:r w:rsidRPr="002C44D0">
              <w:rPr>
                <w:rFonts w:eastAsia="Times New Roman"/>
                <w:sz w:val="16"/>
                <w:szCs w:val="16"/>
                <w:lang w:val="es-EC"/>
              </w:rPr>
              <w:t>Technology</w:t>
            </w:r>
            <w:proofErr w:type="spellEnd"/>
          </w:p>
        </w:tc>
      </w:tr>
      <w:tr w:rsidR="0006090B" w:rsidRPr="002C44D0" w14:paraId="7DD6FC1A" w14:textId="77777777" w:rsidTr="00EF4376">
        <w:tc>
          <w:tcPr>
            <w:tcW w:w="2547" w:type="dxa"/>
          </w:tcPr>
          <w:p w14:paraId="7020613B"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Grounded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approach</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to</w:t>
            </w:r>
            <w:proofErr w:type="spellEnd"/>
            <w:r w:rsidRPr="002C44D0">
              <w:rPr>
                <w:rFonts w:eastAsia="Times New Roman"/>
                <w:sz w:val="16"/>
                <w:szCs w:val="16"/>
                <w:lang w:val="es-EC"/>
              </w:rPr>
              <w:t xml:space="preserve"> use case </w:t>
            </w:r>
            <w:proofErr w:type="spellStart"/>
            <w:r w:rsidRPr="002C44D0">
              <w:rPr>
                <w:rFonts w:eastAsia="Times New Roman"/>
                <w:sz w:val="16"/>
                <w:szCs w:val="16"/>
                <w:lang w:val="es-EC"/>
              </w:rPr>
              <w:t>driven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Software","id":"ITEM-1","issued":{"date-parts":[["2016"]]},"page":"645 - 657","title":"Grounded requirements engineering: An approach to use case driven requirements engineering","type":"article-journal","volume":"117"},"uris":["http://www.mendeley.com/documents/?uuid=2d6c37ea-e375-3c69-bb7f-e69d2b21630e"]}],"mendeley":{"formattedCitation":"[20]","plainTextFormattedCitation":"[20]","previouslyFormattedCitation":"[20]"},"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[20]</w:t>
            </w:r>
            <w:r w:rsidRPr="002C44D0">
              <w:rPr>
                <w:rFonts w:eastAsia="Times New Roman"/>
                <w:sz w:val="16"/>
                <w:szCs w:val="16"/>
                <w:lang w:val="es-EC"/>
              </w:rPr>
              <w:fldChar w:fldCharType="end"/>
            </w:r>
          </w:p>
        </w:tc>
        <w:tc>
          <w:tcPr>
            <w:tcW w:w="2486" w:type="dxa"/>
          </w:tcPr>
          <w:p w14:paraId="253F0607"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&amp; Software</w:t>
            </w:r>
          </w:p>
        </w:tc>
      </w:tr>
      <w:tr w:rsidR="0006090B" w:rsidRPr="002C44D0" w14:paraId="0B836F90" w14:textId="77777777" w:rsidTr="00EF4376">
        <w:tc>
          <w:tcPr>
            <w:tcW w:w="2547" w:type="dxa"/>
          </w:tcPr>
          <w:p w14:paraId="3B926F2D"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Early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knowledge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organization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assisted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by</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aspects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[21]</w:t>
            </w:r>
            <w:r w:rsidRPr="002C44D0">
              <w:rPr>
                <w:rFonts w:eastAsia="Times New Roman"/>
                <w:sz w:val="16"/>
                <w:szCs w:val="16"/>
                <w:lang w:val="es-EC"/>
              </w:rPr>
              <w:fldChar w:fldCharType="end"/>
            </w:r>
          </w:p>
        </w:tc>
        <w:tc>
          <w:tcPr>
            <w:tcW w:w="2486" w:type="dxa"/>
          </w:tcPr>
          <w:p w14:paraId="7BBFE364"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w:t>
            </w:r>
            <w:proofErr w:type="spellStart"/>
            <w:r w:rsidRPr="002C44D0">
              <w:rPr>
                <w:rFonts w:eastAsia="Times New Roman"/>
                <w:sz w:val="16"/>
                <w:szCs w:val="16"/>
                <w:lang w:val="es-EC"/>
              </w:rPr>
              <w:t>Science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Computer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Programming</w:t>
            </w:r>
            <w:proofErr w:type="spellEnd"/>
          </w:p>
        </w:tc>
      </w:tr>
      <w:tr w:rsidR="0006090B" w:rsidRPr="002C44D0" w14:paraId="08D8F64B" w14:textId="77777777" w:rsidTr="00EF4376">
        <w:tc>
          <w:tcPr>
            <w:tcW w:w="2547" w:type="dxa"/>
          </w:tcPr>
          <w:p w14:paraId="4C5BA115"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Automated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design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multi-layered</w:t>
            </w:r>
            <w:proofErr w:type="spellEnd"/>
            <w:r w:rsidRPr="002C44D0">
              <w:rPr>
                <w:rFonts w:eastAsia="Times New Roman"/>
                <w:sz w:val="16"/>
                <w:szCs w:val="16"/>
                <w:lang w:val="es-EC"/>
              </w:rPr>
              <w:t xml:space="preserve"> web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{"citationItems":[{"id":"ITEM-1","itemData":{"DOI":"https://doi.org/10.1016/j.jss.2016.04.060","ISSN":"0164-1212","abstract":"In the development of web information systems, design tasks are commonly used in approaches for Model-Driven Web Engineering (MDWE) to represent models. To generate fully implemented prototypes, these models require a rich representation of the semantics for actions (e.g., database persistence operations). In the development of some use case scenarios for the multi-layered development of web information systems, these design tasks may consume weeks of work even for experienced designers. The literature pointed out that the impossibility for executing a software project with short iterations hampers the adoption of some approaches for design in some contexts, such as start-up companies. A possible solution to introduce design tasks in short iterations is the use of automated design techniques, which assist the production of models by means of transformation tasks and refinements. This paper details our methodology for MDWE, which is supported by automated design techniques strictly associated with use case patterns of type CRUD. The novelty relies on iterations that are possible for execution with short time-scales. This is a benefit from automated design techniques not observed in MDWE approaches based on manual design tasks. We also report on previous experiences and address open questions relevant for the theory and practice of MDWE.","author":[{"dropping-particle":"","family":"Basso","given":"Fábio Paulo","non-dropping-particle":"","parse-names":false,"suffix":""},{"dropping-particle":"","family":"Pillat","given":"Raquel Mainardi","non-dropping-particle":"","parse-names":false,"suffix":""},{"dropping-particle":"","family":"Oliveira","given":"Toacy Cavalcante","non-dropping-particle":"","parse-names":false,"suffix":""},{"dropping-particle":"","family":"Roos-Frantz","given":"Fabricia","non-dropping-particle":"","parse-names":false,"suffix":""},{"dropping-particle":"","family":"Frantz","given":"Rafael Z","non-dropping-particle":"","parse-names":false,"suffix":""}],"container-title":"Journal of Systems and Software","id":"ITEM-1","issued":{"date-parts":[["2016"]]},"page":"612 - 637","title":"Automated design of multi-layered web information systems","type":"article-journal","volume":"117"},"uris":["http://www.mendeley.com/documents/?uuid=90fe297f-2922-3cf0-9b06-0b31acc171d8"]}],"mendeley":{"formattedCitation":"[22]","plainTextFormattedCitation":"[22]","previouslyFormattedCitation":"[22]"},"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[22]</w:t>
            </w:r>
            <w:r w:rsidRPr="002C44D0">
              <w:rPr>
                <w:rFonts w:eastAsia="Times New Roman"/>
                <w:sz w:val="16"/>
                <w:szCs w:val="16"/>
                <w:lang w:val="es-EC"/>
              </w:rPr>
              <w:fldChar w:fldCharType="end"/>
            </w:r>
          </w:p>
        </w:tc>
        <w:tc>
          <w:tcPr>
            <w:tcW w:w="2486" w:type="dxa"/>
          </w:tcPr>
          <w:p w14:paraId="723F7E30"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Journal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r w:rsidRPr="002C44D0">
              <w:rPr>
                <w:rFonts w:eastAsia="Times New Roman"/>
                <w:sz w:val="16"/>
                <w:szCs w:val="16"/>
                <w:lang w:val="es-EC"/>
              </w:rPr>
              <w:t xml:space="preserve"> and Software</w:t>
            </w:r>
          </w:p>
        </w:tc>
      </w:tr>
      <w:tr w:rsidR="0006090B" w:rsidRPr="002C44D0" w14:paraId="02F6F80C" w14:textId="77777777" w:rsidTr="00EF4376">
        <w:tc>
          <w:tcPr>
            <w:tcW w:w="2547" w:type="dxa"/>
          </w:tcPr>
          <w:p w14:paraId="066D62A8"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lastRenderedPageBreak/>
              <w:t xml:space="preserve">10 - </w:t>
            </w:r>
            <w:proofErr w:type="spellStart"/>
            <w:r w:rsidRPr="002C44D0">
              <w:rPr>
                <w:rFonts w:eastAsia="Times New Roman"/>
                <w:sz w:val="16"/>
                <w:szCs w:val="16"/>
                <w:lang w:val="es-EC"/>
              </w:rPr>
              <w:t>Requirement</w:t>
            </w:r>
            <w:proofErr w:type="spellEnd"/>
            <w:r w:rsidRPr="002C44D0">
              <w:rPr>
                <w:rFonts w:eastAsia="Times New Roman"/>
                <w:sz w:val="16"/>
                <w:szCs w:val="16"/>
                <w:lang w:val="es-EC"/>
              </w:rPr>
              <w:t xml:space="preserve"> Management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[23]</w:t>
            </w:r>
            <w:r w:rsidRPr="002C44D0">
              <w:rPr>
                <w:rFonts w:eastAsia="Times New Roman"/>
                <w:sz w:val="16"/>
                <w:szCs w:val="16"/>
                <w:lang w:val="es-EC"/>
              </w:rPr>
              <w:fldChar w:fldCharType="end"/>
            </w:r>
          </w:p>
        </w:tc>
        <w:tc>
          <w:tcPr>
            <w:tcW w:w="2486" w:type="dxa"/>
          </w:tcPr>
          <w:p w14:paraId="2D6E7E7B"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w:t>
            </w:r>
            <w:proofErr w:type="spellStart"/>
            <w:r w:rsidRPr="002C44D0">
              <w:rPr>
                <w:rFonts w:eastAsia="Times New Roman"/>
                <w:sz w:val="16"/>
                <w:szCs w:val="16"/>
                <w:lang w:val="es-EC"/>
              </w:rPr>
              <w:t>Certifiable</w:t>
            </w:r>
            <w:proofErr w:type="spellEnd"/>
            <w:r w:rsidRPr="002C44D0">
              <w:rPr>
                <w:rFonts w:eastAsia="Times New Roman"/>
                <w:sz w:val="16"/>
                <w:szCs w:val="16"/>
                <w:lang w:val="es-EC"/>
              </w:rPr>
              <w:t xml:space="preserve"> Software </w:t>
            </w:r>
            <w:proofErr w:type="spellStart"/>
            <w:r w:rsidRPr="002C44D0">
              <w:rPr>
                <w:rFonts w:eastAsia="Times New Roman"/>
                <w:sz w:val="16"/>
                <w:szCs w:val="16"/>
                <w:lang w:val="es-EC"/>
              </w:rPr>
              <w:t>Applications</w:t>
            </w:r>
            <w:proofErr w:type="spellEnd"/>
          </w:p>
        </w:tc>
      </w:tr>
      <w:tr w:rsidR="0006090B" w:rsidRPr="002C44D0" w14:paraId="4B5D4E64" w14:textId="77777777" w:rsidTr="00EF4376">
        <w:tc>
          <w:tcPr>
            <w:tcW w:w="2547" w:type="dxa"/>
          </w:tcPr>
          <w:p w14:paraId="5796A326"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Bayesian</w:t>
            </w:r>
            <w:proofErr w:type="spellEnd"/>
            <w:r w:rsidRPr="002C44D0">
              <w:rPr>
                <w:rFonts w:eastAsia="Times New Roman"/>
                <w:sz w:val="16"/>
                <w:szCs w:val="16"/>
                <w:lang w:val="es-EC"/>
              </w:rPr>
              <w:t xml:space="preserve"> Networks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Enhancement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of</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A </w:t>
            </w:r>
            <w:proofErr w:type="spellStart"/>
            <w:r w:rsidRPr="002C44D0">
              <w:rPr>
                <w:rFonts w:eastAsia="Times New Roman"/>
                <w:sz w:val="16"/>
                <w:szCs w:val="16"/>
                <w:lang w:val="es-EC"/>
              </w:rPr>
              <w:t>Literature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Review</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[24]</w:t>
            </w:r>
            <w:r w:rsidRPr="002C44D0">
              <w:rPr>
                <w:rFonts w:eastAsia="Times New Roman"/>
                <w:sz w:val="16"/>
                <w:szCs w:val="16"/>
                <w:lang w:val="es-EC"/>
              </w:rPr>
              <w:fldChar w:fldCharType="end"/>
            </w:r>
          </w:p>
        </w:tc>
        <w:tc>
          <w:tcPr>
            <w:tcW w:w="2486" w:type="dxa"/>
          </w:tcPr>
          <w:p w14:paraId="48FDCAE3"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IEEE</w:t>
            </w:r>
          </w:p>
        </w:tc>
      </w:tr>
      <w:tr w:rsidR="0006090B" w:rsidRPr="002C44D0" w14:paraId="3D91533E" w14:textId="77777777" w:rsidTr="00EF4376">
        <w:tc>
          <w:tcPr>
            <w:tcW w:w="2547" w:type="dxa"/>
          </w:tcPr>
          <w:p w14:paraId="559529B2"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r w:rsidRPr="002C44D0">
              <w:rPr>
                <w:rFonts w:eastAsia="Times New Roman"/>
                <w:sz w:val="16"/>
                <w:szCs w:val="16"/>
                <w:lang w:val="es-EC"/>
              </w:rPr>
              <w:t>A novel data-</w:t>
            </w:r>
            <w:proofErr w:type="spellStart"/>
            <w:r w:rsidRPr="002C44D0">
              <w:rPr>
                <w:rFonts w:eastAsia="Times New Roman"/>
                <w:sz w:val="16"/>
                <w:szCs w:val="16"/>
                <w:lang w:val="es-EC"/>
              </w:rPr>
              <w:t>driven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graph-based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framework</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the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smart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product-service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context</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{"citationItems":[{"id":"ITEM-1","itemData":{"DOI":"https://doi.org/10.1016/j.aei.2019.100983","ISSN":"1474-0346","abstract":"Nowadays, industrial companies are facing ever-increasing challenges to generate new value-in-use and maintain their high competitiveness in the market. With the rapid development of Information and Communication Technology (ICT), IT is embedded in the products themselves, i.e. smart, connected products (SCPs) to generate values. Hence, an emerging value proposition paradigm, smart product-service system (Smart PSS) was introduced, by leveraging both SCPs and its generated services as a solution bundle to meet individual customer needs. Unlike other types of PSS, in Smart PSS, massive user-generated data and product-sensed data are collected during the usage phase, where potential requirements can be elicited readily in a value co-creation manner with context-awareness. Nevertheless, only few scholars discuss any systematic manner to support requirement elicitation in such context. To fill the gaps, this research proposes a novel data-driven graph-based requirement elicitation framework in the Smart PSS, so as to assist engineering/designers make better design improvement or new design concept generation in a closed-loop manner. It underlines the informatics-based approach by integrating heterogeneous data sources into a holistic consideration. Moreover, by leveraging graph-based approach, context-product-service information can be linked by the edges and nodes in-between them to derive reliable requirements. To validate its feasibility and advantages, an illustrative example of smart bicycle design improvement is further adopted. As an explorative study, it is hoped that this work provides useful insights for the requirement elicitation process in today’s smart connected environment.","author":[{"dropping-particle":"","family":"Wang","given":"Zuoxu","non-dropping-particle":"","parse-names":false,"suffix":""},{"dropping-particle":"","family":"Chen","given":"Chun-Hsien","non-dropping-particle":"","parse-names":false,"suffix":""},{"dropping-particle":"","family":"Zheng","given":"Pai","non-dropping-particle":"","parse-names":false,"suffix":""},{"dropping-particle":"","family":"Li","given":"Xinyu","non-dropping-particle":"","parse-names":false,"suffix":""},{"dropping-particle":"","family":"Khoo","given":"Li Pheng","non-dropping-particle":"","parse-names":false,"suffix":""}],"container-title":"Advanced Engineering Informatics","id":"ITEM-1","issued":{"date-parts":[["2019"]]},"page":"100983","title":"A novel data-driven graph-based requirement elicitation framework in the smart product-service system context","type":"article-journal","volume":"42"},"uris":["http://www.mendeley.com/documents/?uuid=c5463f81-7efe-308b-bd42-55eef5cfdf23"]}],"mendeley":{"formattedCitation":"[25]","plainTextFormattedCitation":"[25]","previouslyFormattedCitation":"[25]"},"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[25]</w:t>
            </w:r>
            <w:r w:rsidRPr="002C44D0">
              <w:rPr>
                <w:rFonts w:eastAsia="Times New Roman"/>
                <w:sz w:val="16"/>
                <w:szCs w:val="16"/>
                <w:lang w:val="es-EC"/>
              </w:rPr>
              <w:fldChar w:fldCharType="end"/>
            </w:r>
          </w:p>
        </w:tc>
        <w:tc>
          <w:tcPr>
            <w:tcW w:w="2486" w:type="dxa"/>
          </w:tcPr>
          <w:p w14:paraId="566D638F"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2019 </w:t>
            </w:r>
            <w:proofErr w:type="spellStart"/>
            <w:r w:rsidRPr="002C44D0">
              <w:rPr>
                <w:rFonts w:eastAsia="Times New Roman"/>
                <w:sz w:val="16"/>
                <w:szCs w:val="16"/>
                <w:lang w:val="es-EC"/>
              </w:rPr>
              <w:t>Advanced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Informatics</w:t>
            </w:r>
            <w:proofErr w:type="spellEnd"/>
          </w:p>
        </w:tc>
      </w:tr>
      <w:tr w:rsidR="0006090B" w:rsidRPr="002C44D0" w14:paraId="3FF0CCE7" w14:textId="77777777" w:rsidTr="00EF4376">
        <w:tc>
          <w:tcPr>
            <w:tcW w:w="2547" w:type="dxa"/>
          </w:tcPr>
          <w:p w14:paraId="0B3359C1"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with</w:t>
            </w:r>
            <w:proofErr w:type="spellEnd"/>
            <w:r w:rsidRPr="002C44D0">
              <w:rPr>
                <w:rFonts w:eastAsia="Times New Roman"/>
                <w:sz w:val="16"/>
                <w:szCs w:val="16"/>
                <w:lang w:val="es-EC"/>
              </w:rPr>
              <w:t xml:space="preserve"> Extended </w:t>
            </w:r>
            <w:proofErr w:type="spellStart"/>
            <w:r w:rsidRPr="002C44D0">
              <w:rPr>
                <w:rFonts w:eastAsia="Times New Roman"/>
                <w:sz w:val="16"/>
                <w:szCs w:val="16"/>
                <w:lang w:val="es-EC"/>
              </w:rPr>
              <w:t>Goal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Graph</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Science","id":"ITEM-1","issued":{"date-parts":[["2016"]]},"note":"Knowledge-Based and Intelligent Information &amp;amp; Engineering Systems: Proceedings of the 20th International Conference KES-2016","page":"1691 - 1700","title":"Requirements Elicitation with Extended Goal Graph","type":"article-journal","volume":"96"},"uris":["http://www.mendeley.com/documents/?uuid=7f36192b-a08a-3dea-a81e-6534eb8b6a96"]}],"mendeley":{"formattedCitation":"[26]","plainTextFormattedCitation":"[26]","previouslyFormattedCitation":"[26]"},"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[26]</w:t>
            </w:r>
            <w:r w:rsidRPr="002C44D0">
              <w:rPr>
                <w:rFonts w:eastAsia="Times New Roman"/>
                <w:sz w:val="16"/>
                <w:szCs w:val="16"/>
                <w:lang w:val="es-EC"/>
              </w:rPr>
              <w:fldChar w:fldCharType="end"/>
            </w:r>
          </w:p>
        </w:tc>
        <w:tc>
          <w:tcPr>
            <w:tcW w:w="2486" w:type="dxa"/>
          </w:tcPr>
          <w:p w14:paraId="4C06E7A0"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2016 20th International </w:t>
            </w:r>
            <w:proofErr w:type="spellStart"/>
            <w:r w:rsidRPr="002C44D0">
              <w:rPr>
                <w:rFonts w:eastAsia="Times New Roman"/>
                <w:sz w:val="16"/>
                <w:szCs w:val="16"/>
                <w:lang w:val="es-EC"/>
              </w:rPr>
              <w:t>Conference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Knowledge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Based</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Intelligent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Information</w:t>
            </w:r>
            <w:proofErr w:type="spellEnd"/>
            <w:r w:rsidRPr="002C44D0">
              <w:rPr>
                <w:rFonts w:eastAsia="Times New Roman"/>
                <w:sz w:val="16"/>
                <w:szCs w:val="16"/>
                <w:lang w:val="es-EC"/>
              </w:rPr>
              <w:t xml:space="preserve"> and </w:t>
            </w:r>
            <w:proofErr w:type="spellStart"/>
            <w:r w:rsidRPr="002C44D0">
              <w:rPr>
                <w:rFonts w:eastAsia="Times New Roman"/>
                <w:sz w:val="16"/>
                <w:szCs w:val="16"/>
                <w:lang w:val="es-EC"/>
              </w:rPr>
              <w:t>Engineering</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Systems</w:t>
            </w:r>
            <w:proofErr w:type="spellEnd"/>
          </w:p>
        </w:tc>
      </w:tr>
      <w:tr w:rsidR="0006090B" w:rsidRPr="002C44D0" w14:paraId="0A193424" w14:textId="77777777" w:rsidTr="00EF4376">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1835A"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Knowledge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management</w:t>
            </w:r>
            <w:proofErr w:type="spellEnd"/>
            <w:r w:rsidRPr="002C44D0">
              <w:rPr>
                <w:rFonts w:eastAsia="Times New Roman"/>
                <w:sz w:val="16"/>
                <w:szCs w:val="16"/>
                <w:lang w:val="es-EC"/>
              </w:rPr>
              <w:t xml:space="preserve"> in </w:t>
            </w:r>
            <w:proofErr w:type="spellStart"/>
            <w:r w:rsidRPr="002C44D0">
              <w:rPr>
                <w:rFonts w:eastAsia="Times New Roman"/>
                <w:sz w:val="16"/>
                <w:szCs w:val="16"/>
                <w:lang w:val="es-EC"/>
              </w:rPr>
              <w:t>requirement</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elicitation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Situational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methods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view</w:t>
            </w:r>
            <w:proofErr w:type="spellEnd"/>
            <w:r w:rsidRPr="002C44D0">
              <w:rPr>
                <w:rFonts w:eastAsia="Times New Roman"/>
                <w:sz w:val="16"/>
                <w:szCs w:val="16"/>
                <w:lang w:val="es-EC"/>
              </w:rPr>
              <w:t xml:space="preserv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d31d3574-50ce-4fc8-a731-4b9bfeead11c"]}],"mendeley":{"formattedCitation":"[27]","plainTextFormattedCitation":"[27]","previouslyFormattedCitation":"[27]"},"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[27]</w:t>
            </w:r>
            <w:r w:rsidRPr="002C44D0">
              <w:rPr>
                <w:rFonts w:eastAsia="Times New Roman"/>
                <w:sz w:val="16"/>
                <w:szCs w:val="16"/>
                <w:lang w:val="es-EC"/>
              </w:rPr>
              <w:fldChar w:fldCharType="end"/>
            </w:r>
          </w:p>
        </w:tc>
        <w:tc>
          <w:tcPr>
            <w:tcW w:w="2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8C779"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2018 </w:t>
            </w:r>
            <w:proofErr w:type="spellStart"/>
            <w:r w:rsidRPr="002C44D0">
              <w:rPr>
                <w:rFonts w:eastAsia="Times New Roman"/>
                <w:sz w:val="16"/>
                <w:szCs w:val="16"/>
                <w:lang w:val="es-EC"/>
              </w:rPr>
              <w:t>Computer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Standards</w:t>
            </w:r>
            <w:proofErr w:type="spellEnd"/>
            <w:r w:rsidRPr="002C44D0">
              <w:rPr>
                <w:rFonts w:eastAsia="Times New Roman"/>
                <w:sz w:val="16"/>
                <w:szCs w:val="16"/>
                <w:lang w:val="es-EC"/>
              </w:rPr>
              <w:t xml:space="preserve"> &amp; Interfaces</w:t>
            </w:r>
          </w:p>
        </w:tc>
      </w:tr>
      <w:tr w:rsidR="0006090B" w:rsidRPr="002C44D0" w14:paraId="7CE4FB18" w14:textId="77777777" w:rsidTr="00EF4376">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211FD" w14:textId="77777777" w:rsidR="0006090B" w:rsidRPr="002C44D0" w:rsidRDefault="0006090B" w:rsidP="00EF4376">
            <w:pPr>
              <w:pBdr>
                <w:top w:val="nil"/>
                <w:left w:val="nil"/>
                <w:bottom w:val="nil"/>
                <w:right w:val="nil"/>
                <w:between w:val="nil"/>
              </w:pBdr>
              <w:jc w:val="both"/>
              <w:rPr>
                <w:rFonts w:eastAsia="Times New Roman"/>
                <w:sz w:val="16"/>
                <w:szCs w:val="16"/>
                <w:lang w:val="es-EC"/>
              </w:rPr>
            </w:pPr>
            <w:proofErr w:type="spellStart"/>
            <w:r w:rsidRPr="002C44D0">
              <w:rPr>
                <w:rFonts w:eastAsia="Times New Roman"/>
                <w:sz w:val="16"/>
                <w:szCs w:val="16"/>
                <w:lang w:val="es-EC"/>
              </w:rPr>
              <w:t>Automated</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Requirements</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Extraction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for</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Scientific</w:t>
            </w:r>
            <w:proofErr w:type="spellEnd"/>
            <w:r w:rsidRPr="002C44D0">
              <w:rPr>
                <w:rFonts w:eastAsia="Times New Roman"/>
                <w:sz w:val="16"/>
                <w:szCs w:val="16"/>
                <w:lang w:val="es-EC"/>
              </w:rPr>
              <w:t xml:space="preserve"> Software </w:t>
            </w:r>
            <w:r w:rsidRPr="002C44D0">
              <w:rPr>
                <w:rFonts w:eastAsia="Times New Roman"/>
                <w:sz w:val="16"/>
                <w:szCs w:val="16"/>
                <w:lang w:val="es-EC"/>
              </w:rPr>
              <w:fldChar w:fldCharType="begin" w:fldLock="1"/>
            </w:r>
            <w:r w:rsidRPr="002C44D0">
              <w:rPr>
                <w:rFonts w:eastAsia="Times New Roman"/>
                <w:sz w:val="16"/>
                <w:szCs w:val="16"/>
                <w:lang w:val="es-EC"/>
              </w:rPr>
              <w:instrText>ADDIN CSL_CITATION {"citationItems":[{"id":"ITEM-1","itemData":{"DOI":"https://doi.org/10.1016/j.procs.2015.05.326","ISSN":"1877-0509","abstract":"Requirements engineering is crucial for software projects, but formal requirements engineering is often ignored in scientific software projects. Scientists do not often see the benefit of di- recting their time and effort towards documenting requirements. Additionally, there is a lack of requirements engineering knowledge amongst scientists who develop software. We aim at helping scientists to easily recover and reuse requirements without acquiring prior requirements engineering knowledge. We apply an automated approach to extract requirements for scientific software from available knowledge sources, such as user manuals and project reports. The ap- proach employs natural language processing techniques to match defined patterns in input text. We have evaluated the approach in three different scientific domains, namely seismology, build- ing performance and computational fluid dynamics. The evaluation results show that 78–97% of the extracted requirement candidates are correctly extracted as early requirements.","author":[{"dropping-particle":"","family":"Li","given":"Yang","non-dropping-particle":"","parse-names":false,"suffix":""},{"dropping-particle":"","family":"Guzman","given":"Emitza","non-dropping-particle":"","parse-names":false,"suffix":""},{"dropping-particle":"","family":"Tsiamoura","given":"Konstantina","non-dropping-particle":"","parse-names":false,"suffix":""},{"dropping-particle":"","family":"Schneider","given":"Florian","non-dropping-particle":"","parse-names":false,"suffix":""},{"dropping-particle":"","family":"Bruegge","given":"Bernd","non-dropping-particle":"","parse-names":false,"suffix":""}],"container-title":"Procedia Computer Science","id":"ITEM-1","issued":{"date-parts":[["2015"]]},"note":"International Conference On Computational Science, ICCS 2015","page":"582-591","title":"Automated Requirements Extraction for Scientific Software","type":"article-journal","volume":"51"},"uris":["http://www.mendeley.com/documents/?uuid=ae2c2139-a1c7-4946-97eb-27cf93e5ad38"]}],"mendeley":{"formattedCitation":"[28]","plainTextFormattedCitation":"[28]","previouslyFormattedCitation":"[28]"},"properties":{"noteIndex":0},"schema":"https://github.com/citation-style-language/schema/raw/master/csl-citation.json"}</w:instrText>
            </w:r>
            <w:r w:rsidRPr="002C44D0">
              <w:rPr>
                <w:rFonts w:eastAsia="Times New Roman"/>
                <w:sz w:val="16"/>
                <w:szCs w:val="16"/>
                <w:lang w:val="es-EC"/>
              </w:rPr>
              <w:fldChar w:fldCharType="separate"/>
            </w:r>
            <w:r w:rsidRPr="002C44D0">
              <w:rPr>
                <w:rFonts w:eastAsia="Times New Roman"/>
                <w:noProof/>
                <w:sz w:val="16"/>
                <w:szCs w:val="16"/>
                <w:lang w:val="es-EC"/>
              </w:rPr>
              <w:t>[28]</w:t>
            </w:r>
            <w:r w:rsidRPr="002C44D0">
              <w:rPr>
                <w:rFonts w:eastAsia="Times New Roman"/>
                <w:sz w:val="16"/>
                <w:szCs w:val="16"/>
                <w:lang w:val="es-EC"/>
              </w:rPr>
              <w:fldChar w:fldCharType="end"/>
            </w:r>
          </w:p>
        </w:tc>
        <w:tc>
          <w:tcPr>
            <w:tcW w:w="2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8C044" w14:textId="77777777" w:rsidR="0006090B" w:rsidRPr="002C44D0" w:rsidRDefault="0006090B" w:rsidP="00EF4376">
            <w:pPr>
              <w:jc w:val="both"/>
              <w:rPr>
                <w:rFonts w:eastAsia="Times New Roman"/>
                <w:sz w:val="16"/>
                <w:szCs w:val="16"/>
                <w:lang w:val="es-EC"/>
              </w:rPr>
            </w:pPr>
            <w:r w:rsidRPr="002C44D0">
              <w:rPr>
                <w:rFonts w:eastAsia="Times New Roman"/>
                <w:sz w:val="16"/>
                <w:szCs w:val="16"/>
                <w:lang w:val="es-EC"/>
              </w:rPr>
              <w:t xml:space="preserve">2015 ICCS 2015 International </w:t>
            </w:r>
            <w:proofErr w:type="spellStart"/>
            <w:r w:rsidRPr="002C44D0">
              <w:rPr>
                <w:rFonts w:eastAsia="Times New Roman"/>
                <w:sz w:val="16"/>
                <w:szCs w:val="16"/>
                <w:lang w:val="es-EC"/>
              </w:rPr>
              <w:t>Conference</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on</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Computational</w:t>
            </w:r>
            <w:proofErr w:type="spellEnd"/>
            <w:r w:rsidRPr="002C44D0">
              <w:rPr>
                <w:rFonts w:eastAsia="Times New Roman"/>
                <w:sz w:val="16"/>
                <w:szCs w:val="16"/>
                <w:lang w:val="es-EC"/>
              </w:rPr>
              <w:t xml:space="preserve"> </w:t>
            </w:r>
            <w:proofErr w:type="spellStart"/>
            <w:r w:rsidRPr="002C44D0">
              <w:rPr>
                <w:rFonts w:eastAsia="Times New Roman"/>
                <w:sz w:val="16"/>
                <w:szCs w:val="16"/>
                <w:lang w:val="es-EC"/>
              </w:rPr>
              <w:t>Science</w:t>
            </w:r>
            <w:proofErr w:type="spellEnd"/>
          </w:p>
        </w:tc>
      </w:tr>
      <w:bookmarkEnd w:id="0"/>
    </w:tbl>
    <w:p w14:paraId="7781B470" w14:textId="77777777" w:rsidR="00CC531D" w:rsidRPr="002C44D0" w:rsidRDefault="00CC531D" w:rsidP="00B57A1C">
      <w:pPr>
        <w:pStyle w:val="Textoindependiente"/>
        <w:rPr>
          <w:rFonts w:eastAsia="Times New Roman"/>
          <w:lang w:val="es-EC"/>
        </w:rPr>
      </w:pPr>
    </w:p>
    <w:p w14:paraId="45F41C1B" w14:textId="77777777" w:rsidR="00ED13D6" w:rsidRPr="002C44D0" w:rsidRDefault="6AAE47B4" w:rsidP="0006090B">
      <w:pPr>
        <w:pStyle w:val="Ttulo21"/>
        <w:rPr>
          <w:lang w:val="es-EC"/>
        </w:rPr>
      </w:pPr>
      <w:r w:rsidRPr="002C44D0">
        <w:rPr>
          <w:lang w:val="es-EC"/>
        </w:rPr>
        <w:t>Extracción de la Información</w:t>
      </w:r>
    </w:p>
    <w:p w14:paraId="40E7158B" w14:textId="77777777" w:rsidR="00E2429E" w:rsidRPr="002C44D0" w:rsidRDefault="00E2429E" w:rsidP="00E2429E">
      <w:pPr>
        <w:pStyle w:val="Textoindependiente"/>
        <w:rPr>
          <w:rFonts w:eastAsia="Times New Roman"/>
          <w:lang w:val="es-EC"/>
        </w:rPr>
      </w:pPr>
      <w:r w:rsidRPr="002C44D0">
        <w:rPr>
          <w:rFonts w:eastAsia="Times New Roman"/>
          <w:lang w:val="es-EC"/>
        </w:rPr>
        <w:t>Los criterios de selección de estudios establecen la pauta de extracción de información relevante. Por cada uno se sintetizó y clasificó a cada artículo para tener una vi</w:t>
      </w:r>
      <w:r w:rsidR="00FF2D35" w:rsidRPr="002C44D0">
        <w:rPr>
          <w:rFonts w:eastAsia="Times New Roman"/>
          <w:lang w:val="es-EC"/>
        </w:rPr>
        <w:t>sión clara de las preguntas RQ1 y</w:t>
      </w:r>
      <w:r w:rsidRPr="002C44D0">
        <w:rPr>
          <w:rFonts w:eastAsia="Times New Roman"/>
          <w:lang w:val="es-EC"/>
        </w:rPr>
        <w:t xml:space="preserve"> RQ2 como se describe en la Tabla </w:t>
      </w:r>
      <w:r w:rsidR="00812D01" w:rsidRPr="002C44D0">
        <w:rPr>
          <w:rFonts w:eastAsia="Times New Roman"/>
          <w:lang w:val="es-EC"/>
        </w:rPr>
        <w:t>III</w:t>
      </w:r>
      <w:r w:rsidR="004105D0" w:rsidRPr="002C44D0">
        <w:rPr>
          <w:rFonts w:eastAsia="Times New Roman"/>
          <w:lang w:val="es-EC"/>
        </w:rPr>
        <w:t xml:space="preserve"> y Tabla </w:t>
      </w:r>
      <w:r w:rsidR="00812D01" w:rsidRPr="002C44D0">
        <w:rPr>
          <w:rFonts w:eastAsia="Times New Roman"/>
          <w:lang w:val="es-EC"/>
        </w:rPr>
        <w:t>I</w:t>
      </w:r>
      <w:r w:rsidR="004105D0" w:rsidRPr="002C44D0">
        <w:rPr>
          <w:rFonts w:eastAsia="Times New Roman"/>
          <w:lang w:val="es-EC"/>
        </w:rPr>
        <w:t>V</w:t>
      </w:r>
      <w:r w:rsidRPr="002C44D0">
        <w:rPr>
          <w:rFonts w:eastAsia="Times New Roman"/>
          <w:lang w:val="es-EC"/>
        </w:rPr>
        <w:t>.</w:t>
      </w:r>
    </w:p>
    <w:p w14:paraId="7C325840" w14:textId="77777777" w:rsidR="00E2429E" w:rsidRPr="002C44D0" w:rsidRDefault="35948ED8" w:rsidP="35948ED8">
      <w:pPr>
        <w:rPr>
          <w:rFonts w:eastAsia="Times New Roman"/>
          <w:b/>
          <w:color w:val="000000" w:themeColor="text1"/>
          <w:sz w:val="18"/>
          <w:szCs w:val="18"/>
          <w:lang w:val="es-EC"/>
        </w:rPr>
      </w:pPr>
      <w:r w:rsidRPr="002C44D0">
        <w:rPr>
          <w:rFonts w:eastAsia="Times New Roman"/>
          <w:b/>
          <w:color w:val="000000" w:themeColor="text1"/>
          <w:sz w:val="18"/>
          <w:szCs w:val="18"/>
          <w:lang w:val="es-EC"/>
        </w:rPr>
        <w:t>TABLE III METODOLOGÍAS POR ARTÍCULO</w:t>
      </w:r>
    </w:p>
    <w:tbl>
      <w:tblPr>
        <w:tblStyle w:val="Tablaconcuadrcula"/>
        <w:tblW w:w="0" w:type="auto"/>
        <w:tblLook w:val="04A0" w:firstRow="1" w:lastRow="0" w:firstColumn="1" w:lastColumn="0" w:noHBand="0" w:noVBand="1"/>
      </w:tblPr>
      <w:tblGrid>
        <w:gridCol w:w="2547"/>
        <w:gridCol w:w="2486"/>
      </w:tblGrid>
      <w:tr w:rsidR="0006090B" w:rsidRPr="002C44D0" w14:paraId="05822049" w14:textId="77777777" w:rsidTr="00EF4376">
        <w:tc>
          <w:tcPr>
            <w:tcW w:w="2547" w:type="dxa"/>
          </w:tcPr>
          <w:p w14:paraId="32707887" w14:textId="77777777" w:rsidR="0006090B" w:rsidRPr="002C44D0" w:rsidRDefault="0006090B" w:rsidP="00EF4376">
            <w:pPr>
              <w:rPr>
                <w:rFonts w:eastAsia="Times New Roman"/>
                <w:b/>
                <w:color w:val="000000" w:themeColor="text1"/>
                <w:lang w:val="es-EC"/>
              </w:rPr>
            </w:pPr>
            <w:r w:rsidRPr="002C44D0">
              <w:rPr>
                <w:rFonts w:eastAsia="Times New Roman"/>
                <w:b/>
                <w:color w:val="000000"/>
                <w:lang w:val="es-EC" w:eastAsia="es-EC"/>
              </w:rPr>
              <w:t>Metodologías</w:t>
            </w:r>
          </w:p>
        </w:tc>
        <w:tc>
          <w:tcPr>
            <w:tcW w:w="2486" w:type="dxa"/>
          </w:tcPr>
          <w:p w14:paraId="1FCC8E77" w14:textId="77777777" w:rsidR="0006090B" w:rsidRPr="002C44D0" w:rsidRDefault="0006090B" w:rsidP="00EF4376">
            <w:pPr>
              <w:rPr>
                <w:rFonts w:eastAsia="Times New Roman"/>
                <w:b/>
                <w:color w:val="000000" w:themeColor="text1"/>
                <w:sz w:val="18"/>
                <w:szCs w:val="18"/>
                <w:lang w:val="es-EC"/>
              </w:rPr>
            </w:pPr>
            <w:r w:rsidRPr="002C44D0">
              <w:rPr>
                <w:rFonts w:eastAsia="Times New Roman"/>
                <w:b/>
                <w:lang w:val="es-EC" w:eastAsia="es-EC"/>
              </w:rPr>
              <w:t>Referencias</w:t>
            </w:r>
          </w:p>
        </w:tc>
      </w:tr>
      <w:tr w:rsidR="0006090B" w:rsidRPr="002C44D0" w14:paraId="2A26D18B" w14:textId="77777777" w:rsidTr="00EF4376">
        <w:tc>
          <w:tcPr>
            <w:tcW w:w="2547" w:type="dxa"/>
            <w:vAlign w:val="center"/>
          </w:tcPr>
          <w:p w14:paraId="6C1D34B5" w14:textId="77777777" w:rsidR="0006090B" w:rsidRPr="002C44D0" w:rsidRDefault="0006090B" w:rsidP="00EF4376">
            <w:pPr>
              <w:jc w:val="left"/>
              <w:rPr>
                <w:rFonts w:eastAsia="Times New Roman"/>
                <w:b/>
                <w:color w:val="000000" w:themeColor="text1"/>
                <w:sz w:val="16"/>
                <w:szCs w:val="16"/>
                <w:lang w:val="es-EC"/>
              </w:rPr>
            </w:pPr>
            <w:r w:rsidRPr="002C44D0">
              <w:rPr>
                <w:rFonts w:eastAsia="Times New Roman"/>
                <w:color w:val="000000" w:themeColor="text1"/>
                <w:sz w:val="16"/>
                <w:szCs w:val="16"/>
                <w:lang w:val="es-EC" w:eastAsia="es-EC"/>
              </w:rPr>
              <w:t>DESIGN THINKING</w:t>
            </w:r>
          </w:p>
        </w:tc>
        <w:tc>
          <w:tcPr>
            <w:tcW w:w="2486" w:type="dxa"/>
            <w:vAlign w:val="center"/>
          </w:tcPr>
          <w:p w14:paraId="377BF9B1" w14:textId="77777777" w:rsidR="0006090B" w:rsidRPr="002C44D0" w:rsidRDefault="0006090B" w:rsidP="00EF4376">
            <w:pPr>
              <w:rPr>
                <w:rFonts w:eastAsia="Times New Roman"/>
                <w:b/>
                <w:color w:val="000000" w:themeColor="text1"/>
                <w:sz w:val="18"/>
                <w:szCs w:val="18"/>
                <w:lang w:val="es-EC"/>
              </w:rPr>
            </w:pPr>
            <w:r w:rsidRPr="002C44D0">
              <w:rPr>
                <w:rFonts w:eastAsia="Times New Roman"/>
                <w:b/>
                <w:color w:val="000000" w:themeColor="text1"/>
                <w:sz w:val="18"/>
                <w:szCs w:val="18"/>
                <w:lang w:val="es-EC"/>
              </w:rPr>
              <w:fldChar w:fldCharType="begin" w:fldLock="1"/>
            </w:r>
            <w:r w:rsidRPr="002C44D0">
              <w:rPr>
                <w:rFonts w:eastAsia="Times New Roman"/>
                <w:b/>
                <w:color w:val="000000" w:themeColor="text1"/>
                <w:sz w:val="18"/>
                <w:szCs w:val="18"/>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rFonts w:eastAsia="Times New Roman"/>
                <w:b/>
                <w:color w:val="000000" w:themeColor="text1"/>
                <w:sz w:val="18"/>
                <w:szCs w:val="18"/>
                <w:lang w:val="es-EC"/>
              </w:rPr>
              <w:fldChar w:fldCharType="separate"/>
            </w:r>
            <w:r w:rsidRPr="002C44D0">
              <w:rPr>
                <w:rFonts w:eastAsia="Times New Roman"/>
                <w:noProof/>
                <w:color w:val="000000" w:themeColor="text1"/>
                <w:sz w:val="18"/>
                <w:szCs w:val="18"/>
                <w:lang w:val="es-EC"/>
              </w:rPr>
              <w:t>[3]</w:t>
            </w:r>
            <w:r w:rsidRPr="002C44D0">
              <w:rPr>
                <w:rFonts w:eastAsia="Times New Roman"/>
                <w:b/>
                <w:color w:val="000000" w:themeColor="text1"/>
                <w:sz w:val="18"/>
                <w:szCs w:val="18"/>
                <w:lang w:val="es-EC"/>
              </w:rPr>
              <w:fldChar w:fldCharType="end"/>
            </w:r>
          </w:p>
        </w:tc>
      </w:tr>
      <w:tr w:rsidR="0006090B" w:rsidRPr="002C44D0" w14:paraId="3DD07B92" w14:textId="77777777" w:rsidTr="00EF4376">
        <w:tc>
          <w:tcPr>
            <w:tcW w:w="2547" w:type="dxa"/>
            <w:vAlign w:val="center"/>
          </w:tcPr>
          <w:p w14:paraId="2E419DF6" w14:textId="77777777" w:rsidR="0006090B" w:rsidRPr="002C44D0" w:rsidRDefault="0006090B" w:rsidP="00EF4376">
            <w:pPr>
              <w:jc w:val="left"/>
              <w:rPr>
                <w:rFonts w:eastAsia="Times New Roman"/>
                <w:b/>
                <w:color w:val="000000" w:themeColor="text1"/>
                <w:sz w:val="16"/>
                <w:szCs w:val="16"/>
                <w:lang w:val="es-EC"/>
              </w:rPr>
            </w:pPr>
            <w:r w:rsidRPr="002C44D0">
              <w:rPr>
                <w:rFonts w:eastAsia="Times New Roman"/>
                <w:color w:val="000000" w:themeColor="text1"/>
                <w:sz w:val="16"/>
                <w:szCs w:val="16"/>
                <w:lang w:val="es-EC" w:eastAsia="es-EC"/>
              </w:rPr>
              <w:t>JAD</w:t>
            </w:r>
          </w:p>
        </w:tc>
        <w:tc>
          <w:tcPr>
            <w:tcW w:w="2486" w:type="dxa"/>
            <w:vAlign w:val="center"/>
          </w:tcPr>
          <w:p w14:paraId="26559F64" w14:textId="77777777" w:rsidR="0006090B" w:rsidRPr="002C44D0" w:rsidRDefault="0006090B" w:rsidP="00EF4376">
            <w:pPr>
              <w:rPr>
                <w:rFonts w:eastAsia="Times New Roman"/>
                <w:b/>
                <w:color w:val="000000" w:themeColor="text1"/>
                <w:sz w:val="18"/>
                <w:szCs w:val="18"/>
                <w:lang w:val="es-EC"/>
              </w:rPr>
            </w:pPr>
            <w:r w:rsidRPr="002C44D0">
              <w:rPr>
                <w:rFonts w:eastAsia="Times New Roman"/>
                <w:b/>
                <w:color w:val="000000" w:themeColor="text1"/>
                <w:sz w:val="18"/>
                <w:szCs w:val="18"/>
                <w:lang w:val="es-EC"/>
              </w:rPr>
              <w:fldChar w:fldCharType="begin" w:fldLock="1"/>
            </w:r>
            <w:r w:rsidRPr="002C44D0">
              <w:rPr>
                <w:rFonts w:eastAsia="Times New Roman"/>
                <w:b/>
                <w:color w:val="000000" w:themeColor="text1"/>
                <w:sz w:val="18"/>
                <w:szCs w:val="18"/>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b/>
                <w:color w:val="000000" w:themeColor="text1"/>
                <w:sz w:val="18"/>
                <w:szCs w:val="18"/>
                <w:lang w:val="es-EC"/>
              </w:rPr>
              <w:fldChar w:fldCharType="separate"/>
            </w:r>
            <w:r w:rsidRPr="002C44D0">
              <w:rPr>
                <w:rFonts w:eastAsia="Times New Roman"/>
                <w:noProof/>
                <w:color w:val="000000" w:themeColor="text1"/>
                <w:sz w:val="18"/>
                <w:szCs w:val="18"/>
                <w:lang w:val="es-EC"/>
              </w:rPr>
              <w:t>[7]</w:t>
            </w:r>
            <w:r w:rsidRPr="002C44D0">
              <w:rPr>
                <w:rFonts w:eastAsia="Times New Roman"/>
                <w:b/>
                <w:color w:val="000000" w:themeColor="text1"/>
                <w:sz w:val="18"/>
                <w:szCs w:val="18"/>
                <w:lang w:val="es-EC"/>
              </w:rPr>
              <w:fldChar w:fldCharType="end"/>
            </w:r>
          </w:p>
        </w:tc>
      </w:tr>
      <w:tr w:rsidR="0006090B" w:rsidRPr="002C44D0" w14:paraId="2E9B115A" w14:textId="77777777" w:rsidTr="00EF4376">
        <w:tc>
          <w:tcPr>
            <w:tcW w:w="2547" w:type="dxa"/>
            <w:vAlign w:val="center"/>
          </w:tcPr>
          <w:p w14:paraId="02216B61" w14:textId="77777777" w:rsidR="0006090B" w:rsidRPr="002C44D0" w:rsidRDefault="0006090B" w:rsidP="00EF4376">
            <w:pPr>
              <w:jc w:val="left"/>
              <w:rPr>
                <w:rFonts w:eastAsia="Times New Roman"/>
                <w:b/>
                <w:color w:val="000000" w:themeColor="text1"/>
                <w:sz w:val="16"/>
                <w:szCs w:val="16"/>
                <w:lang w:val="es-EC"/>
              </w:rPr>
            </w:pPr>
            <w:r w:rsidRPr="002C44D0">
              <w:rPr>
                <w:rFonts w:eastAsia="Times New Roman"/>
                <w:color w:val="000000" w:themeColor="text1"/>
                <w:sz w:val="16"/>
                <w:szCs w:val="16"/>
                <w:lang w:val="es-EC" w:eastAsia="es-EC"/>
              </w:rPr>
              <w:t>SCRUM</w:t>
            </w:r>
          </w:p>
        </w:tc>
        <w:tc>
          <w:tcPr>
            <w:tcW w:w="2486" w:type="dxa"/>
            <w:vAlign w:val="center"/>
          </w:tcPr>
          <w:p w14:paraId="57212BD3" w14:textId="77777777" w:rsidR="0006090B" w:rsidRPr="002C44D0" w:rsidRDefault="0006090B" w:rsidP="00EF4376">
            <w:pPr>
              <w:rPr>
                <w:rFonts w:eastAsia="Times New Roman"/>
                <w:b/>
                <w:color w:val="000000" w:themeColor="text1"/>
                <w:sz w:val="18"/>
                <w:szCs w:val="18"/>
                <w:lang w:val="es-EC"/>
              </w:rPr>
            </w:pP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[4]</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[10]</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[19]</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[18]</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[23]</w:t>
            </w:r>
            <w:r w:rsidRPr="002C44D0">
              <w:rPr>
                <w:rFonts w:eastAsia="Times New Roman"/>
                <w:color w:val="000000" w:themeColor="text1"/>
                <w:sz w:val="18"/>
                <w:szCs w:val="18"/>
                <w:lang w:val="es-EC" w:eastAsia="es-EC"/>
              </w:rPr>
              <w:fldChar w:fldCharType="end"/>
            </w:r>
          </w:p>
        </w:tc>
      </w:tr>
      <w:tr w:rsidR="0006090B" w:rsidRPr="002C44D0" w14:paraId="5E686CDE" w14:textId="77777777" w:rsidTr="00EF4376">
        <w:tc>
          <w:tcPr>
            <w:tcW w:w="2547" w:type="dxa"/>
            <w:vAlign w:val="center"/>
          </w:tcPr>
          <w:p w14:paraId="0DF5700E" w14:textId="77777777" w:rsidR="0006090B" w:rsidRPr="002C44D0" w:rsidRDefault="0006090B" w:rsidP="00EF4376">
            <w:pPr>
              <w:jc w:val="left"/>
              <w:rPr>
                <w:rFonts w:eastAsia="Times New Roman"/>
                <w:b/>
                <w:color w:val="000000" w:themeColor="text1"/>
                <w:sz w:val="16"/>
                <w:szCs w:val="16"/>
                <w:lang w:val="es-EC"/>
              </w:rPr>
            </w:pPr>
            <w:r w:rsidRPr="002C44D0">
              <w:rPr>
                <w:rFonts w:eastAsia="Times New Roman"/>
                <w:color w:val="000000" w:themeColor="text1"/>
                <w:sz w:val="16"/>
                <w:szCs w:val="16"/>
                <w:lang w:val="es-EC" w:eastAsia="es-EC"/>
              </w:rPr>
              <w:t>XP</w:t>
            </w:r>
          </w:p>
        </w:tc>
        <w:tc>
          <w:tcPr>
            <w:tcW w:w="2486" w:type="dxa"/>
            <w:vAlign w:val="center"/>
          </w:tcPr>
          <w:p w14:paraId="1BD89212" w14:textId="77777777" w:rsidR="0006090B" w:rsidRPr="002C44D0" w:rsidRDefault="0006090B" w:rsidP="00EF4376">
            <w:pPr>
              <w:rPr>
                <w:rFonts w:eastAsia="Times New Roman"/>
                <w:color w:val="000000" w:themeColor="text1"/>
                <w:sz w:val="18"/>
                <w:szCs w:val="18"/>
                <w:lang w:val="es-EC" w:eastAsia="es-EC"/>
              </w:rPr>
            </w:pP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[4]</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[19]</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[18]</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[23]</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p>
        </w:tc>
      </w:tr>
      <w:tr w:rsidR="0006090B" w:rsidRPr="002C44D0" w14:paraId="3E81632A" w14:textId="77777777" w:rsidTr="00EF4376">
        <w:tc>
          <w:tcPr>
            <w:tcW w:w="2547" w:type="dxa"/>
            <w:vAlign w:val="center"/>
          </w:tcPr>
          <w:p w14:paraId="6725608E"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QUESTIONNAIRE SURVEYS</w:t>
            </w:r>
          </w:p>
        </w:tc>
        <w:tc>
          <w:tcPr>
            <w:tcW w:w="2486" w:type="dxa"/>
            <w:vAlign w:val="center"/>
          </w:tcPr>
          <w:p w14:paraId="1FF6149C"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[7]</w:t>
            </w:r>
            <w:r w:rsidRPr="002C44D0">
              <w:rPr>
                <w:rFonts w:eastAsia="Times New Roman"/>
                <w:color w:val="000000"/>
                <w:sz w:val="18"/>
                <w:szCs w:val="18"/>
                <w:lang w:val="es-EC" w:eastAsia="es-EC"/>
              </w:rPr>
              <w:fldChar w:fldCharType="end"/>
            </w:r>
          </w:p>
        </w:tc>
      </w:tr>
      <w:tr w:rsidR="0006090B" w:rsidRPr="002C44D0" w14:paraId="6FB5B225" w14:textId="77777777" w:rsidTr="00EF4376">
        <w:tc>
          <w:tcPr>
            <w:tcW w:w="2547" w:type="dxa"/>
            <w:vAlign w:val="center"/>
          </w:tcPr>
          <w:p w14:paraId="04C60878"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REASURE</w:t>
            </w:r>
          </w:p>
        </w:tc>
        <w:tc>
          <w:tcPr>
            <w:tcW w:w="2486" w:type="dxa"/>
            <w:vAlign w:val="center"/>
          </w:tcPr>
          <w:p w14:paraId="3C3F9EA3"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{"citationItems":[{"id":"ITEM-1","itemData":{"DOI":"https://doi.org/10.1016/j.infsof.2017.03.004","ISSN":"0950-5849","abstract":"Context\nSocio-technical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acquisition.\nObjective\nOur main focus is on providing help to the users with ordinary cognitive level to express their expectations from the complex system considering various contexts. This work also helps the designers to explore the design variability based on the general users’ preferences.\nMethod\nWe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domain.\nResults\nThe result of our study shows that a greater number of requirements can be elicited after applying our approach. With the help of the provided tool support, it is even possible to detect a greater number of conflicts in user’s requirements than the traditional practices.\nConclusion\nWe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Won","non-dropping-particle":"","parse-names":false,"suffix":""}],"container-title":"Information and Software Technology","id":"ITEM-1","issued":{"date-parts":[["2017"]]},"page":"160-179","title":"REASSURE: Requirements elicitation for adaptive socio-technical systems using repertory grid","type":"article-journal","volume":"87"},"uris":["http://www.mendeley.com/documents/?uuid=341d68a1-377a-46d9-996a-8400f33243b4"]}],"mendeley":{"formattedCitation":"[9]","plainTextFormattedCitation":"[9]","previouslyFormattedCitation":"[9]"},"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[9]</w:t>
            </w:r>
            <w:r w:rsidRPr="002C44D0">
              <w:rPr>
                <w:rFonts w:eastAsia="Times New Roman"/>
                <w:color w:val="000000"/>
                <w:sz w:val="18"/>
                <w:szCs w:val="18"/>
                <w:lang w:val="es-EC" w:eastAsia="es-EC"/>
              </w:rPr>
              <w:fldChar w:fldCharType="end"/>
            </w:r>
          </w:p>
        </w:tc>
      </w:tr>
      <w:tr w:rsidR="0006090B" w:rsidRPr="002C44D0" w14:paraId="1EC19A68" w14:textId="77777777" w:rsidTr="00EF4376">
        <w:tc>
          <w:tcPr>
            <w:tcW w:w="2547" w:type="dxa"/>
            <w:vAlign w:val="center"/>
          </w:tcPr>
          <w:p w14:paraId="28803AF7"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RUP</w:t>
            </w:r>
          </w:p>
        </w:tc>
        <w:tc>
          <w:tcPr>
            <w:tcW w:w="2486" w:type="dxa"/>
            <w:vAlign w:val="center"/>
          </w:tcPr>
          <w:p w14:paraId="5A62E394"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[11]</w:t>
            </w:r>
            <w:r w:rsidRPr="002C44D0">
              <w:rPr>
                <w:rFonts w:eastAsia="Times New Roman"/>
                <w:color w:val="000000"/>
                <w:sz w:val="18"/>
                <w:szCs w:val="18"/>
                <w:lang w:val="es-EC" w:eastAsia="es-EC"/>
              </w:rPr>
              <w:fldChar w:fldCharType="end"/>
            </w:r>
          </w:p>
        </w:tc>
      </w:tr>
      <w:tr w:rsidR="0006090B" w:rsidRPr="002C44D0" w14:paraId="003707DC" w14:textId="77777777" w:rsidTr="00EF4376">
        <w:tc>
          <w:tcPr>
            <w:tcW w:w="2547" w:type="dxa"/>
            <w:vAlign w:val="center"/>
          </w:tcPr>
          <w:p w14:paraId="044D4201"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DALTON</w:t>
            </w:r>
          </w:p>
        </w:tc>
        <w:tc>
          <w:tcPr>
            <w:tcW w:w="2486" w:type="dxa"/>
            <w:vAlign w:val="center"/>
          </w:tcPr>
          <w:p w14:paraId="22E9D903"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[12]</w:t>
            </w:r>
            <w:r w:rsidRPr="002C44D0">
              <w:rPr>
                <w:rFonts w:eastAsia="Times New Roman"/>
                <w:color w:val="000000"/>
                <w:sz w:val="18"/>
                <w:szCs w:val="18"/>
                <w:lang w:val="es-EC" w:eastAsia="es-EC"/>
              </w:rPr>
              <w:fldChar w:fldCharType="end"/>
            </w:r>
          </w:p>
        </w:tc>
      </w:tr>
      <w:tr w:rsidR="0006090B" w:rsidRPr="002C44D0" w14:paraId="0D2FDD13" w14:textId="77777777" w:rsidTr="00EF4376">
        <w:tc>
          <w:tcPr>
            <w:tcW w:w="2547" w:type="dxa"/>
            <w:vAlign w:val="center"/>
          </w:tcPr>
          <w:p w14:paraId="5A352623"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SDLC</w:t>
            </w:r>
          </w:p>
        </w:tc>
        <w:tc>
          <w:tcPr>
            <w:tcW w:w="2486" w:type="dxa"/>
            <w:vAlign w:val="center"/>
          </w:tcPr>
          <w:p w14:paraId="4404F4CB"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[7]</w:t>
            </w:r>
            <w:r w:rsidRPr="002C44D0">
              <w:rPr>
                <w:rFonts w:eastAsia="Times New Roman"/>
                <w:color w:val="000000"/>
                <w:sz w:val="18"/>
                <w:szCs w:val="18"/>
                <w:lang w:val="es-EC" w:eastAsia="es-EC"/>
              </w:rPr>
              <w:fldChar w:fldCharType="end"/>
            </w:r>
          </w:p>
        </w:tc>
      </w:tr>
      <w:tr w:rsidR="0006090B" w:rsidRPr="002C44D0" w14:paraId="6E73A9AB" w14:textId="77777777" w:rsidTr="00EF4376">
        <w:tc>
          <w:tcPr>
            <w:tcW w:w="2547" w:type="dxa"/>
            <w:vAlign w:val="center"/>
          </w:tcPr>
          <w:p w14:paraId="0040E6C4"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CASCADA</w:t>
            </w:r>
          </w:p>
        </w:tc>
        <w:tc>
          <w:tcPr>
            <w:tcW w:w="2486" w:type="dxa"/>
            <w:vAlign w:val="center"/>
          </w:tcPr>
          <w:p w14:paraId="54E19DE8"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Pr="002C44D0">
              <w:rPr>
                <w:rFonts w:ascii="Cambria Math" w:eastAsia="Times New Roman" w:hAnsi="Cambria Math" w:cs="Cambria Math"/>
                <w:color w:val="000000"/>
                <w:sz w:val="18"/>
                <w:szCs w:val="18"/>
                <w:lang w:val="es-EC" w:eastAsia="es-EC"/>
              </w:rPr>
              <w:instrText>∗∗</w:instrText>
            </w:r>
            <w:r w:rsidRPr="002C44D0">
              <w:rPr>
                <w:rFonts w:eastAsia="Times New Roman"/>
                <w:color w:val="000000"/>
                <w:sz w:val="18"/>
                <w:szCs w:val="18"/>
                <w:lang w:val="es-EC" w:eastAsia="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[17]</w:t>
            </w:r>
            <w:r w:rsidRPr="002C44D0">
              <w:rPr>
                <w:rFonts w:eastAsia="Times New Roman"/>
                <w:color w:val="000000"/>
                <w:sz w:val="18"/>
                <w:szCs w:val="18"/>
                <w:lang w:val="es-EC" w:eastAsia="es-EC"/>
              </w:rPr>
              <w:fldChar w:fldCharType="end"/>
            </w:r>
          </w:p>
        </w:tc>
      </w:tr>
      <w:tr w:rsidR="0006090B" w:rsidRPr="002C44D0" w14:paraId="307EC91C" w14:textId="77777777" w:rsidTr="00EF4376">
        <w:tc>
          <w:tcPr>
            <w:tcW w:w="2547" w:type="dxa"/>
            <w:vAlign w:val="center"/>
          </w:tcPr>
          <w:p w14:paraId="6640EBEC"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MODELADO DE REQUISITOS</w:t>
            </w:r>
          </w:p>
        </w:tc>
        <w:tc>
          <w:tcPr>
            <w:tcW w:w="2486" w:type="dxa"/>
            <w:vAlign w:val="center"/>
          </w:tcPr>
          <w:p w14:paraId="63A79EAA" w14:textId="77777777" w:rsidR="0006090B" w:rsidRPr="002C44D0" w:rsidRDefault="0006090B" w:rsidP="00EF4376">
            <w:pPr>
              <w:rPr>
                <w:rFonts w:eastAsia="Times New Roman"/>
                <w:color w:val="000000" w:themeColor="text1"/>
                <w:sz w:val="18"/>
                <w:szCs w:val="18"/>
                <w:lang w:val="es-EC" w:eastAsia="es-EC"/>
              </w:rPr>
            </w:pP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Pr="002C44D0">
              <w:rPr>
                <w:rFonts w:ascii="Cambria Math" w:eastAsia="Times New Roman" w:hAnsi="Cambria Math" w:cs="Cambria Math"/>
                <w:color w:val="000000" w:themeColor="text1"/>
                <w:sz w:val="18"/>
                <w:szCs w:val="18"/>
                <w:lang w:val="es-EC" w:eastAsia="es-EC"/>
              </w:rPr>
              <w:instrText>∗∗</w:instrText>
            </w:r>
            <w:r w:rsidRPr="002C44D0">
              <w:rPr>
                <w:rFonts w:eastAsia="Times New Roman"/>
                <w:color w:val="000000" w:themeColor="text1"/>
                <w:sz w:val="18"/>
                <w:szCs w:val="18"/>
                <w:lang w:val="es-EC" w:eastAsia="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[17]</w:t>
            </w:r>
            <w:r w:rsidRPr="002C44D0">
              <w:rPr>
                <w:rFonts w:eastAsia="Times New Roman"/>
                <w:color w:val="000000" w:themeColor="text1"/>
                <w:sz w:val="18"/>
                <w:szCs w:val="18"/>
                <w:lang w:val="es-EC" w:eastAsia="es-EC"/>
              </w:rPr>
              <w:fldChar w:fldCharType="end"/>
            </w:r>
          </w:p>
        </w:tc>
      </w:tr>
      <w:tr w:rsidR="0006090B" w:rsidRPr="002C44D0" w14:paraId="19763D90" w14:textId="77777777" w:rsidTr="00EF4376">
        <w:tc>
          <w:tcPr>
            <w:tcW w:w="2547" w:type="dxa"/>
            <w:vAlign w:val="center"/>
          </w:tcPr>
          <w:p w14:paraId="0AF5F97D"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GROUNDED</w:t>
            </w:r>
          </w:p>
        </w:tc>
        <w:tc>
          <w:tcPr>
            <w:tcW w:w="2486" w:type="dxa"/>
            <w:vAlign w:val="center"/>
          </w:tcPr>
          <w:p w14:paraId="1970DA5F"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Software","id":"ITEM-1","issued":{"date-parts":[["2016"]]},"page":"645 - 657","title":"Grounded requirements engineering: An approach to use case driven requirements engineering","type":"article-journal","volume":"117"},"uris":["http://www.mendeley.com/documents/?uuid=2d6c37ea-e375-3c69-bb7f-e69d2b21630e"]}],"mendeley":{"formattedCitation":"[20]","plainTextFormattedCitation":"[20]","previouslyFormattedCitation":"[20]"},"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[20]</w:t>
            </w:r>
            <w:r w:rsidRPr="002C44D0">
              <w:rPr>
                <w:rFonts w:eastAsia="Times New Roman"/>
                <w:color w:val="000000"/>
                <w:sz w:val="18"/>
                <w:szCs w:val="18"/>
                <w:lang w:val="es-EC" w:eastAsia="es-EC"/>
              </w:rPr>
              <w:fldChar w:fldCharType="end"/>
            </w:r>
          </w:p>
        </w:tc>
      </w:tr>
      <w:tr w:rsidR="0006090B" w:rsidRPr="002C44D0" w14:paraId="3D43D829" w14:textId="77777777" w:rsidTr="00EF4376">
        <w:tc>
          <w:tcPr>
            <w:tcW w:w="2547" w:type="dxa"/>
            <w:vAlign w:val="center"/>
          </w:tcPr>
          <w:p w14:paraId="682488FD"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INGENIERÍA DE REQUISITOS ORIENTADA ASPECTOS</w:t>
            </w:r>
          </w:p>
        </w:tc>
        <w:tc>
          <w:tcPr>
            <w:tcW w:w="2486" w:type="dxa"/>
            <w:vAlign w:val="center"/>
          </w:tcPr>
          <w:p w14:paraId="5CA83D48"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[21]</w:t>
            </w:r>
            <w:r w:rsidRPr="002C44D0">
              <w:rPr>
                <w:rFonts w:eastAsia="Times New Roman"/>
                <w:color w:val="000000"/>
                <w:sz w:val="18"/>
                <w:szCs w:val="18"/>
                <w:lang w:val="es-EC" w:eastAsia="es-EC"/>
              </w:rPr>
              <w:fldChar w:fldCharType="end"/>
            </w:r>
          </w:p>
        </w:tc>
      </w:tr>
      <w:tr w:rsidR="0006090B" w:rsidRPr="002C44D0" w14:paraId="563F22F1" w14:textId="77777777" w:rsidTr="00EF4376">
        <w:tc>
          <w:tcPr>
            <w:tcW w:w="2547" w:type="dxa"/>
            <w:vAlign w:val="center"/>
          </w:tcPr>
          <w:p w14:paraId="6EC87109"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EKOE</w:t>
            </w:r>
          </w:p>
        </w:tc>
        <w:tc>
          <w:tcPr>
            <w:tcW w:w="2486" w:type="dxa"/>
            <w:vAlign w:val="center"/>
          </w:tcPr>
          <w:p w14:paraId="1AA565CD"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[21]</w:t>
            </w:r>
            <w:r w:rsidRPr="002C44D0">
              <w:rPr>
                <w:rFonts w:eastAsia="Times New Roman"/>
                <w:color w:val="000000"/>
                <w:sz w:val="18"/>
                <w:szCs w:val="18"/>
                <w:lang w:val="es-EC" w:eastAsia="es-EC"/>
              </w:rPr>
              <w:fldChar w:fldCharType="end"/>
            </w:r>
          </w:p>
        </w:tc>
      </w:tr>
      <w:tr w:rsidR="0006090B" w:rsidRPr="002C44D0" w14:paraId="1C28B492" w14:textId="77777777" w:rsidTr="00EF4376">
        <w:tc>
          <w:tcPr>
            <w:tcW w:w="2547" w:type="dxa"/>
            <w:vAlign w:val="center"/>
          </w:tcPr>
          <w:p w14:paraId="4F2C5D9A"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MOCKUPTOME</w:t>
            </w:r>
          </w:p>
        </w:tc>
        <w:tc>
          <w:tcPr>
            <w:tcW w:w="2486" w:type="dxa"/>
            <w:vAlign w:val="center"/>
          </w:tcPr>
          <w:p w14:paraId="740FC5EB"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{"citationItems":[{"id":"ITEM-1","itemData":{"DOI":"https://doi.org/10.1016/j.jss.2016.04.060","ISSN":"0164-1212","abstract":"In the development of web information systems, design tasks are commonly used in approaches for Model-Driven Web Engineering (MDWE) to represent models. To generate fully implemented prototypes, these models require a rich representation of the semantics for actions (e.g., database persistence operations). In the development of some use case scenarios for the multi-layered development of web information systems, these design tasks may consume weeks of work even for experienced designers. The literature pointed out that the impossibility for executing a software project with short iterations hampers the adoption of some approaches for design in some contexts, such as start-up companies. A possible solution to introduce design tasks in short iterations is the use of automated design techniques, which assist the production of models by means of transformation tasks and refinements. This paper details our methodology for MDWE, which is supported by automated design techniques strictly associated with use case patterns of type CRUD. The novelty relies on iterations that are possible for execution with short time-scales. This is a benefit from automated design techniques not observed in MDWE approaches based on manual design tasks. We also report on previous experiences and address open questions relevant for the theory and practice of MDWE.","author":[{"dropping-particle":"","family":"Basso","given":"Fábio Paulo","non-dropping-particle":"","parse-names":false,"suffix":""},{"dropping-particle":"","family":"Pillat","given":"Raquel Mainardi","non-dropping-particle":"","parse-names":false,"suffix":""},{"dropping-particle":"","family":"Oliveira","given":"Toacy Cavalcante","non-dropping-particle":"","parse-names":false,"suffix":""},{"dropping-particle":"","family":"Roos-Frantz","given":"Fabricia","non-dropping-particle":"","parse-names":false,"suffix":""},{"dropping-particle":"","family":"Frantz","given":"Rafael Z","non-dropping-particle":"","parse-names":false,"suffix":""}],"container-title":"Journal of Systems and Software","id":"ITEM-1","issued":{"date-parts":[["2016"]]},"page":"612 - 637","title":"Automated design of multi-layered web information systems","type":"article-journal","volume":"117"},"uris":["http://www.mendeley.com/documents/?uuid=90fe297f-2922-3cf0-9b06-0b31acc171d8"]}],"mendeley":{"formattedCitation":"[22]","plainTextFormattedCitation":"[22]","previouslyFormattedCitation":"[22]"},"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[22]</w:t>
            </w:r>
            <w:r w:rsidRPr="002C44D0">
              <w:rPr>
                <w:rFonts w:eastAsia="Times New Roman"/>
                <w:color w:val="000000"/>
                <w:sz w:val="18"/>
                <w:szCs w:val="18"/>
                <w:lang w:val="es-EC" w:eastAsia="es-EC"/>
              </w:rPr>
              <w:fldChar w:fldCharType="end"/>
            </w:r>
          </w:p>
        </w:tc>
      </w:tr>
      <w:tr w:rsidR="0006090B" w:rsidRPr="002C44D0" w14:paraId="043D5856" w14:textId="77777777" w:rsidTr="00EF4376">
        <w:tc>
          <w:tcPr>
            <w:tcW w:w="2547" w:type="dxa"/>
            <w:vAlign w:val="center"/>
          </w:tcPr>
          <w:p w14:paraId="60A4039A"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MÉTODOS SITUACIONALES</w:t>
            </w:r>
          </w:p>
        </w:tc>
        <w:tc>
          <w:tcPr>
            <w:tcW w:w="2486" w:type="dxa"/>
            <w:vAlign w:val="center"/>
          </w:tcPr>
          <w:p w14:paraId="0F2B1E7D" w14:textId="77777777" w:rsidR="0006090B" w:rsidRPr="002C44D0" w:rsidRDefault="0006090B" w:rsidP="00EF4376">
            <w:pPr>
              <w:rPr>
                <w:rFonts w:eastAsia="Times New Roman"/>
                <w:color w:val="000000" w:themeColor="text1"/>
                <w:sz w:val="18"/>
                <w:szCs w:val="18"/>
                <w:lang w:val="es-EC" w:eastAsia="es-EC"/>
              </w:rPr>
            </w:pP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d31d3574-50ce-4fc8-a731-4b9bfeead11c"]}],"mendeley":{"formattedCitation":"[27]","plainTextFormattedCitation":"[27]","previouslyFormattedCitation":"[27]"},"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[27]</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[24]</w:t>
            </w:r>
            <w:r w:rsidRPr="002C44D0">
              <w:rPr>
                <w:rFonts w:eastAsia="Times New Roman"/>
                <w:color w:val="000000" w:themeColor="text1"/>
                <w:sz w:val="18"/>
                <w:szCs w:val="18"/>
                <w:lang w:val="es-EC" w:eastAsia="es-EC"/>
              </w:rPr>
              <w:fldChar w:fldCharType="end"/>
            </w:r>
            <w:r w:rsidRPr="002C44D0">
              <w:rPr>
                <w:rFonts w:eastAsia="Times New Roman"/>
                <w:color w:val="000000" w:themeColor="text1"/>
                <w:sz w:val="18"/>
                <w:szCs w:val="18"/>
                <w:lang w:val="es-EC" w:eastAsia="es-EC"/>
              </w:rPr>
              <w:t xml:space="preserve">, </w:t>
            </w:r>
            <w:r w:rsidRPr="002C44D0">
              <w:rPr>
                <w:rFonts w:eastAsia="Times New Roman"/>
                <w:color w:val="000000" w:themeColor="text1"/>
                <w:sz w:val="18"/>
                <w:szCs w:val="18"/>
                <w:lang w:val="es-EC" w:eastAsia="es-EC"/>
              </w:rPr>
              <w:fldChar w:fldCharType="begin" w:fldLock="1"/>
            </w:r>
            <w:r w:rsidRPr="002C44D0">
              <w:rPr>
                <w:rFonts w:eastAsia="Times New Roman"/>
                <w:color w:val="000000" w:themeColor="text1"/>
                <w:sz w:val="18"/>
                <w:szCs w:val="18"/>
                <w:lang w:val="es-EC" w:eastAsia="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rFonts w:eastAsia="Times New Roman"/>
                <w:color w:val="000000" w:themeColor="text1"/>
                <w:sz w:val="18"/>
                <w:szCs w:val="18"/>
                <w:lang w:val="es-EC" w:eastAsia="es-EC"/>
              </w:rPr>
              <w:fldChar w:fldCharType="separate"/>
            </w:r>
            <w:r w:rsidRPr="002C44D0">
              <w:rPr>
                <w:rFonts w:eastAsia="Times New Roman"/>
                <w:noProof/>
                <w:color w:val="000000" w:themeColor="text1"/>
                <w:sz w:val="18"/>
                <w:szCs w:val="18"/>
                <w:lang w:val="es-EC" w:eastAsia="es-EC"/>
              </w:rPr>
              <w:t>[18]</w:t>
            </w:r>
            <w:r w:rsidRPr="002C44D0">
              <w:rPr>
                <w:rFonts w:eastAsia="Times New Roman"/>
                <w:color w:val="000000" w:themeColor="text1"/>
                <w:sz w:val="18"/>
                <w:szCs w:val="18"/>
                <w:lang w:val="es-EC" w:eastAsia="es-EC"/>
              </w:rPr>
              <w:fldChar w:fldCharType="end"/>
            </w:r>
          </w:p>
        </w:tc>
      </w:tr>
      <w:tr w:rsidR="0006090B" w:rsidRPr="002C44D0" w14:paraId="0880A55D" w14:textId="77777777" w:rsidTr="00EF4376">
        <w:tc>
          <w:tcPr>
            <w:tcW w:w="2547" w:type="dxa"/>
            <w:vAlign w:val="center"/>
          </w:tcPr>
          <w:p w14:paraId="40729430"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themeColor="text1"/>
                <w:sz w:val="16"/>
                <w:szCs w:val="16"/>
                <w:lang w:val="es-EC" w:eastAsia="es-EC"/>
              </w:rPr>
              <w:t>DRUMS</w:t>
            </w:r>
          </w:p>
        </w:tc>
        <w:tc>
          <w:tcPr>
            <w:tcW w:w="2486" w:type="dxa"/>
            <w:vAlign w:val="center"/>
          </w:tcPr>
          <w:p w14:paraId="06ABD114" w14:textId="77777777" w:rsidR="0006090B" w:rsidRPr="002C44D0" w:rsidRDefault="0006090B" w:rsidP="00EF4376">
            <w:pPr>
              <w:rPr>
                <w:rFonts w:eastAsia="Times New Roman"/>
                <w:color w:val="000000"/>
                <w:sz w:val="18"/>
                <w:szCs w:val="18"/>
                <w:lang w:val="es-EC" w:eastAsia="es-EC"/>
              </w:rPr>
            </w:pPr>
            <w:r w:rsidRPr="002C44D0">
              <w:rPr>
                <w:rFonts w:eastAsia="Times New Roman"/>
                <w:color w:val="000000"/>
                <w:sz w:val="18"/>
                <w:szCs w:val="18"/>
                <w:lang w:val="es-EC" w:eastAsia="es-EC"/>
              </w:rPr>
              <w:fldChar w:fldCharType="begin" w:fldLock="1"/>
            </w:r>
            <w:r w:rsidRPr="002C44D0">
              <w:rPr>
                <w:rFonts w:eastAsia="Times New Roman"/>
                <w:color w:val="000000"/>
                <w:sz w:val="18"/>
                <w:szCs w:val="18"/>
                <w:lang w:val="es-EC" w:eastAsia="es-EC"/>
              </w:rPr>
              <w:instrText>ADDIN CSL_CITATION {"citationItems":[{"id":"ITEM-1","itemData":{"DOI":"https://doi.org/10.1016/j.procs.2015.05.326","ISSN":"1877-0509","abstract":"Requirements engineering is crucial for software projects, but formal requirements engineering is often ignored in scientific software projects. Scientists do not often see the benefit of di- recting their time and effort towards documenting requirements. Additionally, there is a lack of requirements engineering knowledge amongst scientists who develop software. We aim at helping scientists to easily recover and reuse requirements without acquiring prior requirements engineering knowledge. We apply an automated approach to extract requirements for scientific software from available knowledge sources, such as user manuals and project reports. The ap- proach employs natural language processing techniques to match defined patterns in input text. We have evaluated the approach in three different scientific domains, namely seismology, build- ing performance and computational fluid dynamics. The evaluation results show that 78–97% of the extracted requirement candidates are correctly extracted as early requirements.","author":[{"dropping-particle":"","family":"Li","given":"Yang","non-dropping-particle":"","parse-names":false,"suffix":""},{"dropping-particle":"","family":"Guzman","given":"Emitza","non-dropping-particle":"","parse-names":false,"suffix":""},{"dropping-particle":"","family":"Tsiamoura","given":"Konstantina","non-dropping-particle":"","parse-names":false,"suffix":""},{"dropping-particle":"","family":"Schneider","given":"Florian","non-dropping-particle":"","parse-names":false,"suffix":""},{"dropping-particle":"","family":"Bruegge","given":"Bernd","non-dropping-particle":"","parse-names":false,"suffix":""}],"container-title":"Procedia Computer Science","id":"ITEM-1","issued":{"date-parts":[["2015"]]},"note":"International Conference On Computational Science, ICCS 2015","page":"582-591","title":"Automated Requirements Extraction for Scientific Software","type":"article-journal","volume":"51"},"uris":["http://www.mendeley.com/documents/?uuid=ae2c2139-a1c7-4946-97eb-27cf93e5ad38"]}],"mendeley":{"formattedCitation":"[28]","plainTextFormattedCitation":"[28]","previouslyFormattedCitation":"[28]"},"properties":{"noteIndex":0},"schema":"https://github.com/citation-style-language/schema/raw/master/csl-citation.json"}</w:instrText>
            </w:r>
            <w:r w:rsidRPr="002C44D0">
              <w:rPr>
                <w:rFonts w:eastAsia="Times New Roman"/>
                <w:color w:val="000000"/>
                <w:sz w:val="18"/>
                <w:szCs w:val="18"/>
                <w:lang w:val="es-EC" w:eastAsia="es-EC"/>
              </w:rPr>
              <w:fldChar w:fldCharType="separate"/>
            </w:r>
            <w:r w:rsidRPr="002C44D0">
              <w:rPr>
                <w:rFonts w:eastAsia="Times New Roman"/>
                <w:noProof/>
                <w:color w:val="000000"/>
                <w:sz w:val="18"/>
                <w:szCs w:val="18"/>
                <w:lang w:val="es-EC" w:eastAsia="es-EC"/>
              </w:rPr>
              <w:t>[28]</w:t>
            </w:r>
            <w:r w:rsidRPr="002C44D0">
              <w:rPr>
                <w:rFonts w:eastAsia="Times New Roman"/>
                <w:color w:val="000000"/>
                <w:sz w:val="18"/>
                <w:szCs w:val="18"/>
                <w:lang w:val="es-EC" w:eastAsia="es-EC"/>
              </w:rPr>
              <w:fldChar w:fldCharType="end"/>
            </w:r>
          </w:p>
        </w:tc>
      </w:tr>
    </w:tbl>
    <w:p w14:paraId="06724986" w14:textId="77777777" w:rsidR="002306A4" w:rsidRPr="002C44D0" w:rsidRDefault="002306A4" w:rsidP="004C01E2">
      <w:pPr>
        <w:keepNext/>
        <w:pBdr>
          <w:top w:val="nil"/>
          <w:left w:val="nil"/>
          <w:bottom w:val="nil"/>
          <w:right w:val="nil"/>
          <w:between w:val="nil"/>
        </w:pBdr>
        <w:jc w:val="both"/>
        <w:rPr>
          <w:rFonts w:eastAsia="Times New Roman"/>
          <w:b/>
          <w:color w:val="000000"/>
          <w:sz w:val="18"/>
          <w:szCs w:val="18"/>
          <w:lang w:val="es-EC"/>
        </w:rPr>
      </w:pPr>
    </w:p>
    <w:p w14:paraId="697B437D" w14:textId="77777777" w:rsidR="00E2429E" w:rsidRPr="002C44D0" w:rsidRDefault="004105D0" w:rsidP="00E2429E">
      <w:pPr>
        <w:keepNext/>
        <w:pBdr>
          <w:top w:val="nil"/>
          <w:left w:val="nil"/>
          <w:bottom w:val="nil"/>
          <w:right w:val="nil"/>
          <w:between w:val="nil"/>
        </w:pBdr>
        <w:rPr>
          <w:rFonts w:eastAsia="Times New Roman"/>
          <w:b/>
          <w:color w:val="000000"/>
          <w:sz w:val="18"/>
          <w:szCs w:val="18"/>
          <w:lang w:val="es-EC"/>
        </w:rPr>
      </w:pPr>
      <w:r w:rsidRPr="002C44D0">
        <w:rPr>
          <w:rFonts w:eastAsia="Times New Roman"/>
          <w:b/>
          <w:color w:val="000000"/>
          <w:sz w:val="18"/>
          <w:szCs w:val="18"/>
          <w:lang w:val="es-EC"/>
        </w:rPr>
        <w:t xml:space="preserve">TABLE </w:t>
      </w:r>
      <w:r w:rsidR="00812D01" w:rsidRPr="002C44D0">
        <w:rPr>
          <w:rFonts w:eastAsia="Times New Roman"/>
          <w:b/>
          <w:color w:val="000000"/>
          <w:sz w:val="18"/>
          <w:szCs w:val="18"/>
          <w:lang w:val="es-EC"/>
        </w:rPr>
        <w:t>I</w:t>
      </w:r>
      <w:r w:rsidRPr="002C44D0">
        <w:rPr>
          <w:rFonts w:eastAsia="Times New Roman"/>
          <w:b/>
          <w:color w:val="000000"/>
          <w:sz w:val="18"/>
          <w:szCs w:val="18"/>
          <w:lang w:val="es-EC"/>
        </w:rPr>
        <w:t xml:space="preserve">V </w:t>
      </w:r>
      <w:r w:rsidR="00E2429E" w:rsidRPr="002C44D0">
        <w:rPr>
          <w:rFonts w:eastAsia="Times New Roman"/>
          <w:b/>
          <w:color w:val="000000"/>
          <w:sz w:val="18"/>
          <w:szCs w:val="18"/>
          <w:lang w:val="es-EC"/>
        </w:rPr>
        <w:t xml:space="preserve">HERRAMIENTAS </w:t>
      </w:r>
      <w:r w:rsidR="002B43B4" w:rsidRPr="002C44D0">
        <w:rPr>
          <w:rFonts w:eastAsia="Times New Roman"/>
          <w:b/>
          <w:color w:val="000000"/>
          <w:sz w:val="18"/>
          <w:szCs w:val="18"/>
          <w:lang w:val="es-EC"/>
        </w:rPr>
        <w:t xml:space="preserve">SOFTWARE UTILIZADAS </w:t>
      </w:r>
      <w:r w:rsidR="00E2429E" w:rsidRPr="002C44D0">
        <w:rPr>
          <w:rFonts w:eastAsia="Times New Roman"/>
          <w:b/>
          <w:color w:val="000000"/>
          <w:sz w:val="18"/>
          <w:szCs w:val="18"/>
          <w:lang w:val="es-EC"/>
        </w:rPr>
        <w:t>POR ARTÍCULO</w:t>
      </w:r>
    </w:p>
    <w:tbl>
      <w:tblPr>
        <w:tblW w:w="0" w:type="auto"/>
        <w:tblCellMar>
          <w:left w:w="70" w:type="dxa"/>
          <w:right w:w="70" w:type="dxa"/>
        </w:tblCellMar>
        <w:tblLook w:val="04A0" w:firstRow="1" w:lastRow="0" w:firstColumn="1" w:lastColumn="0" w:noHBand="0" w:noVBand="1"/>
      </w:tblPr>
      <w:tblGrid>
        <w:gridCol w:w="2263"/>
        <w:gridCol w:w="2770"/>
      </w:tblGrid>
      <w:tr w:rsidR="0006090B" w:rsidRPr="002C44D0" w14:paraId="0860933A" w14:textId="77777777" w:rsidTr="00EF4376">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8F9E3" w14:textId="77777777" w:rsidR="0006090B" w:rsidRPr="002C44D0" w:rsidRDefault="0006090B" w:rsidP="00EF4376">
            <w:pPr>
              <w:rPr>
                <w:rFonts w:eastAsia="Times New Roman"/>
                <w:b/>
                <w:bCs/>
                <w:lang w:val="es-EC" w:eastAsia="es-EC"/>
              </w:rPr>
            </w:pPr>
            <w:r w:rsidRPr="002C44D0">
              <w:rPr>
                <w:rFonts w:eastAsia="Times New Roman"/>
                <w:b/>
                <w:bCs/>
                <w:lang w:val="es-EC" w:eastAsia="es-EC"/>
              </w:rPr>
              <w:t>Herramienta Software</w:t>
            </w:r>
          </w:p>
        </w:tc>
        <w:tc>
          <w:tcPr>
            <w:tcW w:w="2770" w:type="dxa"/>
            <w:tcBorders>
              <w:top w:val="single" w:sz="4" w:space="0" w:color="auto"/>
              <w:left w:val="nil"/>
              <w:bottom w:val="single" w:sz="4" w:space="0" w:color="auto"/>
              <w:right w:val="single" w:sz="4" w:space="0" w:color="auto"/>
            </w:tcBorders>
            <w:shd w:val="clear" w:color="auto" w:fill="auto"/>
            <w:noWrap/>
            <w:vAlign w:val="center"/>
            <w:hideMark/>
          </w:tcPr>
          <w:p w14:paraId="76F74D62" w14:textId="77777777" w:rsidR="0006090B" w:rsidRPr="002C44D0" w:rsidRDefault="0006090B" w:rsidP="00EF4376">
            <w:pPr>
              <w:rPr>
                <w:rFonts w:eastAsia="Times New Roman"/>
                <w:b/>
                <w:bCs/>
                <w:lang w:val="es-EC" w:eastAsia="es-EC"/>
              </w:rPr>
            </w:pPr>
            <w:r w:rsidRPr="002C44D0">
              <w:rPr>
                <w:rFonts w:eastAsia="Times New Roman"/>
                <w:b/>
                <w:bCs/>
                <w:lang w:val="es-EC" w:eastAsia="es-EC"/>
              </w:rPr>
              <w:t>Artículo</w:t>
            </w:r>
          </w:p>
        </w:tc>
      </w:tr>
      <w:tr w:rsidR="0006090B" w:rsidRPr="002C44D0" w14:paraId="0627A745"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BFCDDD3" w14:textId="77777777" w:rsidR="0006090B" w:rsidRPr="002C44D0" w:rsidRDefault="0006090B" w:rsidP="00EF4376">
            <w:pPr>
              <w:jc w:val="left"/>
              <w:rPr>
                <w:rFonts w:eastAsia="Times New Roman"/>
                <w:sz w:val="16"/>
                <w:szCs w:val="16"/>
                <w:lang w:val="es-EC" w:eastAsia="es-EC"/>
              </w:rPr>
            </w:pPr>
            <w:proofErr w:type="spellStart"/>
            <w:r w:rsidRPr="002C44D0">
              <w:rPr>
                <w:rFonts w:eastAsia="Times New Roman"/>
                <w:sz w:val="16"/>
                <w:szCs w:val="16"/>
                <w:lang w:val="es-EC" w:eastAsia="es-EC"/>
              </w:rPr>
              <w:t>StarUML</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2ED6EBFA"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{"citationItems":[{"id":"ITEM-1","itemData":{"DOI":"10.1145/2815021.2815031","ISSN":"0163-5948","author":[{"dropping-particle":"","family":"Bhatti","given":"Shahid Nazir","non-dropping-particle":"","parse-names":false,"suffix":""},{"dropping-particle":"","family":"Usman","given":"Maria","non-dropping-particle":"","parse-names":false,"suffix":""},{"dropping-particle":"","family":"Jadi","given":"Amr A","non-dropping-particle":"","parse-names":false,"suffix":""}],"container-title":"SIGSOFT Softw. Eng. Notes","id":"ITEM-1","issue":"5","issued":{"date-parts":[["2015"]]},"page":"1–7","publisher":"Association for Computing Machinery","publisher-place":"New York, NY, USA","title":"Validation to the Requirement Elicitation Framework via Metrics","type":"article-journal","volume":"40"},"uris":["http://www.mendeley.com/documents/?uuid=a1123a89-7fbe-44db-bfbb-5b9cd0e7ed9a"]}],"mendeley":{"formattedCitation":"[5]","plainTextFormattedCitation":"[5]","previouslyFormattedCitation":"[5]"},"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[5]</w:t>
            </w:r>
            <w:r w:rsidRPr="002C44D0">
              <w:rPr>
                <w:rFonts w:eastAsia="Times New Roman"/>
                <w:sz w:val="16"/>
                <w:szCs w:val="16"/>
                <w:lang w:val="es-EC" w:eastAsia="es-EC"/>
              </w:rPr>
              <w:fldChar w:fldCharType="end"/>
            </w:r>
          </w:p>
        </w:tc>
      </w:tr>
      <w:tr w:rsidR="0006090B" w:rsidRPr="002C44D0" w14:paraId="39179B31"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A48C68D"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 xml:space="preserve">Maiden </w:t>
            </w:r>
            <w:proofErr w:type="spellStart"/>
            <w:r w:rsidRPr="002C44D0">
              <w:rPr>
                <w:rFonts w:eastAsia="Times New Roman"/>
                <w:sz w:val="16"/>
                <w:szCs w:val="16"/>
                <w:lang w:val="es-EC" w:eastAsia="es-EC"/>
              </w:rPr>
              <w:t>Developing</w:t>
            </w:r>
            <w:proofErr w:type="spellEnd"/>
            <w:r w:rsidRPr="002C44D0">
              <w:rPr>
                <w:rFonts w:eastAsia="Times New Roman"/>
                <w:sz w:val="16"/>
                <w:szCs w:val="16"/>
                <w:lang w:val="es-EC" w:eastAsia="es-EC"/>
              </w:rPr>
              <w:t xml:space="preserve"> UX</w:t>
            </w:r>
          </w:p>
        </w:tc>
        <w:tc>
          <w:tcPr>
            <w:tcW w:w="2770" w:type="dxa"/>
            <w:tcBorders>
              <w:top w:val="nil"/>
              <w:left w:val="nil"/>
              <w:bottom w:val="single" w:sz="4" w:space="0" w:color="auto"/>
              <w:right w:val="single" w:sz="4" w:space="0" w:color="auto"/>
            </w:tcBorders>
            <w:shd w:val="clear" w:color="auto" w:fill="auto"/>
            <w:noWrap/>
            <w:vAlign w:val="center"/>
            <w:hideMark/>
          </w:tcPr>
          <w:p w14:paraId="14F5E9D0"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[3]</w:t>
            </w:r>
            <w:r w:rsidRPr="002C44D0">
              <w:rPr>
                <w:rFonts w:eastAsia="Times New Roman"/>
                <w:sz w:val="16"/>
                <w:szCs w:val="16"/>
                <w:lang w:val="es-EC" w:eastAsia="es-EC"/>
              </w:rPr>
              <w:fldChar w:fldCharType="end"/>
            </w:r>
          </w:p>
        </w:tc>
      </w:tr>
      <w:tr w:rsidR="0006090B" w:rsidRPr="002C44D0" w14:paraId="1A256E74"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9A97D57"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Jira</w:t>
            </w:r>
          </w:p>
        </w:tc>
        <w:tc>
          <w:tcPr>
            <w:tcW w:w="2770" w:type="dxa"/>
            <w:tcBorders>
              <w:top w:val="nil"/>
              <w:left w:val="nil"/>
              <w:bottom w:val="single" w:sz="4" w:space="0" w:color="auto"/>
              <w:right w:val="single" w:sz="4" w:space="0" w:color="auto"/>
            </w:tcBorders>
            <w:shd w:val="clear" w:color="auto" w:fill="auto"/>
            <w:noWrap/>
            <w:vAlign w:val="center"/>
            <w:hideMark/>
          </w:tcPr>
          <w:p w14:paraId="563A6AF0"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[4]</w:t>
            </w:r>
            <w:r w:rsidRPr="002C44D0">
              <w:rPr>
                <w:rFonts w:eastAsia="Times New Roman"/>
                <w:sz w:val="16"/>
                <w:szCs w:val="16"/>
                <w:lang w:val="es-EC" w:eastAsia="es-EC"/>
              </w:rPr>
              <w:fldChar w:fldCharType="end"/>
            </w:r>
            <w:r w:rsidRPr="002C44D0">
              <w:rPr>
                <w:rFonts w:eastAsia="Times New Roman"/>
                <w:sz w:val="16"/>
                <w:szCs w:val="16"/>
                <w:lang w:val="es-EC" w:eastAsia="es-EC"/>
              </w:rPr>
              <w:t xml:space="preserve">, </w:t>
            </w: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[10]</w:t>
            </w:r>
            <w:r w:rsidRPr="002C44D0">
              <w:rPr>
                <w:rFonts w:eastAsia="Times New Roman"/>
                <w:sz w:val="16"/>
                <w:szCs w:val="16"/>
                <w:lang w:val="es-EC" w:eastAsia="es-EC"/>
              </w:rPr>
              <w:fldChar w:fldCharType="end"/>
            </w:r>
          </w:p>
        </w:tc>
      </w:tr>
      <w:tr w:rsidR="0006090B" w:rsidRPr="002C44D0" w14:paraId="7BA4FCF2"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90B15E2" w14:textId="77777777" w:rsidR="0006090B" w:rsidRPr="002C44D0" w:rsidRDefault="0006090B" w:rsidP="00EF4376">
            <w:pPr>
              <w:jc w:val="left"/>
              <w:rPr>
                <w:rFonts w:eastAsia="Times New Roman"/>
                <w:sz w:val="16"/>
                <w:szCs w:val="16"/>
                <w:lang w:val="es-EC" w:eastAsia="es-EC"/>
              </w:rPr>
            </w:pPr>
            <w:proofErr w:type="spellStart"/>
            <w:r w:rsidRPr="002C44D0">
              <w:rPr>
                <w:rFonts w:eastAsia="Times New Roman"/>
                <w:sz w:val="16"/>
                <w:szCs w:val="16"/>
                <w:lang w:val="es-EC" w:eastAsia="es-EC"/>
              </w:rPr>
              <w:t>Quality</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Function</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Deployment</w:t>
            </w:r>
            <w:proofErr w:type="spellEnd"/>
            <w:r w:rsidRPr="002C44D0">
              <w:rPr>
                <w:rFonts w:eastAsia="Times New Roman"/>
                <w:sz w:val="16"/>
                <w:szCs w:val="16"/>
                <w:lang w:val="es-EC" w:eastAsia="es-EC"/>
              </w:rPr>
              <w:t xml:space="preserve"> (QFD)</w:t>
            </w:r>
          </w:p>
        </w:tc>
        <w:tc>
          <w:tcPr>
            <w:tcW w:w="2770" w:type="dxa"/>
            <w:tcBorders>
              <w:top w:val="nil"/>
              <w:left w:val="nil"/>
              <w:bottom w:val="single" w:sz="4" w:space="0" w:color="auto"/>
              <w:right w:val="single" w:sz="4" w:space="0" w:color="auto"/>
            </w:tcBorders>
            <w:shd w:val="clear" w:color="auto" w:fill="auto"/>
            <w:noWrap/>
            <w:vAlign w:val="center"/>
            <w:hideMark/>
          </w:tcPr>
          <w:p w14:paraId="29534C5B"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{"citationItems":[{"id":"ITEM-1","itemData":{"DOI":"https://doi.org/10.1016/j.jclepro.2018.08.090","ISSN":"0959-6526","abstract":"The objective of this paper is to explore what challenges exist when setting requirements for an Integrated Product Service Offering (IPSO). An IPSO, sometimes called Product Service System, is a concept with increased interest from manufacturing companies. It consists of a combination of products and services that, based on a life cycle perspective, have been integrated to fit targeted customer needs. In order to achieve a successful IPSO, it is important to collect aspects from many actors, something which sometimes is challenging for companies moving towards providing IPSOs. The four challenges found when setting requirements in IPSO development are; identification and inclusion of relevant aspects from relevant actors throughout the IPSO’s life cycle, understanding of the underlying aspects for all requirements for all elements of the offering, prioritization of requirements, and the difficulty to track how requirements affect each other between different elements in the IPSO. The methodology used to find these challenges was a combination of a structured literature review and an interview study at three manufacturing companies moving towards providing IPSOs.","author":[{"dropping-particle":"","family":"Nilsson","given":"Sara","non-dropping-particle":"","parse-names":false,"suffix":""},{"dropping-particle":"","family":"Sundin","given":"Erik","non-dropping-particle":"","parse-names":false,"suffix":""},{"dropping-particle":"","family":"Lindahl","given":"Mattias","non-dropping-particle":"","parse-names":false,"suffix":""}],"container-title":"Journal of Cleaner Production","id":"ITEM-1","issued":{"date-parts":[["2018"]]},"page":"879 - 887","title":"Integrated product service offerings – Challenges in setting requirements","type":"article-journal","volume":"201"},"uris":["http://www.mendeley.com/documents/?uuid=55d5f284-4dc4-3473-9297-5345c927cb9a"]}],"mendeley":{"formattedCitation":"[6]","plainTextFormattedCitation":"[6]","previouslyFormattedCitation":"[6]"},"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[6]</w:t>
            </w:r>
            <w:r w:rsidRPr="002C44D0">
              <w:rPr>
                <w:rFonts w:eastAsia="Times New Roman"/>
                <w:sz w:val="16"/>
                <w:szCs w:val="16"/>
                <w:lang w:val="es-EC" w:eastAsia="es-EC"/>
              </w:rPr>
              <w:fldChar w:fldCharType="end"/>
            </w:r>
          </w:p>
        </w:tc>
      </w:tr>
      <w:tr w:rsidR="0006090B" w:rsidRPr="002C44D0" w14:paraId="3B3E6C55"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388D178"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 xml:space="preserve">Trello </w:t>
            </w:r>
          </w:p>
        </w:tc>
        <w:tc>
          <w:tcPr>
            <w:tcW w:w="2770" w:type="dxa"/>
            <w:tcBorders>
              <w:top w:val="nil"/>
              <w:left w:val="nil"/>
              <w:bottom w:val="single" w:sz="4" w:space="0" w:color="auto"/>
              <w:right w:val="single" w:sz="4" w:space="0" w:color="auto"/>
            </w:tcBorders>
            <w:shd w:val="clear" w:color="auto" w:fill="auto"/>
            <w:noWrap/>
            <w:vAlign w:val="center"/>
            <w:hideMark/>
          </w:tcPr>
          <w:p w14:paraId="32D89E52"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[7]</w:t>
            </w:r>
            <w:r w:rsidRPr="002C44D0">
              <w:rPr>
                <w:rFonts w:eastAsia="Times New Roman"/>
                <w:sz w:val="16"/>
                <w:szCs w:val="16"/>
                <w:lang w:val="es-EC" w:eastAsia="es-EC"/>
              </w:rPr>
              <w:fldChar w:fldCharType="end"/>
            </w:r>
          </w:p>
        </w:tc>
      </w:tr>
      <w:tr w:rsidR="0006090B" w:rsidRPr="002C44D0" w14:paraId="4C103476"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4CEC9BA"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Project Manager</w:t>
            </w:r>
          </w:p>
        </w:tc>
        <w:tc>
          <w:tcPr>
            <w:tcW w:w="2770" w:type="dxa"/>
            <w:tcBorders>
              <w:top w:val="nil"/>
              <w:left w:val="nil"/>
              <w:bottom w:val="single" w:sz="4" w:space="0" w:color="auto"/>
              <w:right w:val="single" w:sz="4" w:space="0" w:color="auto"/>
            </w:tcBorders>
            <w:shd w:val="clear" w:color="auto" w:fill="auto"/>
            <w:noWrap/>
            <w:vAlign w:val="center"/>
          </w:tcPr>
          <w:p w14:paraId="6C1DBE08"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[7]</w:t>
            </w:r>
            <w:r w:rsidRPr="002C44D0">
              <w:rPr>
                <w:rFonts w:eastAsia="Times New Roman"/>
                <w:sz w:val="16"/>
                <w:szCs w:val="16"/>
                <w:lang w:val="es-EC" w:eastAsia="es-EC"/>
              </w:rPr>
              <w:fldChar w:fldCharType="end"/>
            </w:r>
          </w:p>
        </w:tc>
      </w:tr>
      <w:tr w:rsidR="0006090B" w:rsidRPr="002C44D0" w14:paraId="02FB3678"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4B980F0"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OpenRepGrid</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7B944A81"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{"citationItems":[{"id":"ITEM-1","itemData":{"DOI":"https://doi.org/10.1016/j.infsof.2017.03.004","ISSN":"0950-5849","abstract":"Context\nSocio-technical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acquisition.\nObjective\nOur main focus is on providing help to the users with ordinary cognitive level to express their expectations from the complex system considering various contexts. This work also helps the designers to explore the design variability based on the general users’ preferences.\nMethod\nWe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domain.\nResults\nThe result of our study shows that a greater number of requirements can be elicited after applying our approach. With the help of the provided tool support, it is even possible to detect a greater number of conflicts in user’s requirements than the traditional practices.\nConclusion\nWe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Won","non-dropping-particle":"","parse-names":false,"suffix":""}],"container-title":"Information and Software Technology","id":"ITEM-1","issued":{"date-parts":[["2017"]]},"page":"160-179","title":"REASSURE: Requirements elicitation for adaptive socio-technical systems using repertory grid","type":"article-journal","volume":"87"},"uris":["http://www.mendeley.com/documents/?uuid=341d68a1-377a-46d9-996a-8400f33243b4"]}],"mendeley":{"formattedCitation":"[9]","plainTextFormattedCitation":"[9]","previouslyFormattedCitation":"[9]"},"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[9]</w:t>
            </w:r>
            <w:r w:rsidRPr="002C44D0">
              <w:rPr>
                <w:rFonts w:eastAsia="Times New Roman"/>
                <w:sz w:val="16"/>
                <w:szCs w:val="16"/>
                <w:lang w:val="es-EC" w:eastAsia="es-EC"/>
              </w:rPr>
              <w:fldChar w:fldCharType="end"/>
            </w:r>
          </w:p>
        </w:tc>
      </w:tr>
      <w:tr w:rsidR="0006090B" w:rsidRPr="002C44D0" w14:paraId="2B019648"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A6559F4"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PaladinRm</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1D38E6F9"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[11]</w:t>
            </w:r>
            <w:r w:rsidRPr="002C44D0">
              <w:rPr>
                <w:rFonts w:eastAsia="Times New Roman"/>
                <w:sz w:val="16"/>
                <w:szCs w:val="16"/>
                <w:lang w:val="es-EC" w:eastAsia="es-EC"/>
              </w:rPr>
              <w:fldChar w:fldCharType="end"/>
            </w:r>
          </w:p>
        </w:tc>
      </w:tr>
      <w:tr w:rsidR="0006090B" w:rsidRPr="002C44D0" w14:paraId="227EF91B"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6EF07FE"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WebRed</w:t>
            </w:r>
            <w:proofErr w:type="spellEnd"/>
            <w:r w:rsidRPr="002C44D0">
              <w:rPr>
                <w:rFonts w:eastAsia="Times New Roman"/>
                <w:color w:val="000000"/>
                <w:sz w:val="16"/>
                <w:szCs w:val="16"/>
                <w:lang w:val="es-EC" w:eastAsia="es-EC"/>
              </w:rPr>
              <w:t xml:space="preserve"> Case Tool</w:t>
            </w:r>
          </w:p>
        </w:tc>
        <w:tc>
          <w:tcPr>
            <w:tcW w:w="2770" w:type="dxa"/>
            <w:tcBorders>
              <w:top w:val="nil"/>
              <w:left w:val="nil"/>
              <w:bottom w:val="single" w:sz="4" w:space="0" w:color="auto"/>
              <w:right w:val="single" w:sz="4" w:space="0" w:color="auto"/>
            </w:tcBorders>
            <w:shd w:val="clear" w:color="auto" w:fill="auto"/>
            <w:noWrap/>
            <w:vAlign w:val="center"/>
            <w:hideMark/>
          </w:tcPr>
          <w:p w14:paraId="4B12922F"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[11]</w:t>
            </w:r>
            <w:r w:rsidRPr="002C44D0">
              <w:rPr>
                <w:rFonts w:eastAsia="Times New Roman"/>
                <w:sz w:val="16"/>
                <w:szCs w:val="16"/>
                <w:lang w:val="es-EC" w:eastAsia="es-EC"/>
              </w:rPr>
              <w:fldChar w:fldCharType="end"/>
            </w:r>
          </w:p>
        </w:tc>
      </w:tr>
      <w:tr w:rsidR="0006090B" w:rsidRPr="002C44D0" w14:paraId="50B751D2"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C274717" w14:textId="77777777" w:rsidR="0006090B" w:rsidRPr="002C44D0" w:rsidRDefault="0006090B" w:rsidP="00EF4376">
            <w:pPr>
              <w:jc w:val="left"/>
              <w:rPr>
                <w:rFonts w:eastAsia="Times New Roman"/>
                <w:sz w:val="16"/>
                <w:szCs w:val="16"/>
                <w:lang w:val="es-EC" w:eastAsia="es-EC"/>
              </w:rPr>
            </w:pPr>
            <w:proofErr w:type="spellStart"/>
            <w:r w:rsidRPr="002C44D0">
              <w:rPr>
                <w:rFonts w:eastAsia="Times New Roman"/>
                <w:sz w:val="16"/>
                <w:szCs w:val="16"/>
                <w:lang w:val="es-EC" w:eastAsia="es-EC"/>
              </w:rPr>
              <w:t>Product</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Lifecycle</w:t>
            </w:r>
            <w:proofErr w:type="spellEnd"/>
            <w:r w:rsidRPr="002C44D0">
              <w:rPr>
                <w:rFonts w:eastAsia="Times New Roman"/>
                <w:sz w:val="16"/>
                <w:szCs w:val="16"/>
                <w:lang w:val="es-EC" w:eastAsia="es-EC"/>
              </w:rPr>
              <w:t xml:space="preserve"> Management (PLM)</w:t>
            </w:r>
          </w:p>
        </w:tc>
        <w:tc>
          <w:tcPr>
            <w:tcW w:w="2770" w:type="dxa"/>
            <w:tcBorders>
              <w:top w:val="nil"/>
              <w:left w:val="nil"/>
              <w:bottom w:val="single" w:sz="4" w:space="0" w:color="auto"/>
              <w:right w:val="single" w:sz="4" w:space="0" w:color="auto"/>
            </w:tcBorders>
            <w:shd w:val="clear" w:color="auto" w:fill="auto"/>
            <w:noWrap/>
            <w:vAlign w:val="center"/>
            <w:hideMark/>
          </w:tcPr>
          <w:p w14:paraId="09DF25BC"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[12]</w:t>
            </w:r>
            <w:r w:rsidRPr="002C44D0">
              <w:rPr>
                <w:rFonts w:eastAsia="Times New Roman"/>
                <w:sz w:val="16"/>
                <w:szCs w:val="16"/>
                <w:lang w:val="es-EC" w:eastAsia="es-EC"/>
              </w:rPr>
              <w:fldChar w:fldCharType="end"/>
            </w:r>
          </w:p>
        </w:tc>
      </w:tr>
      <w:tr w:rsidR="0006090B" w:rsidRPr="002C44D0" w14:paraId="2A3AE24F"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3CACBCB" w14:textId="77777777" w:rsidR="0006090B" w:rsidRPr="002C44D0" w:rsidRDefault="0006090B" w:rsidP="00EF4376">
            <w:pPr>
              <w:jc w:val="left"/>
              <w:rPr>
                <w:rFonts w:eastAsia="Times New Roman"/>
                <w:sz w:val="16"/>
                <w:szCs w:val="16"/>
                <w:lang w:val="es-EC" w:eastAsia="es-EC"/>
              </w:rPr>
            </w:pPr>
            <w:proofErr w:type="spellStart"/>
            <w:r w:rsidRPr="002C44D0">
              <w:rPr>
                <w:rFonts w:eastAsia="Times New Roman"/>
                <w:sz w:val="16"/>
                <w:szCs w:val="16"/>
                <w:lang w:val="es-EC" w:eastAsia="es-EC"/>
              </w:rPr>
              <w:t>Building</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Information</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Modeling</w:t>
            </w:r>
            <w:proofErr w:type="spellEnd"/>
            <w:r w:rsidRPr="002C44D0">
              <w:rPr>
                <w:rFonts w:eastAsia="Times New Roman"/>
                <w:sz w:val="16"/>
                <w:szCs w:val="16"/>
                <w:lang w:val="es-EC" w:eastAsia="es-EC"/>
              </w:rPr>
              <w:t xml:space="preserve"> (BIM)</w:t>
            </w:r>
          </w:p>
        </w:tc>
        <w:tc>
          <w:tcPr>
            <w:tcW w:w="2770" w:type="dxa"/>
            <w:tcBorders>
              <w:top w:val="nil"/>
              <w:left w:val="nil"/>
              <w:bottom w:val="single" w:sz="4" w:space="0" w:color="auto"/>
              <w:right w:val="single" w:sz="4" w:space="0" w:color="auto"/>
            </w:tcBorders>
            <w:shd w:val="clear" w:color="auto" w:fill="auto"/>
            <w:noWrap/>
            <w:vAlign w:val="center"/>
            <w:hideMark/>
          </w:tcPr>
          <w:p w14:paraId="35F8F0CE"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[12]</w:t>
            </w:r>
            <w:r w:rsidRPr="002C44D0">
              <w:rPr>
                <w:rFonts w:eastAsia="Times New Roman"/>
                <w:sz w:val="16"/>
                <w:szCs w:val="16"/>
                <w:lang w:val="es-EC" w:eastAsia="es-EC"/>
              </w:rPr>
              <w:fldChar w:fldCharType="end"/>
            </w:r>
          </w:p>
        </w:tc>
      </w:tr>
      <w:tr w:rsidR="0006090B" w:rsidRPr="002C44D0" w14:paraId="795B4DBE"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008B183"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 xml:space="preserve">Eclipse </w:t>
            </w:r>
            <w:proofErr w:type="spellStart"/>
            <w:r w:rsidRPr="002C44D0">
              <w:rPr>
                <w:rFonts w:eastAsia="Times New Roman"/>
                <w:sz w:val="16"/>
                <w:szCs w:val="16"/>
                <w:lang w:val="es-EC" w:eastAsia="es-EC"/>
              </w:rPr>
              <w:t>Modeling</w:t>
            </w:r>
            <w:proofErr w:type="spellEnd"/>
            <w:r w:rsidRPr="002C44D0">
              <w:rPr>
                <w:rFonts w:eastAsia="Times New Roman"/>
                <w:sz w:val="16"/>
                <w:szCs w:val="16"/>
                <w:lang w:val="es-EC" w:eastAsia="es-EC"/>
              </w:rPr>
              <w:t xml:space="preserve"> Framework (EMF)</w:t>
            </w:r>
          </w:p>
        </w:tc>
        <w:tc>
          <w:tcPr>
            <w:tcW w:w="2770" w:type="dxa"/>
            <w:tcBorders>
              <w:top w:val="nil"/>
              <w:left w:val="nil"/>
              <w:bottom w:val="single" w:sz="4" w:space="0" w:color="auto"/>
              <w:right w:val="single" w:sz="4" w:space="0" w:color="auto"/>
            </w:tcBorders>
            <w:shd w:val="clear" w:color="auto" w:fill="auto"/>
            <w:noWrap/>
            <w:vAlign w:val="center"/>
            <w:hideMark/>
          </w:tcPr>
          <w:p w14:paraId="588ECD00"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{"citationItems":[{"id":"ITEM-1","itemData":{"DOI":"https://doi.org/10.1016/j.infsof.2017.08.009","ISSN":"0950-5849","abstract":"Context: The analysis of requirements for business-related software systems is often supported by using business process models. However, the final requirements are typically still specified in natural language. This means that the knowledge captured in process models must be consistently transferred to the specified requirements. Possible inconsistencies between process models and requirements represent a serious threat for the successful development of the software system and may require the repetition of process analysis activities. Objective: The objective of this paper is to address the problem of inconsistency between process models and natural language requirements in the context of software development. Method: We define a semi-automated approach that consists of a process model-based procedure for capturing execution-related data in requirements models and an algorithm that takes these models as input for generating natural language requirements. We evaluated our approach in the context of a multiple case study with three organizations and a total of 13 software development projects. Results: We found that our approach can successfully generate well-readable requirements, which do not only positively contribute to consistency, but also to the completeness and maintainability of requirements. The practical use of our approach to identify a suitable subcontractor on the market in 11 of the 13 projects further highlights the practical value of our approach. Conclusion: Our approach provides a structured way to obtain high-quality requirements documents from process models and to maintain textual and visual representations of requirements in a consistent way.","author":[{"dropping-particle":"","family":"Aysolmaz","given":"Banu","non-dropping-particle":"","parse-names":false,"suffix":""},{"dropping-particle":"","family":"Leopold","given":"Henrik","non-dropping-particle":"","parse-names":false,"suffix":""},{"dropping-particle":"","family":"Reijers","given":"Hajo A","non-dropping-particle":"","parse-names":false,"suffix":""},{"dropping-particle":"","family":"Demirörs","given":"Onur","non-dropping-particle":"","parse-names":false,"suffix":""}],"container-title":"Information and Software Technology","id":"ITEM-1","issued":{"date-parts":[["2018"]]},"page":"14 - 29","title":"A semi-automated approach for generating natural language requirements documents based on business process models","type":"article-journal","volume":"93"},"uris":["http://www.mendeley.com/documents/?uuid=6c428f20-6b1b-3aa8-a871-a6a2042f844e"]}],"mendeley":{"formattedCitation":"[13]","plainTextFormattedCitation":"[13]","previouslyFormattedCitation":"[13]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[13]</w:t>
            </w:r>
            <w:r w:rsidRPr="002C44D0">
              <w:rPr>
                <w:rFonts w:eastAsia="Times New Roman"/>
                <w:sz w:val="16"/>
                <w:szCs w:val="16"/>
                <w:lang w:val="es-EC" w:eastAsia="es-EC"/>
              </w:rPr>
              <w:fldChar w:fldCharType="end"/>
            </w:r>
          </w:p>
        </w:tc>
      </w:tr>
      <w:tr w:rsidR="0006090B" w:rsidRPr="002C44D0" w14:paraId="08A343C2" w14:textId="77777777" w:rsidTr="00EF4376">
        <w:trPr>
          <w:trHeight w:val="52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EC25C92"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 xml:space="preserve">Eclipse </w:t>
            </w:r>
            <w:proofErr w:type="spellStart"/>
            <w:r w:rsidRPr="002C44D0">
              <w:rPr>
                <w:rFonts w:eastAsia="Times New Roman"/>
                <w:sz w:val="16"/>
                <w:szCs w:val="16"/>
                <w:lang w:val="es-EC" w:eastAsia="es-EC"/>
              </w:rPr>
              <w:t>Graphical</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Modeling</w:t>
            </w:r>
            <w:proofErr w:type="spellEnd"/>
            <w:r w:rsidRPr="002C44D0">
              <w:rPr>
                <w:rFonts w:eastAsia="Times New Roman"/>
                <w:sz w:val="16"/>
                <w:szCs w:val="16"/>
                <w:lang w:val="es-EC" w:eastAsia="es-EC"/>
              </w:rPr>
              <w:t xml:space="preserve"> Framework (EGMF)</w:t>
            </w:r>
          </w:p>
        </w:tc>
        <w:tc>
          <w:tcPr>
            <w:tcW w:w="2770" w:type="dxa"/>
            <w:tcBorders>
              <w:top w:val="nil"/>
              <w:left w:val="nil"/>
              <w:bottom w:val="single" w:sz="4" w:space="0" w:color="auto"/>
              <w:right w:val="single" w:sz="4" w:space="0" w:color="auto"/>
            </w:tcBorders>
            <w:shd w:val="clear" w:color="auto" w:fill="auto"/>
            <w:noWrap/>
            <w:vAlign w:val="center"/>
            <w:hideMark/>
          </w:tcPr>
          <w:p w14:paraId="41663244"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{"citationItems":[{"id":"ITEM-1","itemData":{"DOI":"https://doi.org/10.1016/j.infsof.2017.08.009","ISSN":"0950-5849","abstract":"Context: The analysis of requirements for business-related software systems is often supported by using business process models. However, the final requirements are typically still specified in natural language. This means that the knowledge captured in process models must be consistently transferred to the specified requirements. Possible inconsistencies between process models and requirements represent a serious threat for the successful development of the software system and may require the repetition of process analysis activities. Objective: The objective of this paper is to address the problem of inconsistency between process models and natural language requirements in the context of software development. Method: We define a semi-automated approach that consists of a process model-based procedure for capturing execution-related data in requirements models and an algorithm that takes these models as input for generating natural language requirements. We evaluated our approach in the context of a multiple case study with three organizations and a total of 13 software development projects. Results: We found that our approach can successfully generate well-readable requirements, which do not only positively contribute to consistency, but also to the completeness and maintainability of requirements. The practical use of our approach to identify a suitable subcontractor on the market in 11 of the 13 projects further highlights the practical value of our approach. Conclusion: Our approach provides a structured way to obtain high-quality requirements documents from process models and to maintain textual and visual representations of requirements in a consistent way.","author":[{"dropping-particle":"","family":"Aysolmaz","given":"Banu","non-dropping-particle":"","parse-names":false,"suffix":""},{"dropping-particle":"","family":"Leopold","given":"Henrik","non-dropping-particle":"","parse-names":false,"suffix":""},{"dropping-particle":"","family":"Reijers","given":"Hajo A","non-dropping-particle":"","parse-names":false,"suffix":""},{"dropping-particle":"","family":"Demirörs","given":"Onur","non-dropping-particle":"","parse-names":false,"suffix":""}],"container-title":"Information and Software Technology","id":"ITEM-1","issued":{"date-parts":[["2018"]]},"page":"14 - 29","title":"A semi-automated approach for generating natural language requirements documents based on business process models","type":"article-journal","volume":"93"},"uris":["http://www.mendeley.com/documents/?uuid=6c428f20-6b1b-3aa8-a871-a6a2042f844e"]}],"mendeley":{"formattedCitation":"[13]","plainTextFormattedCitation":"[13]","previouslyFormattedCitation":"[13]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[13]</w:t>
            </w:r>
            <w:r w:rsidRPr="002C44D0">
              <w:rPr>
                <w:rFonts w:eastAsia="Times New Roman"/>
                <w:sz w:val="16"/>
                <w:szCs w:val="16"/>
                <w:lang w:val="es-EC" w:eastAsia="es-EC"/>
              </w:rPr>
              <w:fldChar w:fldCharType="end"/>
            </w:r>
          </w:p>
        </w:tc>
      </w:tr>
      <w:tr w:rsidR="0006090B" w:rsidRPr="002C44D0" w14:paraId="727E7379"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A6B0FE9" w14:textId="77777777" w:rsidR="0006090B" w:rsidRPr="002C44D0" w:rsidRDefault="0006090B" w:rsidP="00EF4376">
            <w:pPr>
              <w:jc w:val="left"/>
              <w:rPr>
                <w:rFonts w:eastAsia="Times New Roman"/>
                <w:sz w:val="16"/>
                <w:szCs w:val="16"/>
                <w:lang w:val="es-EC" w:eastAsia="es-EC"/>
              </w:rPr>
            </w:pPr>
            <w:proofErr w:type="spellStart"/>
            <w:r w:rsidRPr="002C44D0">
              <w:rPr>
                <w:rFonts w:eastAsia="Times New Roman"/>
                <w:sz w:val="16"/>
                <w:szCs w:val="16"/>
                <w:lang w:val="es-EC" w:eastAsia="es-EC"/>
              </w:rPr>
              <w:t>Code</w:t>
            </w:r>
            <w:proofErr w:type="spellEnd"/>
            <w:r w:rsidRPr="002C44D0">
              <w:rPr>
                <w:rFonts w:eastAsia="Times New Roman"/>
                <w:sz w:val="16"/>
                <w:szCs w:val="16"/>
                <w:lang w:val="es-EC" w:eastAsia="es-EC"/>
              </w:rPr>
              <w:t xml:space="preserve"> Hunt</w:t>
            </w:r>
          </w:p>
        </w:tc>
        <w:tc>
          <w:tcPr>
            <w:tcW w:w="2770" w:type="dxa"/>
            <w:tcBorders>
              <w:top w:val="nil"/>
              <w:left w:val="nil"/>
              <w:bottom w:val="single" w:sz="4" w:space="0" w:color="auto"/>
              <w:right w:val="single" w:sz="4" w:space="0" w:color="auto"/>
            </w:tcBorders>
            <w:shd w:val="clear" w:color="auto" w:fill="auto"/>
            <w:noWrap/>
            <w:vAlign w:val="center"/>
            <w:hideMark/>
          </w:tcPr>
          <w:p w14:paraId="784E64D0"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author":[{"dropping-particle":"","family":"Unkelos-Shpigel","given":"N","non-dropping-particle":"","parse-names":false,"suffix":""},{"dropping-particle":"","family":"Hadar","given":"I","non-dropping-particle":"","parse-names":false,"suffix":""}],"container-title":"2015 IEEE Fifth International Workshop on Empirical Requirements Engineering (EmpiRE)","id":"ITEM-1","issued":{"date-parts":[["2015"]]},"page":"13-16","title":"Inviting everyone to play: Gamifying collaborative requirements engineering","type":"paper-conference"},"uris":["http://www.mendeley.com/documents/?uuid=2ee72a85-5197-3e35-a06e-ebd6894fd9e0"]}],"mendeley":{"formattedCitation":"[14]","plainTextFormattedCitation":"[14]","previouslyFormattedCitation":"[14]"},"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[14]</w:t>
            </w:r>
            <w:r w:rsidRPr="002C44D0">
              <w:rPr>
                <w:rFonts w:eastAsia="Times New Roman"/>
                <w:sz w:val="16"/>
                <w:szCs w:val="16"/>
                <w:lang w:val="es-EC" w:eastAsia="es-EC"/>
              </w:rPr>
              <w:fldChar w:fldCharType="end"/>
            </w:r>
          </w:p>
        </w:tc>
      </w:tr>
      <w:tr w:rsidR="0006090B" w:rsidRPr="002C44D0" w14:paraId="3668C303"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820E928"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 xml:space="preserve">Active </w:t>
            </w:r>
            <w:proofErr w:type="spellStart"/>
            <w:r w:rsidRPr="002C44D0">
              <w:rPr>
                <w:rFonts w:eastAsia="Times New Roman"/>
                <w:color w:val="000000"/>
                <w:sz w:val="16"/>
                <w:szCs w:val="16"/>
                <w:lang w:val="es-EC" w:eastAsia="es-EC"/>
              </w:rPr>
              <w:t>Integration</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Architecture</w:t>
            </w:r>
            <w:proofErr w:type="spellEnd"/>
            <w:r w:rsidRPr="002C44D0">
              <w:rPr>
                <w:rFonts w:eastAsia="Times New Roman"/>
                <w:color w:val="000000"/>
                <w:sz w:val="16"/>
                <w:szCs w:val="16"/>
                <w:lang w:val="es-EC" w:eastAsia="es-EC"/>
              </w:rPr>
              <w:t xml:space="preserve"> PL4x</w:t>
            </w:r>
          </w:p>
        </w:tc>
        <w:tc>
          <w:tcPr>
            <w:tcW w:w="2770" w:type="dxa"/>
            <w:tcBorders>
              <w:top w:val="nil"/>
              <w:left w:val="nil"/>
              <w:bottom w:val="single" w:sz="4" w:space="0" w:color="auto"/>
              <w:right w:val="single" w:sz="4" w:space="0" w:color="auto"/>
            </w:tcBorders>
            <w:shd w:val="clear" w:color="auto" w:fill="auto"/>
            <w:noWrap/>
            <w:vAlign w:val="center"/>
            <w:hideMark/>
          </w:tcPr>
          <w:p w14:paraId="219D9BA5" w14:textId="77777777" w:rsidR="0006090B" w:rsidRPr="002C44D0" w:rsidRDefault="0006090B" w:rsidP="00EF4376">
            <w:pPr>
              <w:rPr>
                <w:rFonts w:eastAsia="Times New Roman"/>
                <w:color w:val="000000"/>
                <w:sz w:val="16"/>
                <w:szCs w:val="16"/>
                <w:lang w:val="es-EC" w:eastAsia="es-EC"/>
              </w:rPr>
            </w:pPr>
            <w:r w:rsidRPr="002C44D0">
              <w:rPr>
                <w:rFonts w:eastAsia="Times New Roman"/>
                <w:color w:val="000000"/>
                <w:sz w:val="16"/>
                <w:szCs w:val="16"/>
                <w:lang w:val="es-EC" w:eastAsia="es-EC"/>
              </w:rPr>
              <w:fldChar w:fldCharType="begin" w:fldLock="1"/>
            </w:r>
            <w:r w:rsidRPr="002C44D0">
              <w:rPr>
                <w:rFonts w:eastAsia="Times New Roman"/>
                <w:color w:val="000000"/>
                <w:sz w:val="16"/>
                <w:szCs w:val="16"/>
                <w:lang w:val="es-EC" w:eastAsia="es-EC"/>
              </w:rPr>
              <w:instrText>ADDIN CSL_CITATION {"citationItems":[{"id":"ITEM-1","itemData":{"DOI":"10.1145/3178298.3178300","ISBN":"9781450355124","author":[{"dropping-particle":"","family":"Elmoniem","given":"Mohamed A Abd","non-dropping-particle":"","parse-names":false,"suffix":""},{"dropping-particle":"","family":"Nasr","given":"Eman S","non-dropping-particle":"","parse-names":false,"suffix":""},{"dropping-particle":"","family":"Gheith","given":"Mervat H","non-dropping-particle":"","parse-names":false,"suffix":""}],"collection-title":"AMECSE ’17","container-title":"Proceedings of the 3rd Africa and Middle East Conference on Software Engineering","id":"ITEM-1","issued":{"date-parts":[["2017"]]},"page":"1-6","publisher":"Association for Computing Machinery","publisher-place":"New York, NY, USA","title":"A Requirements Elicitation Tool for Cloud-Based ERP Software Product Line","type":"paper-conference"},"uris":["http://www.mendeley.com/documents/?uuid=364938d3-d777-343e-aa98-2ee29533f0fe"]}],"mendeley":{"formattedCitation":"[15]","plainTextFormattedCitation":"[15]","previouslyFormattedCitation":"[15]"},"properties":{"noteIndex":0},"schema":"https://github.com/citation-style-language/schema/raw/master/csl-citation.json"}</w:instrText>
            </w:r>
            <w:r w:rsidRPr="002C44D0">
              <w:rPr>
                <w:rFonts w:eastAsia="Times New Roman"/>
                <w:color w:val="000000"/>
                <w:sz w:val="16"/>
                <w:szCs w:val="16"/>
                <w:lang w:val="es-EC" w:eastAsia="es-EC"/>
              </w:rPr>
              <w:fldChar w:fldCharType="separate"/>
            </w:r>
            <w:r w:rsidRPr="002C44D0">
              <w:rPr>
                <w:rFonts w:eastAsia="Times New Roman"/>
                <w:color w:val="000000"/>
                <w:sz w:val="16"/>
                <w:szCs w:val="16"/>
                <w:lang w:val="es-EC" w:eastAsia="es-EC"/>
              </w:rPr>
              <w:t>[15]</w:t>
            </w:r>
            <w:r w:rsidRPr="002C44D0">
              <w:rPr>
                <w:rFonts w:eastAsia="Times New Roman"/>
                <w:color w:val="000000"/>
                <w:sz w:val="16"/>
                <w:szCs w:val="16"/>
                <w:lang w:val="es-EC" w:eastAsia="es-EC"/>
              </w:rPr>
              <w:fldChar w:fldCharType="end"/>
            </w:r>
          </w:p>
        </w:tc>
      </w:tr>
      <w:tr w:rsidR="0006090B" w:rsidRPr="002C44D0" w14:paraId="2BD9139C"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C0E1B29" w14:textId="77777777" w:rsidR="0006090B" w:rsidRPr="002C44D0" w:rsidRDefault="0006090B" w:rsidP="00EF4376">
            <w:pPr>
              <w:jc w:val="left"/>
              <w:rPr>
                <w:rFonts w:eastAsia="Times New Roman"/>
                <w:sz w:val="16"/>
                <w:szCs w:val="16"/>
                <w:lang w:val="es-EC" w:eastAsia="es-EC"/>
              </w:rPr>
            </w:pPr>
            <w:r w:rsidRPr="002C44D0">
              <w:rPr>
                <w:rFonts w:eastAsia="Times New Roman"/>
                <w:sz w:val="16"/>
                <w:szCs w:val="16"/>
                <w:lang w:val="es-EC" w:eastAsia="es-EC"/>
              </w:rPr>
              <w:t xml:space="preserve">Framework </w:t>
            </w:r>
            <w:proofErr w:type="spellStart"/>
            <w:r w:rsidRPr="002C44D0">
              <w:rPr>
                <w:rFonts w:eastAsia="Times New Roman"/>
                <w:sz w:val="16"/>
                <w:szCs w:val="16"/>
                <w:lang w:val="es-EC" w:eastAsia="es-EC"/>
              </w:rPr>
              <w:t>of</w:t>
            </w:r>
            <w:proofErr w:type="spellEnd"/>
            <w:r w:rsidRPr="002C44D0">
              <w:rPr>
                <w:rFonts w:eastAsia="Times New Roman"/>
                <w:sz w:val="16"/>
                <w:szCs w:val="16"/>
                <w:lang w:val="es-EC" w:eastAsia="es-EC"/>
              </w:rPr>
              <w:t xml:space="preserve"> </w:t>
            </w:r>
            <w:proofErr w:type="spellStart"/>
            <w:r w:rsidRPr="002C44D0">
              <w:rPr>
                <w:rFonts w:eastAsia="Times New Roman"/>
                <w:sz w:val="16"/>
                <w:szCs w:val="16"/>
                <w:lang w:val="es-EC" w:eastAsia="es-EC"/>
              </w:rPr>
              <w:t>algorithm</w:t>
            </w:r>
            <w:proofErr w:type="spellEnd"/>
            <w:r w:rsidRPr="002C44D0">
              <w:rPr>
                <w:rFonts w:eastAsia="Times New Roman"/>
                <w:sz w:val="16"/>
                <w:szCs w:val="16"/>
                <w:lang w:val="es-EC" w:eastAsia="es-EC"/>
              </w:rPr>
              <w:t xml:space="preserve"> IPRA</w:t>
            </w:r>
          </w:p>
        </w:tc>
        <w:tc>
          <w:tcPr>
            <w:tcW w:w="2770" w:type="dxa"/>
            <w:tcBorders>
              <w:top w:val="nil"/>
              <w:left w:val="nil"/>
              <w:bottom w:val="single" w:sz="4" w:space="0" w:color="auto"/>
              <w:right w:val="single" w:sz="4" w:space="0" w:color="auto"/>
            </w:tcBorders>
            <w:shd w:val="clear" w:color="auto" w:fill="auto"/>
            <w:noWrap/>
            <w:vAlign w:val="center"/>
            <w:hideMark/>
          </w:tcPr>
          <w:p w14:paraId="7434E243"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{"citationItems":[{"id":"ITEM-1","itemData":{"DOI":"10.1504/IJCSE.2016.078934","ISSN":"1742-7185","author":[{"dropping-particle":"","family":"Liu","given":"Changsong","non-dropping-particle":"","parse-names":false,"suffix":""}],"container-title":"Int. J. Comput. Sci. Eng.","id":"ITEM-1","issue":"3","issued":{"date-parts":[["2016"]]},"page":"285–295","publisher":"Inderscience Publishers","publisher-place":"Geneva 15, CHE","title":"An Intelligent Planning Technique-Based Software Requirement Analysis","type":"article-journal","volume":"13"},"uris":["http://www.mendeley.com/documents/?uuid=fdb53a68-375e-404c-97f3-7821068b8c42"]}],"mendeley":{"formattedCitation":"[16]","plainTextFormattedCitation":"[16]","previouslyFormattedCitation":"[16]"},"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[16]</w:t>
            </w:r>
            <w:r w:rsidRPr="002C44D0">
              <w:rPr>
                <w:rFonts w:eastAsia="Times New Roman"/>
                <w:sz w:val="16"/>
                <w:szCs w:val="16"/>
                <w:lang w:val="es-EC" w:eastAsia="es-EC"/>
              </w:rPr>
              <w:fldChar w:fldCharType="end"/>
            </w:r>
          </w:p>
        </w:tc>
      </w:tr>
      <w:tr w:rsidR="0006090B" w:rsidRPr="002C44D0" w14:paraId="7D702661"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1D21779"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CIPROS</w:t>
            </w:r>
          </w:p>
        </w:tc>
        <w:tc>
          <w:tcPr>
            <w:tcW w:w="2770" w:type="dxa"/>
            <w:tcBorders>
              <w:top w:val="nil"/>
              <w:left w:val="nil"/>
              <w:bottom w:val="single" w:sz="4" w:space="0" w:color="auto"/>
              <w:right w:val="single" w:sz="4" w:space="0" w:color="auto"/>
            </w:tcBorders>
            <w:shd w:val="clear" w:color="auto" w:fill="auto"/>
            <w:noWrap/>
            <w:vAlign w:val="center"/>
            <w:hideMark/>
          </w:tcPr>
          <w:p w14:paraId="33DB4198"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Pr="002C44D0">
              <w:rPr>
                <w:rFonts w:ascii="Cambria Math" w:eastAsia="Times New Roman" w:hAnsi="Cambria Math" w:cs="Cambria Math"/>
                <w:sz w:val="16"/>
                <w:szCs w:val="16"/>
                <w:lang w:val="es-EC" w:eastAsia="es-EC"/>
              </w:rPr>
              <w:instrText>∗∗</w:instrText>
            </w:r>
            <w:r w:rsidRPr="002C44D0">
              <w:rPr>
                <w:rFonts w:eastAsia="Times New Roman"/>
                <w:sz w:val="16"/>
                <w:szCs w:val="16"/>
                <w:lang w:val="es-EC" w:eastAsia="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[17]</w:t>
            </w:r>
            <w:r w:rsidRPr="002C44D0">
              <w:rPr>
                <w:rFonts w:eastAsia="Times New Roman"/>
                <w:sz w:val="16"/>
                <w:szCs w:val="16"/>
                <w:lang w:val="es-EC" w:eastAsia="es-EC"/>
              </w:rPr>
              <w:fldChar w:fldCharType="end"/>
            </w:r>
          </w:p>
        </w:tc>
      </w:tr>
      <w:tr w:rsidR="0006090B" w:rsidRPr="002C44D0" w14:paraId="4209E98F"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27D3FFD"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Planbox</w:t>
            </w:r>
            <w:proofErr w:type="spellEnd"/>
            <w:r w:rsidRPr="002C44D0">
              <w:rPr>
                <w:rFonts w:eastAsia="Times New Roman"/>
                <w:color w:val="000000"/>
                <w:sz w:val="16"/>
                <w:szCs w:val="16"/>
                <w:lang w:val="es-EC" w:eastAsia="es-EC"/>
              </w:rPr>
              <w:t xml:space="preserve"> </w:t>
            </w:r>
          </w:p>
        </w:tc>
        <w:tc>
          <w:tcPr>
            <w:tcW w:w="2770" w:type="dxa"/>
            <w:tcBorders>
              <w:top w:val="nil"/>
              <w:left w:val="nil"/>
              <w:bottom w:val="single" w:sz="4" w:space="0" w:color="auto"/>
              <w:right w:val="single" w:sz="4" w:space="0" w:color="auto"/>
            </w:tcBorders>
            <w:shd w:val="clear" w:color="auto" w:fill="auto"/>
            <w:noWrap/>
            <w:vAlign w:val="center"/>
            <w:hideMark/>
          </w:tcPr>
          <w:p w14:paraId="2A0CA45A"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[19]</w:t>
            </w:r>
            <w:r w:rsidRPr="002C44D0">
              <w:rPr>
                <w:rFonts w:eastAsia="Times New Roman"/>
                <w:sz w:val="16"/>
                <w:szCs w:val="16"/>
                <w:lang w:val="es-EC" w:eastAsia="es-EC"/>
              </w:rPr>
              <w:fldChar w:fldCharType="end"/>
            </w:r>
          </w:p>
        </w:tc>
      </w:tr>
      <w:tr w:rsidR="0006090B" w:rsidRPr="002C44D0" w14:paraId="6FA4C5A3"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151FD20"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tinyPM</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116876DD"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[19]</w:t>
            </w:r>
            <w:r w:rsidRPr="002C44D0">
              <w:rPr>
                <w:rFonts w:eastAsia="Times New Roman"/>
                <w:sz w:val="16"/>
                <w:szCs w:val="16"/>
                <w:lang w:val="es-EC" w:eastAsia="es-EC"/>
              </w:rPr>
              <w:fldChar w:fldCharType="end"/>
            </w:r>
          </w:p>
        </w:tc>
      </w:tr>
      <w:tr w:rsidR="0006090B" w:rsidRPr="002C44D0" w14:paraId="727F3D5B"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F3EF7C0"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ScrumDesk</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4DB34C34"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[19]</w:t>
            </w:r>
            <w:r w:rsidRPr="002C44D0">
              <w:rPr>
                <w:rFonts w:eastAsia="Times New Roman"/>
                <w:sz w:val="16"/>
                <w:szCs w:val="16"/>
                <w:lang w:val="es-EC" w:eastAsia="es-EC"/>
              </w:rPr>
              <w:fldChar w:fldCharType="end"/>
            </w:r>
          </w:p>
        </w:tc>
      </w:tr>
      <w:tr w:rsidR="0006090B" w:rsidRPr="002C44D0" w14:paraId="06F55E01"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661BD6E"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VersionOne</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3EACD1B2"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[19]</w:t>
            </w:r>
            <w:r w:rsidRPr="002C44D0">
              <w:rPr>
                <w:rFonts w:eastAsia="Times New Roman"/>
                <w:sz w:val="16"/>
                <w:szCs w:val="16"/>
                <w:lang w:val="es-EC" w:eastAsia="es-EC"/>
              </w:rPr>
              <w:fldChar w:fldCharType="end"/>
            </w:r>
          </w:p>
        </w:tc>
      </w:tr>
      <w:tr w:rsidR="0006090B" w:rsidRPr="002C44D0" w14:paraId="47FA5AED"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23F2A8"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Model</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Merge</w:t>
            </w:r>
            <w:proofErr w:type="spellEnd"/>
            <w:r w:rsidRPr="002C44D0">
              <w:rPr>
                <w:rFonts w:eastAsia="Times New Roman"/>
                <w:color w:val="000000"/>
                <w:sz w:val="16"/>
                <w:szCs w:val="16"/>
                <w:lang w:val="es-EC" w:eastAsia="es-EC"/>
              </w:rPr>
              <w:t xml:space="preserve"> Tool (MMT)</w:t>
            </w:r>
          </w:p>
        </w:tc>
        <w:tc>
          <w:tcPr>
            <w:tcW w:w="2770" w:type="dxa"/>
            <w:tcBorders>
              <w:top w:val="nil"/>
              <w:left w:val="nil"/>
              <w:bottom w:val="single" w:sz="4" w:space="0" w:color="auto"/>
              <w:right w:val="single" w:sz="4" w:space="0" w:color="auto"/>
            </w:tcBorders>
            <w:shd w:val="clear" w:color="auto" w:fill="auto"/>
            <w:noWrap/>
            <w:vAlign w:val="center"/>
            <w:hideMark/>
          </w:tcPr>
          <w:p w14:paraId="1420C38B"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Software","id":"ITEM-1","issued":{"date-parts":[["2016"]]},"page":"645 - 657","title":"Grounded requirements engineering: An approach to use case driven requirements engineering","type":"article-journal","volume":"117"},"uris":["http://www.mendeley.com/documents/?uuid=2d6c37ea-e375-3c69-bb7f-e69d2b21630e"]}],"mendeley":{"formattedCitation":"[20]","plainTextFormattedCitation":"[20]","previouslyFormattedCitation":"[20]"},"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[20]</w:t>
            </w:r>
            <w:r w:rsidRPr="002C44D0">
              <w:rPr>
                <w:rFonts w:eastAsia="Times New Roman"/>
                <w:sz w:val="16"/>
                <w:szCs w:val="16"/>
                <w:lang w:val="es-EC" w:eastAsia="es-EC"/>
              </w:rPr>
              <w:fldChar w:fldCharType="end"/>
            </w:r>
          </w:p>
        </w:tc>
      </w:tr>
      <w:tr w:rsidR="0006090B" w:rsidRPr="002C44D0" w14:paraId="1965B384"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A7F0F1C"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The</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Ontology</w:t>
            </w:r>
            <w:proofErr w:type="spellEnd"/>
            <w:r w:rsidRPr="002C44D0">
              <w:rPr>
                <w:rFonts w:eastAsia="Times New Roman"/>
                <w:color w:val="000000"/>
                <w:sz w:val="16"/>
                <w:szCs w:val="16"/>
                <w:lang w:val="es-EC" w:eastAsia="es-EC"/>
              </w:rPr>
              <w:t xml:space="preserve"> Web </w:t>
            </w:r>
            <w:proofErr w:type="spellStart"/>
            <w:r w:rsidRPr="002C44D0">
              <w:rPr>
                <w:rFonts w:eastAsia="Times New Roman"/>
                <w:color w:val="000000"/>
                <w:sz w:val="16"/>
                <w:szCs w:val="16"/>
                <w:lang w:val="es-EC" w:eastAsia="es-EC"/>
              </w:rPr>
              <w:t>Languaje</w:t>
            </w:r>
            <w:proofErr w:type="spellEnd"/>
            <w:r w:rsidRPr="002C44D0">
              <w:rPr>
                <w:rFonts w:eastAsia="Times New Roman"/>
                <w:color w:val="000000"/>
                <w:sz w:val="16"/>
                <w:szCs w:val="16"/>
                <w:lang w:val="es-EC" w:eastAsia="es-EC"/>
              </w:rPr>
              <w:t xml:space="preserve"> (OWL)</w:t>
            </w:r>
          </w:p>
        </w:tc>
        <w:tc>
          <w:tcPr>
            <w:tcW w:w="2770" w:type="dxa"/>
            <w:tcBorders>
              <w:top w:val="nil"/>
              <w:left w:val="nil"/>
              <w:bottom w:val="single" w:sz="4" w:space="0" w:color="auto"/>
              <w:right w:val="single" w:sz="4" w:space="0" w:color="auto"/>
            </w:tcBorders>
            <w:shd w:val="clear" w:color="auto" w:fill="auto"/>
            <w:noWrap/>
            <w:vAlign w:val="center"/>
            <w:hideMark/>
          </w:tcPr>
          <w:p w14:paraId="27739D49"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[21]</w:t>
            </w:r>
            <w:r w:rsidRPr="002C44D0">
              <w:rPr>
                <w:rFonts w:eastAsia="Times New Roman"/>
                <w:sz w:val="16"/>
                <w:szCs w:val="16"/>
                <w:lang w:val="es-EC" w:eastAsia="es-EC"/>
              </w:rPr>
              <w:fldChar w:fldCharType="end"/>
            </w:r>
          </w:p>
        </w:tc>
      </w:tr>
      <w:tr w:rsidR="0006090B" w:rsidRPr="002C44D0" w14:paraId="6D6D1638"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DA4990E"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MockupToME</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tool</w:t>
            </w:r>
            <w:proofErr w:type="spellEnd"/>
          </w:p>
        </w:tc>
        <w:tc>
          <w:tcPr>
            <w:tcW w:w="2770" w:type="dxa"/>
            <w:tcBorders>
              <w:top w:val="nil"/>
              <w:left w:val="nil"/>
              <w:bottom w:val="single" w:sz="4" w:space="0" w:color="auto"/>
              <w:right w:val="single" w:sz="4" w:space="0" w:color="auto"/>
            </w:tcBorders>
            <w:shd w:val="clear" w:color="auto" w:fill="auto"/>
            <w:noWrap/>
            <w:vAlign w:val="center"/>
            <w:hideMark/>
          </w:tcPr>
          <w:p w14:paraId="5E90A093"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{"citationItems":[{"id":"ITEM-1","itemData":{"DOI":"https://doi.org/10.1016/j.jss.2016.04.060","ISSN":"0164-1212","abstract":"In the development of web information systems, design tasks are commonly used in approaches for Model-Driven Web Engineering (MDWE) to represent models. To generate fully implemented prototypes, these models require a rich representation of the semantics for actions (e.g., database persistence operations). In the development of some use case scenarios for the multi-layered development of web information systems, these design tasks may consume weeks of work even for experienced designers. The literature pointed out that the impossibility for executing a software project with short iterations hampers the adoption of some approaches for design in some contexts, such as start-up companies. A possible solution to introduce design tasks in short iterations is the use of automated design techniques, which assist the production of models by means of transformation tasks and refinements. This paper details our methodology for MDWE, which is supported by automated design techniques strictly associated with use case patterns of type CRUD. The novelty relies on iterations that are possible for execution with short time-scales. This is a benefit from automated design techniques not observed in MDWE approaches based on manual design tasks. We also report on previous experiences and address open questions relevant for the theory and practice of MDWE.","author":[{"dropping-particle":"","family":"Basso","given":"Fábio Paulo","non-dropping-particle":"","parse-names":false,"suffix":""},{"dropping-particle":"","family":"Pillat","given":"Raquel Mainardi","non-dropping-particle":"","parse-names":false,"suffix":""},{"dropping-particle":"","family":"Oliveira","given":"Toacy Cavalcante","non-dropping-particle":"","parse-names":false,"suffix":""},{"dropping-particle":"","family":"Roos-Frantz","given":"Fabricia","non-dropping-particle":"","parse-names":false,"suffix":""},{"dropping-particle":"","family":"Frantz","given":"Rafael Z","non-dropping-particle":"","parse-names":false,"suffix":""}],"container-title":"Journal of Systems and Software","id":"ITEM-1","issued":{"date-parts":[["2016"]]},"page":"612 - 637","title":"Automated design of multi-layered web information systems","type":"article-journal","volume":"117"},"uris":["http://www.mendeley.com/documents/?uuid=90fe297f-2922-3cf0-9b06-0b31acc171d8"]}],"mendeley":{"formattedCitation":"[22]","plainTextFormattedCitation":"[22]","previouslyFormattedCitation":"[22]"},"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[22]</w:t>
            </w:r>
            <w:r w:rsidRPr="002C44D0">
              <w:rPr>
                <w:rFonts w:eastAsia="Times New Roman"/>
                <w:sz w:val="16"/>
                <w:szCs w:val="16"/>
                <w:lang w:val="es-EC" w:eastAsia="es-EC"/>
              </w:rPr>
              <w:fldChar w:fldCharType="end"/>
            </w:r>
          </w:p>
        </w:tc>
      </w:tr>
      <w:tr w:rsidR="0006090B" w:rsidRPr="002C44D0" w14:paraId="2BDE2A54"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CFA54FD"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DOORS</w:t>
            </w:r>
          </w:p>
        </w:tc>
        <w:tc>
          <w:tcPr>
            <w:tcW w:w="2770" w:type="dxa"/>
            <w:tcBorders>
              <w:top w:val="nil"/>
              <w:left w:val="nil"/>
              <w:bottom w:val="single" w:sz="4" w:space="0" w:color="auto"/>
              <w:right w:val="single" w:sz="4" w:space="0" w:color="auto"/>
            </w:tcBorders>
            <w:shd w:val="clear" w:color="auto" w:fill="auto"/>
            <w:noWrap/>
            <w:vAlign w:val="center"/>
            <w:hideMark/>
          </w:tcPr>
          <w:p w14:paraId="7A9B1E16"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[23]</w:t>
            </w:r>
            <w:r w:rsidRPr="002C44D0">
              <w:rPr>
                <w:rFonts w:eastAsia="Times New Roman"/>
                <w:sz w:val="16"/>
                <w:szCs w:val="16"/>
                <w:lang w:val="es-EC" w:eastAsia="es-EC"/>
              </w:rPr>
              <w:fldChar w:fldCharType="end"/>
            </w:r>
          </w:p>
        </w:tc>
      </w:tr>
      <w:tr w:rsidR="0006090B" w:rsidRPr="002C44D0" w14:paraId="02313512"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50AA792"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RTM</w:t>
            </w:r>
          </w:p>
        </w:tc>
        <w:tc>
          <w:tcPr>
            <w:tcW w:w="2770" w:type="dxa"/>
            <w:tcBorders>
              <w:top w:val="nil"/>
              <w:left w:val="nil"/>
              <w:bottom w:val="single" w:sz="4" w:space="0" w:color="auto"/>
              <w:right w:val="single" w:sz="4" w:space="0" w:color="auto"/>
            </w:tcBorders>
            <w:shd w:val="clear" w:color="auto" w:fill="auto"/>
            <w:noWrap/>
            <w:vAlign w:val="center"/>
            <w:hideMark/>
          </w:tcPr>
          <w:p w14:paraId="04CB315B"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[23]</w:t>
            </w:r>
            <w:r w:rsidRPr="002C44D0">
              <w:rPr>
                <w:rFonts w:eastAsia="Times New Roman"/>
                <w:sz w:val="16"/>
                <w:szCs w:val="16"/>
                <w:lang w:val="es-EC" w:eastAsia="es-EC"/>
              </w:rPr>
              <w:fldChar w:fldCharType="end"/>
            </w:r>
          </w:p>
        </w:tc>
      </w:tr>
      <w:tr w:rsidR="0006090B" w:rsidRPr="002C44D0" w14:paraId="7E925BB9"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4CDB22E" w14:textId="77777777" w:rsidR="0006090B" w:rsidRPr="002C44D0" w:rsidRDefault="0006090B" w:rsidP="00EF4376">
            <w:pPr>
              <w:jc w:val="left"/>
              <w:rPr>
                <w:rFonts w:eastAsia="Times New Roman"/>
                <w:color w:val="000000"/>
                <w:sz w:val="16"/>
                <w:szCs w:val="16"/>
                <w:lang w:val="es-EC" w:eastAsia="es-EC"/>
              </w:rPr>
            </w:pPr>
            <w:proofErr w:type="spellStart"/>
            <w:r w:rsidRPr="002C44D0">
              <w:rPr>
                <w:rFonts w:eastAsia="Times New Roman"/>
                <w:color w:val="000000"/>
                <w:sz w:val="16"/>
                <w:szCs w:val="16"/>
                <w:lang w:val="es-EC" w:eastAsia="es-EC"/>
              </w:rPr>
              <w:t>Rational</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Requisite</w:t>
            </w:r>
            <w:proofErr w:type="spellEnd"/>
            <w:r w:rsidRPr="002C44D0">
              <w:rPr>
                <w:rFonts w:eastAsia="Times New Roman"/>
                <w:color w:val="000000"/>
                <w:sz w:val="16"/>
                <w:szCs w:val="16"/>
                <w:lang w:val="es-EC" w:eastAsia="es-EC"/>
              </w:rPr>
              <w:t xml:space="preserve"> Pro</w:t>
            </w:r>
          </w:p>
        </w:tc>
        <w:tc>
          <w:tcPr>
            <w:tcW w:w="2770" w:type="dxa"/>
            <w:tcBorders>
              <w:top w:val="nil"/>
              <w:left w:val="nil"/>
              <w:bottom w:val="single" w:sz="4" w:space="0" w:color="auto"/>
              <w:right w:val="single" w:sz="4" w:space="0" w:color="auto"/>
            </w:tcBorders>
            <w:shd w:val="clear" w:color="auto" w:fill="auto"/>
            <w:noWrap/>
            <w:vAlign w:val="center"/>
            <w:hideMark/>
          </w:tcPr>
          <w:p w14:paraId="523962DB"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[23]</w:t>
            </w:r>
            <w:r w:rsidRPr="002C44D0">
              <w:rPr>
                <w:rFonts w:eastAsia="Times New Roman"/>
                <w:sz w:val="16"/>
                <w:szCs w:val="16"/>
                <w:lang w:val="es-EC" w:eastAsia="es-EC"/>
              </w:rPr>
              <w:fldChar w:fldCharType="end"/>
            </w:r>
          </w:p>
        </w:tc>
      </w:tr>
      <w:tr w:rsidR="0006090B" w:rsidRPr="002C44D0" w14:paraId="6727A304"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FD5C530"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CARE</w:t>
            </w:r>
          </w:p>
        </w:tc>
        <w:tc>
          <w:tcPr>
            <w:tcW w:w="2770" w:type="dxa"/>
            <w:tcBorders>
              <w:top w:val="nil"/>
              <w:left w:val="nil"/>
              <w:bottom w:val="single" w:sz="4" w:space="0" w:color="auto"/>
              <w:right w:val="single" w:sz="4" w:space="0" w:color="auto"/>
            </w:tcBorders>
            <w:shd w:val="clear" w:color="auto" w:fill="auto"/>
            <w:noWrap/>
            <w:vAlign w:val="center"/>
          </w:tcPr>
          <w:p w14:paraId="56FA9B60"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[24]</w:t>
            </w:r>
            <w:r w:rsidRPr="002C44D0">
              <w:rPr>
                <w:rFonts w:eastAsia="Times New Roman"/>
                <w:sz w:val="16"/>
                <w:szCs w:val="16"/>
                <w:lang w:val="es-EC" w:eastAsia="es-EC"/>
              </w:rPr>
              <w:fldChar w:fldCharType="end"/>
            </w:r>
          </w:p>
        </w:tc>
      </w:tr>
      <w:tr w:rsidR="0006090B" w:rsidRPr="002C44D0" w14:paraId="7CA45D3B"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6A5B4EE"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SRW</w:t>
            </w:r>
          </w:p>
        </w:tc>
        <w:tc>
          <w:tcPr>
            <w:tcW w:w="2770" w:type="dxa"/>
            <w:tcBorders>
              <w:top w:val="nil"/>
              <w:left w:val="nil"/>
              <w:bottom w:val="single" w:sz="4" w:space="0" w:color="auto"/>
              <w:right w:val="single" w:sz="4" w:space="0" w:color="auto"/>
            </w:tcBorders>
            <w:shd w:val="clear" w:color="auto" w:fill="auto"/>
            <w:noWrap/>
            <w:vAlign w:val="center"/>
            <w:hideMark/>
          </w:tcPr>
          <w:p w14:paraId="4E1AFE8E"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[24]</w:t>
            </w:r>
            <w:r w:rsidRPr="002C44D0">
              <w:rPr>
                <w:rFonts w:eastAsia="Times New Roman"/>
                <w:sz w:val="16"/>
                <w:szCs w:val="16"/>
                <w:lang w:val="es-EC" w:eastAsia="es-EC"/>
              </w:rPr>
              <w:fldChar w:fldCharType="end"/>
            </w:r>
          </w:p>
        </w:tc>
      </w:tr>
      <w:tr w:rsidR="0006090B" w:rsidRPr="002C44D0" w14:paraId="50828CE5"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899A3DC"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BOSH</w:t>
            </w:r>
          </w:p>
        </w:tc>
        <w:tc>
          <w:tcPr>
            <w:tcW w:w="2770" w:type="dxa"/>
            <w:tcBorders>
              <w:top w:val="nil"/>
              <w:left w:val="nil"/>
              <w:bottom w:val="single" w:sz="4" w:space="0" w:color="auto"/>
              <w:right w:val="single" w:sz="4" w:space="0" w:color="auto"/>
            </w:tcBorders>
            <w:shd w:val="clear" w:color="auto" w:fill="auto"/>
            <w:noWrap/>
            <w:vAlign w:val="center"/>
            <w:hideMark/>
          </w:tcPr>
          <w:p w14:paraId="492FF97A"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[24]</w:t>
            </w:r>
            <w:r w:rsidRPr="002C44D0">
              <w:rPr>
                <w:rFonts w:eastAsia="Times New Roman"/>
                <w:sz w:val="16"/>
                <w:szCs w:val="16"/>
                <w:lang w:val="es-EC" w:eastAsia="es-EC"/>
              </w:rPr>
              <w:fldChar w:fldCharType="end"/>
            </w:r>
          </w:p>
        </w:tc>
      </w:tr>
      <w:tr w:rsidR="0006090B" w:rsidRPr="002C44D0" w14:paraId="2DC64BA0"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B640349"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Smart PPS</w:t>
            </w:r>
          </w:p>
        </w:tc>
        <w:tc>
          <w:tcPr>
            <w:tcW w:w="2770" w:type="dxa"/>
            <w:tcBorders>
              <w:top w:val="nil"/>
              <w:left w:val="nil"/>
              <w:bottom w:val="single" w:sz="4" w:space="0" w:color="auto"/>
              <w:right w:val="single" w:sz="4" w:space="0" w:color="auto"/>
            </w:tcBorders>
            <w:shd w:val="clear" w:color="auto" w:fill="auto"/>
            <w:noWrap/>
            <w:vAlign w:val="center"/>
          </w:tcPr>
          <w:p w14:paraId="06DED60C" w14:textId="77777777" w:rsidR="0006090B" w:rsidRPr="002C44D0" w:rsidRDefault="0006090B" w:rsidP="00EF4376">
            <w:pPr>
              <w:rPr>
                <w:rFonts w:eastAsia="Times New Roman"/>
                <w:color w:val="000000"/>
                <w:sz w:val="16"/>
                <w:szCs w:val="16"/>
                <w:lang w:val="es-EC" w:eastAsia="es-EC"/>
              </w:rPr>
            </w:pPr>
            <w:r w:rsidRPr="002C44D0">
              <w:rPr>
                <w:rFonts w:eastAsia="Times New Roman"/>
                <w:color w:val="000000"/>
                <w:sz w:val="16"/>
                <w:szCs w:val="16"/>
                <w:lang w:val="es-EC" w:eastAsia="es-EC"/>
              </w:rPr>
              <w:fldChar w:fldCharType="begin" w:fldLock="1"/>
            </w:r>
            <w:r w:rsidRPr="002C44D0">
              <w:rPr>
                <w:rFonts w:eastAsia="Times New Roman"/>
                <w:color w:val="000000"/>
                <w:sz w:val="16"/>
                <w:szCs w:val="16"/>
                <w:lang w:val="es-EC" w:eastAsia="es-EC"/>
              </w:rPr>
              <w:instrText>ADDIN CSL_CITATION {"citationItems":[{"id":"ITEM-1","itemData":{"DOI":"https://doi.org/10.1016/j.aei.2019.100983","ISSN":"1474-0346","abstract":"Nowadays, industrial companies are facing ever-increasing challenges to generate new value-in-use and maintain their high competitiveness in the market. With the rapid development of Information and Communication Technology (ICT), IT is embedded in the products themselves, i.e. smart, connected products (SCPs) to generate values. Hence, an emerging value proposition paradigm, smart product-service system (Smart PSS) was introduced, by leveraging both SCPs and its generated services as a solution bundle to meet individual customer needs. Unlike other types of PSS, in Smart PSS, massive user-generated data and product-sensed data are collected during the usage phase, where potential requirements can be elicited readily in a value co-creation manner with context-awareness. Nevertheless, only few scholars discuss any systematic manner to support requirement elicitation in such context. To fill the gaps, this research proposes a novel data-driven graph-based requirement elicitation framework in the Smart PSS, so as to assist engineering/designers make better design improvement or new design concept generation in a closed-loop manner. It underlines the informatics-based approach by integrating heterogeneous data sources into a holistic consideration. Moreover, by leveraging graph-based approach, context-product-service information can be linked by the edges and nodes in-between them to derive reliable requirements. To validate its feasibility and advantages, an illustrative example of smart bicycle design improvement is further adopted. As an explorative study, it is hoped that this work provides useful insights for the requirement elicitation process in today’s smart connected environment.","author":[{"dropping-particle":"","family":"Wang","given":"Zuoxu","non-dropping-particle":"","parse-names":false,"suffix":""},{"dropping-particle":"","family":"Chen","given":"Chun-Hsien","non-dropping-particle":"","parse-names":false,"suffix":""},{"dropping-particle":"","family":"Zheng","given":"Pai","non-dropping-particle":"","parse-names":false,"suffix":""},{"dropping-particle":"","family":"Li","given":"Xinyu","non-dropping-particle":"","parse-names":false,"suffix":""},{"dropping-particle":"","family":"Khoo","given":"Li Pheng","non-dropping-particle":"","parse-names":false,"suffix":""}],"container-title":"Advanced Engineering Informatics","id":"ITEM-1","issued":{"date-parts":[["2019"]]},"page":"100983","title":"A novel data-driven graph-based requirement elicitation framework in the smart product-service system context","type":"article-journal","volume":"42"},"uris":["http://www.mendeley.com/documents/?uuid=c5463f81-7efe-308b-bd42-55eef5cfdf23"]}],"mendeley":{"formattedCitation":"[25]","plainTextFormattedCitation":"[25]","previouslyFormattedCitation":"[25]"},"properties":{"noteIndex":0},"schema":"https://github.com/citation-style-language/schema/raw/master/csl-citation.json"}</w:instrText>
            </w:r>
            <w:r w:rsidRPr="002C44D0">
              <w:rPr>
                <w:rFonts w:eastAsia="Times New Roman"/>
                <w:color w:val="000000"/>
                <w:sz w:val="16"/>
                <w:szCs w:val="16"/>
                <w:lang w:val="es-EC" w:eastAsia="es-EC"/>
              </w:rPr>
              <w:fldChar w:fldCharType="separate"/>
            </w:r>
            <w:r w:rsidRPr="002C44D0">
              <w:rPr>
                <w:rFonts w:eastAsia="Times New Roman"/>
                <w:color w:val="000000"/>
                <w:sz w:val="16"/>
                <w:szCs w:val="16"/>
                <w:lang w:val="es-EC" w:eastAsia="es-EC"/>
              </w:rPr>
              <w:t>[25]</w:t>
            </w:r>
            <w:r w:rsidRPr="002C44D0">
              <w:rPr>
                <w:rFonts w:eastAsia="Times New Roman"/>
                <w:color w:val="000000"/>
                <w:sz w:val="16"/>
                <w:szCs w:val="16"/>
                <w:lang w:val="es-EC" w:eastAsia="es-EC"/>
              </w:rPr>
              <w:fldChar w:fldCharType="end"/>
            </w:r>
          </w:p>
        </w:tc>
      </w:tr>
      <w:tr w:rsidR="0006090B" w:rsidRPr="002C44D0" w14:paraId="79974616"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B4FF49F"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 xml:space="preserve">Extended </w:t>
            </w:r>
            <w:proofErr w:type="spellStart"/>
            <w:r w:rsidRPr="002C44D0">
              <w:rPr>
                <w:rFonts w:eastAsia="Times New Roman"/>
                <w:color w:val="000000"/>
                <w:sz w:val="16"/>
                <w:szCs w:val="16"/>
                <w:lang w:val="es-EC" w:eastAsia="es-EC"/>
              </w:rPr>
              <w:t>Goal</w:t>
            </w:r>
            <w:proofErr w:type="spellEnd"/>
            <w:r w:rsidRPr="002C44D0">
              <w:rPr>
                <w:rFonts w:eastAsia="Times New Roman"/>
                <w:color w:val="000000"/>
                <w:sz w:val="16"/>
                <w:szCs w:val="16"/>
                <w:lang w:val="es-EC" w:eastAsia="es-EC"/>
              </w:rPr>
              <w:t xml:space="preserve"> </w:t>
            </w:r>
            <w:proofErr w:type="spellStart"/>
            <w:r w:rsidRPr="002C44D0">
              <w:rPr>
                <w:rFonts w:eastAsia="Times New Roman"/>
                <w:color w:val="000000"/>
                <w:sz w:val="16"/>
                <w:szCs w:val="16"/>
                <w:lang w:val="es-EC" w:eastAsia="es-EC"/>
              </w:rPr>
              <w:t>Graph</w:t>
            </w:r>
            <w:proofErr w:type="spellEnd"/>
            <w:r w:rsidRPr="002C44D0">
              <w:rPr>
                <w:rFonts w:eastAsia="Times New Roman"/>
                <w:color w:val="000000"/>
                <w:sz w:val="16"/>
                <w:szCs w:val="16"/>
                <w:lang w:val="es-EC" w:eastAsia="es-EC"/>
              </w:rPr>
              <w:t xml:space="preserve"> (EGG) </w:t>
            </w:r>
          </w:p>
        </w:tc>
        <w:tc>
          <w:tcPr>
            <w:tcW w:w="2770" w:type="dxa"/>
            <w:tcBorders>
              <w:top w:val="nil"/>
              <w:left w:val="nil"/>
              <w:bottom w:val="single" w:sz="4" w:space="0" w:color="auto"/>
              <w:right w:val="single" w:sz="4" w:space="0" w:color="auto"/>
            </w:tcBorders>
            <w:shd w:val="clear" w:color="auto" w:fill="auto"/>
            <w:noWrap/>
            <w:vAlign w:val="center"/>
          </w:tcPr>
          <w:p w14:paraId="356833C8"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Science","id":"ITEM-1","issued":{"date-parts":[["2016"]]},"note":"Knowledge-Based and Intelligent Information &amp;amp; Engineering Systems: Proceedings of the 20th International Conference KES-2016","page":"1691 - 1700","title":"Requirements Elicitation with Extended Goal Graph","type":"article-journal","volume":"96"},"uris":["http://www.mendeley.com/documents/?uuid=7f36192b-a08a-3dea-a81e-6534eb8b6a96"]}],"mendeley":{"formattedCitation":"[26]","plainTextFormattedCitation":"[26]","previouslyFormattedCitation":"[26]"},"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[26]</w:t>
            </w:r>
            <w:r w:rsidRPr="002C44D0">
              <w:rPr>
                <w:rFonts w:eastAsia="Times New Roman"/>
                <w:sz w:val="16"/>
                <w:szCs w:val="16"/>
                <w:lang w:val="es-EC" w:eastAsia="es-EC"/>
              </w:rPr>
              <w:fldChar w:fldCharType="end"/>
            </w:r>
          </w:p>
        </w:tc>
      </w:tr>
      <w:tr w:rsidR="0006090B" w:rsidRPr="002C44D0" w14:paraId="5587EE6F" w14:textId="77777777" w:rsidTr="00EF4376">
        <w:trPr>
          <w:trHeight w:val="288"/>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B68B04E" w14:textId="77777777" w:rsidR="0006090B" w:rsidRPr="002C44D0" w:rsidRDefault="0006090B" w:rsidP="00EF4376">
            <w:pPr>
              <w:jc w:val="left"/>
              <w:rPr>
                <w:rFonts w:eastAsia="Times New Roman"/>
                <w:color w:val="000000"/>
                <w:sz w:val="16"/>
                <w:szCs w:val="16"/>
                <w:lang w:val="es-EC" w:eastAsia="es-EC"/>
              </w:rPr>
            </w:pPr>
            <w:r w:rsidRPr="002C44D0">
              <w:rPr>
                <w:rFonts w:eastAsia="Times New Roman"/>
                <w:color w:val="000000"/>
                <w:sz w:val="16"/>
                <w:szCs w:val="16"/>
                <w:lang w:val="es-EC" w:eastAsia="es-EC"/>
              </w:rPr>
              <w:t>SRMS</w:t>
            </w:r>
          </w:p>
        </w:tc>
        <w:tc>
          <w:tcPr>
            <w:tcW w:w="2770" w:type="dxa"/>
            <w:tcBorders>
              <w:top w:val="nil"/>
              <w:left w:val="nil"/>
              <w:bottom w:val="single" w:sz="4" w:space="0" w:color="auto"/>
              <w:right w:val="single" w:sz="4" w:space="0" w:color="auto"/>
            </w:tcBorders>
            <w:shd w:val="clear" w:color="auto" w:fill="auto"/>
            <w:noWrap/>
            <w:vAlign w:val="center"/>
            <w:hideMark/>
          </w:tcPr>
          <w:p w14:paraId="3A4072FC" w14:textId="77777777" w:rsidR="0006090B" w:rsidRPr="002C44D0" w:rsidRDefault="0006090B" w:rsidP="00EF4376">
            <w:pPr>
              <w:rPr>
                <w:rFonts w:eastAsia="Times New Roman"/>
                <w:sz w:val="16"/>
                <w:szCs w:val="16"/>
                <w:lang w:val="es-EC" w:eastAsia="es-EC"/>
              </w:rPr>
            </w:pPr>
            <w:r w:rsidRPr="002C44D0">
              <w:rPr>
                <w:rFonts w:eastAsia="Times New Roman"/>
                <w:sz w:val="16"/>
                <w:szCs w:val="16"/>
                <w:lang w:val="es-EC" w:eastAsia="es-EC"/>
              </w:rPr>
              <w:fldChar w:fldCharType="begin" w:fldLock="1"/>
            </w:r>
            <w:r w:rsidRPr="002C44D0">
              <w:rPr>
                <w:rFonts w:eastAsia="Times New Roman"/>
                <w:sz w:val="16"/>
                <w:szCs w:val="16"/>
                <w:lang w:val="es-EC" w:eastAsia="es-EC"/>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d31d3574-50ce-4fc8-a731-4b9bfeead11c"]}],"mendeley":{"formattedCitation":"[27]","plainTextFormattedCitation":"[27]","previouslyFormattedCitation":"[27]"},"properties":{"noteIndex":0},"schema":"https://github.com/citation-style-language/schema/raw/master/csl-citation.json"}</w:instrText>
            </w:r>
            <w:r w:rsidRPr="002C44D0">
              <w:rPr>
                <w:rFonts w:eastAsia="Times New Roman"/>
                <w:sz w:val="16"/>
                <w:szCs w:val="16"/>
                <w:lang w:val="es-EC" w:eastAsia="es-EC"/>
              </w:rPr>
              <w:fldChar w:fldCharType="separate"/>
            </w:r>
            <w:r w:rsidRPr="002C44D0">
              <w:rPr>
                <w:rFonts w:eastAsia="Times New Roman"/>
                <w:sz w:val="16"/>
                <w:szCs w:val="16"/>
                <w:lang w:val="es-EC" w:eastAsia="es-EC"/>
              </w:rPr>
              <w:t>[27]</w:t>
            </w:r>
            <w:r w:rsidRPr="002C44D0">
              <w:rPr>
                <w:rFonts w:eastAsia="Times New Roman"/>
                <w:sz w:val="16"/>
                <w:szCs w:val="16"/>
                <w:lang w:val="es-EC" w:eastAsia="es-EC"/>
              </w:rPr>
              <w:fldChar w:fldCharType="end"/>
            </w:r>
          </w:p>
        </w:tc>
      </w:tr>
    </w:tbl>
    <w:p w14:paraId="5AD2FDB3" w14:textId="77777777" w:rsidR="00013227" w:rsidRPr="002C44D0" w:rsidRDefault="00013227" w:rsidP="00013227">
      <w:pPr>
        <w:keepNext/>
        <w:pBdr>
          <w:top w:val="nil"/>
          <w:left w:val="nil"/>
          <w:bottom w:val="nil"/>
          <w:right w:val="nil"/>
          <w:between w:val="nil"/>
        </w:pBdr>
        <w:jc w:val="both"/>
        <w:rPr>
          <w:rFonts w:eastAsia="Times New Roman"/>
          <w:b/>
          <w:color w:val="000000"/>
          <w:sz w:val="18"/>
          <w:szCs w:val="18"/>
          <w:lang w:val="es-EC"/>
        </w:rPr>
      </w:pPr>
    </w:p>
    <w:p w14:paraId="6B5BB303" w14:textId="77777777" w:rsidR="007E36B2" w:rsidRPr="002C44D0" w:rsidRDefault="007E36B2" w:rsidP="00060142">
      <w:pPr>
        <w:jc w:val="both"/>
        <w:rPr>
          <w:lang w:val="es-EC"/>
        </w:rPr>
      </w:pPr>
    </w:p>
    <w:p w14:paraId="37EF6503" w14:textId="77777777" w:rsidR="007E36B2" w:rsidRPr="002C44D0" w:rsidRDefault="0F1E62C1" w:rsidP="007E36B2">
      <w:pPr>
        <w:rPr>
          <w:lang w:val="es-EC"/>
        </w:rPr>
      </w:pPr>
      <w:bookmarkStart w:id="1" w:name="__DdeLink__4725_333645351"/>
      <w:r w:rsidRPr="002C44D0">
        <w:rPr>
          <w:rFonts w:eastAsia="Times New Roman"/>
          <w:b/>
          <w:color w:val="000000" w:themeColor="text1"/>
          <w:sz w:val="18"/>
          <w:szCs w:val="18"/>
          <w:lang w:val="es-EC"/>
        </w:rPr>
        <w:t>TABLE V ESTÁNDARES POR ARTÍCULO</w:t>
      </w:r>
      <w:bookmarkEnd w:id="1"/>
    </w:p>
    <w:tbl>
      <w:tblPr>
        <w:tblStyle w:val="Tablaconcuadrcula"/>
        <w:tblW w:w="0" w:type="auto"/>
        <w:tblLayout w:type="fixed"/>
        <w:tblLook w:val="06A0" w:firstRow="1" w:lastRow="0" w:firstColumn="1" w:lastColumn="0" w:noHBand="1" w:noVBand="1"/>
      </w:tblPr>
      <w:tblGrid>
        <w:gridCol w:w="2340"/>
        <w:gridCol w:w="2625"/>
      </w:tblGrid>
      <w:tr w:rsidR="0006090B" w:rsidRPr="002C44D0" w14:paraId="6CFF57AE" w14:textId="77777777" w:rsidTr="00EF4376">
        <w:tc>
          <w:tcPr>
            <w:tcW w:w="4965" w:type="dxa"/>
            <w:gridSpan w:val="2"/>
          </w:tcPr>
          <w:p w14:paraId="760305B8" w14:textId="77777777" w:rsidR="0006090B" w:rsidRPr="002C44D0" w:rsidRDefault="0006090B" w:rsidP="00EF4376">
            <w:pPr>
              <w:rPr>
                <w:b/>
                <w:bCs/>
                <w:lang w:val="es-EC"/>
              </w:rPr>
            </w:pPr>
            <w:r w:rsidRPr="002C44D0">
              <w:rPr>
                <w:b/>
                <w:bCs/>
                <w:lang w:val="es-EC"/>
              </w:rPr>
              <w:t>Estándares utilizados por articulo</w:t>
            </w:r>
          </w:p>
        </w:tc>
      </w:tr>
      <w:tr w:rsidR="0006090B" w:rsidRPr="002C44D0" w14:paraId="3F979208" w14:textId="77777777" w:rsidTr="00EF4376">
        <w:tc>
          <w:tcPr>
            <w:tcW w:w="2340" w:type="dxa"/>
          </w:tcPr>
          <w:p w14:paraId="1AD3A786" w14:textId="77777777" w:rsidR="0006090B" w:rsidRPr="002C44D0" w:rsidRDefault="0006090B" w:rsidP="00EF4376">
            <w:pPr>
              <w:rPr>
                <w:b/>
                <w:bCs/>
                <w:lang w:val="es-EC"/>
              </w:rPr>
            </w:pPr>
            <w:r w:rsidRPr="002C44D0">
              <w:rPr>
                <w:b/>
                <w:bCs/>
                <w:lang w:val="es-EC"/>
              </w:rPr>
              <w:t>Estándar</w:t>
            </w:r>
          </w:p>
        </w:tc>
        <w:tc>
          <w:tcPr>
            <w:tcW w:w="2625" w:type="dxa"/>
          </w:tcPr>
          <w:p w14:paraId="44CE7627" w14:textId="77777777" w:rsidR="0006090B" w:rsidRPr="002C44D0" w:rsidRDefault="0006090B" w:rsidP="00EF4376">
            <w:pPr>
              <w:rPr>
                <w:b/>
                <w:bCs/>
                <w:lang w:val="es-EC"/>
              </w:rPr>
            </w:pPr>
            <w:r w:rsidRPr="002C44D0">
              <w:rPr>
                <w:b/>
                <w:bCs/>
                <w:lang w:val="es-EC"/>
              </w:rPr>
              <w:t>Articulo</w:t>
            </w:r>
          </w:p>
        </w:tc>
      </w:tr>
      <w:tr w:rsidR="0006090B" w:rsidRPr="002C44D0" w14:paraId="1F57111E" w14:textId="77777777" w:rsidTr="00EF4376">
        <w:tc>
          <w:tcPr>
            <w:tcW w:w="2340" w:type="dxa"/>
          </w:tcPr>
          <w:p w14:paraId="34CA0AE8" w14:textId="77777777" w:rsidR="0006090B" w:rsidRPr="002C44D0" w:rsidRDefault="0006090B" w:rsidP="00EF4376">
            <w:pPr>
              <w:rPr>
                <w:sz w:val="16"/>
                <w:szCs w:val="16"/>
                <w:lang w:val="es-EC"/>
              </w:rPr>
            </w:pPr>
            <w:r w:rsidRPr="002C44D0">
              <w:rPr>
                <w:sz w:val="16"/>
                <w:szCs w:val="16"/>
                <w:lang w:val="es-EC"/>
              </w:rPr>
              <w:t>ISO 14598-1</w:t>
            </w:r>
          </w:p>
        </w:tc>
        <w:tc>
          <w:tcPr>
            <w:tcW w:w="2625" w:type="dxa"/>
          </w:tcPr>
          <w:p w14:paraId="4611437E"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sz w:val="16"/>
                <w:szCs w:val="16"/>
                <w:lang w:val="es-EC"/>
              </w:rPr>
              <w:fldChar w:fldCharType="separate"/>
            </w:r>
            <w:r w:rsidRPr="002C44D0">
              <w:rPr>
                <w:sz w:val="16"/>
                <w:szCs w:val="16"/>
                <w:lang w:val="es-EC"/>
              </w:rPr>
              <w:t>[8]</w:t>
            </w:r>
            <w:r w:rsidRPr="002C44D0">
              <w:rPr>
                <w:sz w:val="16"/>
                <w:szCs w:val="16"/>
                <w:lang w:val="es-EC"/>
              </w:rPr>
              <w:fldChar w:fldCharType="end"/>
            </w:r>
          </w:p>
        </w:tc>
      </w:tr>
      <w:tr w:rsidR="0006090B" w:rsidRPr="002C44D0" w14:paraId="6ADBFC9C" w14:textId="77777777" w:rsidTr="00EF4376">
        <w:tc>
          <w:tcPr>
            <w:tcW w:w="2340" w:type="dxa"/>
          </w:tcPr>
          <w:p w14:paraId="6A38654B" w14:textId="77777777" w:rsidR="0006090B" w:rsidRPr="002C44D0" w:rsidRDefault="0006090B" w:rsidP="00EF4376">
            <w:pPr>
              <w:rPr>
                <w:sz w:val="16"/>
                <w:szCs w:val="16"/>
                <w:lang w:val="es-EC"/>
              </w:rPr>
            </w:pPr>
            <w:r w:rsidRPr="002C44D0">
              <w:rPr>
                <w:sz w:val="16"/>
                <w:szCs w:val="16"/>
                <w:lang w:val="es-EC"/>
              </w:rPr>
              <w:t>ISO 15939</w:t>
            </w:r>
          </w:p>
        </w:tc>
        <w:tc>
          <w:tcPr>
            <w:tcW w:w="2625" w:type="dxa"/>
          </w:tcPr>
          <w:p w14:paraId="1092CD55"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sz w:val="16"/>
                <w:szCs w:val="16"/>
                <w:lang w:val="es-EC"/>
              </w:rPr>
              <w:fldChar w:fldCharType="separate"/>
            </w:r>
            <w:r w:rsidRPr="002C44D0">
              <w:rPr>
                <w:sz w:val="16"/>
                <w:szCs w:val="16"/>
                <w:lang w:val="es-EC"/>
              </w:rPr>
              <w:t>[8]</w:t>
            </w:r>
            <w:r w:rsidRPr="002C44D0">
              <w:rPr>
                <w:sz w:val="16"/>
                <w:szCs w:val="16"/>
                <w:lang w:val="es-EC"/>
              </w:rPr>
              <w:fldChar w:fldCharType="end"/>
            </w:r>
          </w:p>
        </w:tc>
      </w:tr>
      <w:tr w:rsidR="0006090B" w:rsidRPr="002C44D0" w14:paraId="2468465C" w14:textId="77777777" w:rsidTr="00EF4376">
        <w:tc>
          <w:tcPr>
            <w:tcW w:w="2340" w:type="dxa"/>
          </w:tcPr>
          <w:p w14:paraId="1476D87F" w14:textId="77777777" w:rsidR="0006090B" w:rsidRPr="002C44D0" w:rsidRDefault="0006090B" w:rsidP="00EF4376">
            <w:pPr>
              <w:rPr>
                <w:sz w:val="16"/>
                <w:szCs w:val="16"/>
                <w:lang w:val="es-EC"/>
              </w:rPr>
            </w:pPr>
            <w:r w:rsidRPr="002C44D0">
              <w:rPr>
                <w:sz w:val="16"/>
                <w:szCs w:val="16"/>
                <w:lang w:val="es-EC"/>
              </w:rPr>
              <w:t>ISO 25010</w:t>
            </w:r>
          </w:p>
        </w:tc>
        <w:tc>
          <w:tcPr>
            <w:tcW w:w="2625" w:type="dxa"/>
          </w:tcPr>
          <w:p w14:paraId="2E5C424D"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sz w:val="16"/>
                <w:szCs w:val="16"/>
                <w:lang w:val="es-EC"/>
              </w:rPr>
              <w:fldChar w:fldCharType="separate"/>
            </w:r>
            <w:r w:rsidRPr="002C44D0">
              <w:rPr>
                <w:sz w:val="16"/>
                <w:szCs w:val="16"/>
                <w:lang w:val="es-EC"/>
              </w:rPr>
              <w:t>[8]</w:t>
            </w:r>
            <w:r w:rsidRPr="002C44D0">
              <w:rPr>
                <w:sz w:val="16"/>
                <w:szCs w:val="16"/>
                <w:lang w:val="es-EC"/>
              </w:rPr>
              <w:fldChar w:fldCharType="end"/>
            </w:r>
          </w:p>
        </w:tc>
      </w:tr>
      <w:tr w:rsidR="0006090B" w:rsidRPr="002C44D0" w14:paraId="1FA38133" w14:textId="77777777" w:rsidTr="00EF4376">
        <w:tc>
          <w:tcPr>
            <w:tcW w:w="2340" w:type="dxa"/>
          </w:tcPr>
          <w:p w14:paraId="4F600EB6" w14:textId="77777777" w:rsidR="0006090B" w:rsidRPr="002C44D0" w:rsidRDefault="0006090B" w:rsidP="00EF4376">
            <w:pPr>
              <w:rPr>
                <w:sz w:val="16"/>
                <w:szCs w:val="16"/>
                <w:lang w:val="es-EC"/>
              </w:rPr>
            </w:pPr>
            <w:r w:rsidRPr="002C44D0">
              <w:rPr>
                <w:sz w:val="16"/>
                <w:szCs w:val="16"/>
                <w:lang w:val="es-EC"/>
              </w:rPr>
              <w:t>IEEE 830-1984</w:t>
            </w:r>
          </w:p>
        </w:tc>
        <w:tc>
          <w:tcPr>
            <w:tcW w:w="2625" w:type="dxa"/>
          </w:tcPr>
          <w:p w14:paraId="33214D69"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sz w:val="16"/>
                <w:szCs w:val="16"/>
                <w:lang w:val="es-EC"/>
              </w:rPr>
              <w:fldChar w:fldCharType="separate"/>
            </w:r>
            <w:r w:rsidRPr="002C44D0">
              <w:rPr>
                <w:sz w:val="16"/>
                <w:szCs w:val="16"/>
                <w:lang w:val="es-EC"/>
              </w:rPr>
              <w:t>[18]</w:t>
            </w:r>
            <w:r w:rsidRPr="002C44D0">
              <w:rPr>
                <w:sz w:val="16"/>
                <w:szCs w:val="16"/>
                <w:lang w:val="es-EC"/>
              </w:rPr>
              <w:fldChar w:fldCharType="end"/>
            </w:r>
          </w:p>
        </w:tc>
      </w:tr>
      <w:tr w:rsidR="0006090B" w:rsidRPr="002C44D0" w14:paraId="7D48A289" w14:textId="77777777" w:rsidTr="00EF4376">
        <w:tc>
          <w:tcPr>
            <w:tcW w:w="2340" w:type="dxa"/>
          </w:tcPr>
          <w:p w14:paraId="5EA04303" w14:textId="77777777" w:rsidR="0006090B" w:rsidRPr="002C44D0" w:rsidRDefault="0006090B" w:rsidP="00EF4376">
            <w:pPr>
              <w:rPr>
                <w:sz w:val="16"/>
                <w:szCs w:val="16"/>
                <w:lang w:val="es-EC"/>
              </w:rPr>
            </w:pPr>
            <w:r w:rsidRPr="002C44D0">
              <w:rPr>
                <w:sz w:val="16"/>
                <w:szCs w:val="16"/>
                <w:lang w:val="es-EC"/>
              </w:rPr>
              <w:t xml:space="preserve">ISO/IEC/IEEE </w:t>
            </w:r>
          </w:p>
          <w:p w14:paraId="4537C0DA" w14:textId="77777777" w:rsidR="0006090B" w:rsidRPr="002C44D0" w:rsidRDefault="0006090B" w:rsidP="00EF4376">
            <w:pPr>
              <w:rPr>
                <w:sz w:val="16"/>
                <w:szCs w:val="16"/>
                <w:lang w:val="es-EC"/>
              </w:rPr>
            </w:pPr>
            <w:r w:rsidRPr="002C44D0">
              <w:rPr>
                <w:sz w:val="16"/>
                <w:szCs w:val="16"/>
                <w:lang w:val="es-EC"/>
              </w:rPr>
              <w:t>29148</w:t>
            </w:r>
          </w:p>
        </w:tc>
        <w:tc>
          <w:tcPr>
            <w:tcW w:w="2625" w:type="dxa"/>
          </w:tcPr>
          <w:p w14:paraId="06EE4138"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sz w:val="16"/>
                <w:szCs w:val="16"/>
                <w:lang w:val="es-EC"/>
              </w:rPr>
              <w:fldChar w:fldCharType="separate"/>
            </w:r>
            <w:r w:rsidRPr="002C44D0">
              <w:rPr>
                <w:sz w:val="16"/>
                <w:szCs w:val="16"/>
                <w:lang w:val="es-EC"/>
              </w:rPr>
              <w:t>[18]</w:t>
            </w:r>
            <w:r w:rsidRPr="002C44D0">
              <w:rPr>
                <w:sz w:val="16"/>
                <w:szCs w:val="16"/>
                <w:lang w:val="es-EC"/>
              </w:rPr>
              <w:fldChar w:fldCharType="end"/>
            </w:r>
          </w:p>
        </w:tc>
      </w:tr>
      <w:tr w:rsidR="0006090B" w:rsidRPr="002C44D0" w14:paraId="523C21F8" w14:textId="77777777" w:rsidTr="00EF4376">
        <w:tc>
          <w:tcPr>
            <w:tcW w:w="2340" w:type="dxa"/>
          </w:tcPr>
          <w:p w14:paraId="66904D84" w14:textId="77777777" w:rsidR="0006090B" w:rsidRPr="002C44D0" w:rsidRDefault="0006090B" w:rsidP="00EF4376">
            <w:pPr>
              <w:rPr>
                <w:sz w:val="16"/>
                <w:szCs w:val="16"/>
                <w:lang w:val="es-EC"/>
              </w:rPr>
            </w:pPr>
            <w:r w:rsidRPr="002C44D0">
              <w:rPr>
                <w:sz w:val="16"/>
                <w:szCs w:val="16"/>
                <w:lang w:val="es-EC"/>
              </w:rPr>
              <w:t>IEEE 1471</w:t>
            </w:r>
          </w:p>
        </w:tc>
        <w:tc>
          <w:tcPr>
            <w:tcW w:w="2625" w:type="dxa"/>
          </w:tcPr>
          <w:p w14:paraId="48FAA296"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sz w:val="16"/>
                <w:szCs w:val="16"/>
                <w:lang w:val="es-EC"/>
              </w:rPr>
              <w:fldChar w:fldCharType="separate"/>
            </w:r>
            <w:r w:rsidRPr="002C44D0">
              <w:rPr>
                <w:sz w:val="16"/>
                <w:szCs w:val="16"/>
                <w:lang w:val="es-EC"/>
              </w:rPr>
              <w:t>[21]</w:t>
            </w:r>
            <w:r w:rsidRPr="002C44D0">
              <w:rPr>
                <w:sz w:val="16"/>
                <w:szCs w:val="16"/>
                <w:lang w:val="es-EC"/>
              </w:rPr>
              <w:fldChar w:fldCharType="end"/>
            </w:r>
          </w:p>
        </w:tc>
      </w:tr>
      <w:tr w:rsidR="0006090B" w:rsidRPr="002C44D0" w14:paraId="016BD9CF" w14:textId="77777777" w:rsidTr="00EF4376">
        <w:tc>
          <w:tcPr>
            <w:tcW w:w="2340" w:type="dxa"/>
          </w:tcPr>
          <w:p w14:paraId="67EFF9E3" w14:textId="77777777" w:rsidR="0006090B" w:rsidRPr="002C44D0" w:rsidRDefault="0006090B" w:rsidP="00EF4376">
            <w:pPr>
              <w:rPr>
                <w:sz w:val="16"/>
                <w:szCs w:val="16"/>
                <w:lang w:val="es-EC"/>
              </w:rPr>
            </w:pPr>
            <w:r w:rsidRPr="002C44D0">
              <w:rPr>
                <w:sz w:val="16"/>
                <w:szCs w:val="16"/>
                <w:lang w:val="es-EC"/>
              </w:rPr>
              <w:t>EIA 632</w:t>
            </w:r>
          </w:p>
        </w:tc>
        <w:tc>
          <w:tcPr>
            <w:tcW w:w="2625" w:type="dxa"/>
          </w:tcPr>
          <w:p w14:paraId="7C526EA6" w14:textId="77777777" w:rsidR="0006090B" w:rsidRPr="002C44D0" w:rsidRDefault="0006090B" w:rsidP="00EF4376">
            <w:pPr>
              <w:rPr>
                <w:sz w:val="16"/>
                <w:szCs w:val="16"/>
                <w:lang w:val="es-EC"/>
              </w:rPr>
            </w:pPr>
            <w:r w:rsidRPr="002C44D0">
              <w:rPr>
                <w:sz w:val="16"/>
                <w:szCs w:val="16"/>
                <w:lang w:val="es-EC"/>
              </w:rPr>
              <w:fldChar w:fldCharType="begin" w:fldLock="1"/>
            </w:r>
            <w:r w:rsidRPr="002C44D0">
              <w:rPr>
                <w:sz w:val="16"/>
                <w:szCs w:val="16"/>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sz w:val="16"/>
                <w:szCs w:val="16"/>
                <w:lang w:val="es-EC"/>
              </w:rPr>
              <w:fldChar w:fldCharType="separate"/>
            </w:r>
            <w:r w:rsidRPr="002C44D0">
              <w:rPr>
                <w:sz w:val="16"/>
                <w:szCs w:val="16"/>
                <w:lang w:val="es-EC"/>
              </w:rPr>
              <w:t>[23]</w:t>
            </w:r>
            <w:r w:rsidRPr="002C44D0">
              <w:rPr>
                <w:sz w:val="16"/>
                <w:szCs w:val="16"/>
                <w:lang w:val="es-EC"/>
              </w:rPr>
              <w:fldChar w:fldCharType="end"/>
            </w:r>
          </w:p>
        </w:tc>
      </w:tr>
    </w:tbl>
    <w:p w14:paraId="218F8549" w14:textId="77777777" w:rsidR="6C13F4D4" w:rsidRPr="002C44D0" w:rsidRDefault="6C13F4D4" w:rsidP="00EA42EA">
      <w:pPr>
        <w:jc w:val="both"/>
        <w:rPr>
          <w:lang w:val="es-EC"/>
        </w:rPr>
      </w:pPr>
    </w:p>
    <w:p w14:paraId="19F90602" w14:textId="77777777" w:rsidR="00ED13D6" w:rsidRPr="002C44D0" w:rsidRDefault="363F4485" w:rsidP="00B57A1C">
      <w:pPr>
        <w:pStyle w:val="Ttulo11"/>
        <w:rPr>
          <w:lang w:val="es-EC"/>
        </w:rPr>
      </w:pPr>
      <w:r w:rsidRPr="002C44D0">
        <w:rPr>
          <w:lang w:val="es-EC"/>
        </w:rPr>
        <w:t>Discusión</w:t>
      </w:r>
    </w:p>
    <w:p w14:paraId="01683A75" w14:textId="77777777" w:rsidR="00B96E9F" w:rsidRPr="002C44D0" w:rsidRDefault="1403C065" w:rsidP="68C9A8C5">
      <w:pPr>
        <w:pStyle w:val="Ttulo21"/>
        <w:numPr>
          <w:ilvl w:val="0"/>
          <w:numId w:val="2"/>
        </w:numPr>
        <w:rPr>
          <w:rStyle w:val="hps"/>
          <w:rFonts w:eastAsia="Times New Roman"/>
          <w:lang w:val="es-EC"/>
        </w:rPr>
      </w:pPr>
      <w:r w:rsidRPr="002C44D0">
        <w:rPr>
          <w:rStyle w:val="hps"/>
          <w:lang w:val="es-EC"/>
        </w:rPr>
        <w:t>Metodologías analizadas / utilizadas durante la Elicitacion de Requisitos</w:t>
      </w:r>
    </w:p>
    <w:p w14:paraId="16974D6C" w14:textId="67FF1A3E" w:rsidR="0006090B" w:rsidRPr="002C44D0" w:rsidRDefault="0006090B" w:rsidP="0006090B">
      <w:pPr>
        <w:jc w:val="both"/>
        <w:rPr>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lang w:val="es-EC"/>
        </w:rPr>
        <w:fldChar w:fldCharType="separate"/>
      </w:r>
      <w:r w:rsidRPr="002C44D0">
        <w:rPr>
          <w:noProof/>
          <w:lang w:val="es-EC"/>
        </w:rPr>
        <w:t>[3]</w:t>
      </w:r>
      <w:r w:rsidRPr="002C44D0">
        <w:rPr>
          <w:lang w:val="es-EC"/>
        </w:rPr>
        <w:fldChar w:fldCharType="end"/>
      </w:r>
      <w:r w:rsidRPr="002C44D0">
        <w:rPr>
          <w:lang w:val="es-EC"/>
        </w:rPr>
        <w:t xml:space="preserve"> proporciona un análisis de la metodología DESIGN THINKING, esta metodología posee cinco etapas determinantes para la elicitación las cuales son: definición, </w:t>
      </w:r>
      <w:r w:rsidR="00FC7390" w:rsidRPr="002C44D0">
        <w:rPr>
          <w:lang w:val="es-EC"/>
        </w:rPr>
        <w:lastRenderedPageBreak/>
        <w:t>i</w:t>
      </w:r>
      <w:r w:rsidRPr="002C44D0">
        <w:rPr>
          <w:lang w:val="es-EC"/>
        </w:rPr>
        <w:t xml:space="preserve">dealización, </w:t>
      </w:r>
      <w:r w:rsidR="00FC7390" w:rsidRPr="002C44D0">
        <w:rPr>
          <w:lang w:val="es-EC"/>
        </w:rPr>
        <w:t>e</w:t>
      </w:r>
      <w:r w:rsidRPr="002C44D0">
        <w:rPr>
          <w:lang w:val="es-EC"/>
        </w:rPr>
        <w:t xml:space="preserve">mpatización, </w:t>
      </w:r>
      <w:r w:rsidR="00FC7390" w:rsidRPr="002C44D0">
        <w:rPr>
          <w:lang w:val="es-EC"/>
        </w:rPr>
        <w:t>i</w:t>
      </w:r>
      <w:r w:rsidRPr="002C44D0">
        <w:rPr>
          <w:lang w:val="es-EC"/>
        </w:rPr>
        <w:t xml:space="preserve">dealización, testeo e implementación de un prototipo, sin embargo la trascendencia de mayor impacto es la creatividad, dentro del desarrollo de esta metodología, ya que ella representa un factor determinante para la elicitación,  porque emplea la participación activa de los usuarios y la de los  demás participantes, pues la perspectiva, aportada por cada integrante, es clave determinante  para obtener requerimientos por ende facilita la implementación de una solución técnica para la parte del  desarrollo de un proyecto de software. Por otra parte </w:t>
      </w:r>
      <w:r w:rsidRPr="002C44D0">
        <w:rPr>
          <w:lang w:val="es-EC"/>
        </w:rPr>
        <w:fldChar w:fldCharType="begin" w:fldLock="1"/>
      </w:r>
      <w:r w:rsidRPr="002C44D0">
        <w:rPr>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lang w:val="es-EC"/>
        </w:rPr>
        <w:fldChar w:fldCharType="separate"/>
      </w:r>
      <w:r w:rsidRPr="002C44D0">
        <w:rPr>
          <w:noProof/>
          <w:lang w:val="es-EC"/>
        </w:rPr>
        <w:t>[3]</w:t>
      </w:r>
      <w:r w:rsidRPr="002C44D0">
        <w:rPr>
          <w:lang w:val="es-EC"/>
        </w:rPr>
        <w:fldChar w:fldCharType="end"/>
      </w:r>
      <w:r w:rsidRPr="002C44D0">
        <w:rPr>
          <w:lang w:val="es-EC"/>
        </w:rPr>
        <w:t xml:space="preserve"> recomienda, trabajar con metodologías ágiles como Scrum, si el objetivo fuera fusionar metodologías para convertirla en una híbrida, ya que esta facilita la entrega de productos terminados de forma incremental.</w:t>
      </w:r>
    </w:p>
    <w:p w14:paraId="4581D8D4" w14:textId="77777777" w:rsidR="0006090B" w:rsidRPr="002C44D0" w:rsidRDefault="0006090B" w:rsidP="0006090B">
      <w:pPr>
        <w:jc w:val="both"/>
        <w:rPr>
          <w:lang w:val="es-EC"/>
        </w:rPr>
      </w:pPr>
    </w:p>
    <w:p w14:paraId="21680746" w14:textId="77777777" w:rsidR="0006090B" w:rsidRPr="002C44D0" w:rsidRDefault="0006090B" w:rsidP="0006090B">
      <w:pPr>
        <w:jc w:val="both"/>
        <w:rPr>
          <w:lang w:val="es-EC"/>
        </w:rPr>
      </w:pPr>
      <w:r w:rsidRPr="002C44D0">
        <w:rPr>
          <w:lang w:val="es-EC"/>
        </w:rPr>
        <w:t xml:space="preserve">      En el artículo </w:t>
      </w:r>
      <w:r w:rsidRPr="002C44D0">
        <w:rPr>
          <w:lang w:val="es-EC"/>
        </w:rPr>
        <w:fldChar w:fldCharType="begin" w:fldLock="1"/>
      </w:r>
      <w:r w:rsidRPr="002C44D0">
        <w:rPr>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lang w:val="es-EC"/>
        </w:rPr>
        <w:fldChar w:fldCharType="separate"/>
      </w:r>
      <w:r w:rsidRPr="002C44D0">
        <w:rPr>
          <w:noProof/>
          <w:lang w:val="es-EC"/>
        </w:rPr>
        <w:t>[7]</w:t>
      </w:r>
      <w:r w:rsidRPr="002C44D0">
        <w:rPr>
          <w:lang w:val="es-EC"/>
        </w:rPr>
        <w:fldChar w:fldCharType="end"/>
      </w:r>
      <w:r w:rsidRPr="002C44D0">
        <w:rPr>
          <w:lang w:val="es-EC"/>
        </w:rPr>
        <w:t xml:space="preserve"> analiza la metodología JAD, cuando se busca obtener requisitos rápidamente, pues los requisitos en esta metodología se obtienen en un solo taller con todas las partes interesadas como es el cliente, líder y desarrollador.</w:t>
      </w:r>
    </w:p>
    <w:p w14:paraId="2EEBBC22" w14:textId="77777777" w:rsidR="0006090B" w:rsidRPr="002C44D0" w:rsidRDefault="0006090B" w:rsidP="0006090B">
      <w:pPr>
        <w:jc w:val="both"/>
        <w:rPr>
          <w:lang w:val="es-EC"/>
        </w:rPr>
      </w:pPr>
    </w:p>
    <w:p w14:paraId="249D2491" w14:textId="77777777" w:rsidR="0006090B" w:rsidRPr="002C44D0" w:rsidRDefault="0006090B" w:rsidP="0006090B">
      <w:pPr>
        <w:jc w:val="both"/>
        <w:rPr>
          <w:lang w:val="es-EC"/>
        </w:rPr>
      </w:pPr>
      <w:r w:rsidRPr="002C44D0">
        <w:rPr>
          <w:lang w:val="es-EC"/>
        </w:rPr>
        <w:t xml:space="preserve">   En los artículos </w:t>
      </w:r>
      <w:r w:rsidRPr="002C44D0">
        <w:rPr>
          <w:lang w:val="es-EC"/>
        </w:rPr>
        <w:fldChar w:fldCharType="begin" w:fldLock="1"/>
      </w:r>
      <w:r w:rsidRPr="002C44D0">
        <w:rPr>
          <w:lang w:val="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lang w:val="es-EC"/>
        </w:rPr>
        <w:fldChar w:fldCharType="separate"/>
      </w:r>
      <w:r w:rsidRPr="002C44D0">
        <w:rPr>
          <w:noProof/>
          <w:lang w:val="es-EC"/>
        </w:rPr>
        <w:t>[4]</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lang w:val="es-EC"/>
        </w:rPr>
        <w:fldChar w:fldCharType="separate"/>
      </w:r>
      <w:r w:rsidRPr="002C44D0">
        <w:rPr>
          <w:noProof/>
          <w:lang w:val="es-EC"/>
        </w:rPr>
        <w:t>[10]</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lang w:val="es-EC"/>
        </w:rPr>
        <w:fldChar w:fldCharType="separate"/>
      </w:r>
      <w:r w:rsidRPr="002C44D0">
        <w:rPr>
          <w:noProof/>
          <w:lang w:val="es-EC"/>
        </w:rPr>
        <w:t>[19]</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lang w:val="es-EC"/>
        </w:rPr>
        <w:fldChar w:fldCharType="separate"/>
      </w:r>
      <w:r w:rsidRPr="002C44D0">
        <w:rPr>
          <w:noProof/>
          <w:lang w:val="es-EC"/>
        </w:rPr>
        <w:t>[23]</w:t>
      </w:r>
      <w:r w:rsidRPr="002C44D0">
        <w:rPr>
          <w:lang w:val="es-EC"/>
        </w:rPr>
        <w:fldChar w:fldCharType="end"/>
      </w:r>
      <w:r w:rsidRPr="002C44D0">
        <w:rPr>
          <w:lang w:val="es-EC"/>
        </w:rPr>
        <w:t xml:space="preserve"> se describe la Metodología SCRUM, como una metodología ágil, en donde la elicitación de requisitos se lleva a cabo con un trabajo en equipo dinámico, por lo tanto la obtención de requisitos y la entrega del producto final no tarda mucho tiempo para ser entregado al cliente,  pues esta metodología suprime la documentación necesaria y se enfoca solo en aquellas  que son útiles para los clientes, los autores coinciden en que Scrum trabaja principalmente con historias de Usuario, por esto, </w:t>
      </w:r>
      <w:r w:rsidRPr="002C44D0">
        <w:rPr>
          <w:lang w:val="es-EC"/>
        </w:rPr>
        <w:fldChar w:fldCharType="begin" w:fldLock="1"/>
      </w:r>
      <w:r w:rsidRPr="002C44D0">
        <w:rPr>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lang w:val="es-EC"/>
        </w:rPr>
        <w:fldChar w:fldCharType="separate"/>
      </w:r>
      <w:r w:rsidRPr="002C44D0">
        <w:rPr>
          <w:noProof/>
          <w:lang w:val="es-EC"/>
        </w:rPr>
        <w:t>[19]</w:t>
      </w:r>
      <w:r w:rsidRPr="002C44D0">
        <w:rPr>
          <w:lang w:val="es-EC"/>
        </w:rPr>
        <w:fldChar w:fldCharType="end"/>
      </w:r>
      <w:r w:rsidRPr="002C44D0">
        <w:rPr>
          <w:lang w:val="es-EC"/>
        </w:rPr>
        <w:t xml:space="preserve"> señala que es fundamentalmente importante  definir bien las mismas,  ya que de no hacerlo, los requisitos obtenidos no serán lo suficientemente completos para tener un producto final eficaz </w:t>
      </w:r>
      <w:r w:rsidRPr="002C44D0">
        <w:rPr>
          <w:lang w:val="es-EC"/>
        </w:rPr>
        <w:fldChar w:fldCharType="begin" w:fldLock="1"/>
      </w:r>
      <w:r w:rsidRPr="002C44D0">
        <w:rPr>
          <w:lang w:val="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operties":{"noteIndex":0},"schema":"https://github.com/citation-style-language/schema/raw/master/csl-citation.json"}</w:instrText>
      </w:r>
      <w:r w:rsidRPr="002C44D0">
        <w:rPr>
          <w:lang w:val="es-EC"/>
        </w:rPr>
        <w:fldChar w:fldCharType="separate"/>
      </w:r>
      <w:r w:rsidRPr="002C44D0">
        <w:rPr>
          <w:noProof/>
          <w:lang w:val="es-EC"/>
        </w:rPr>
        <w:t>[10]</w:t>
      </w:r>
      <w:r w:rsidRPr="002C44D0">
        <w:rPr>
          <w:lang w:val="es-EC"/>
        </w:rPr>
        <w:fldChar w:fldCharType="end"/>
      </w:r>
      <w:r w:rsidRPr="002C44D0">
        <w:rPr>
          <w:lang w:val="es-EC"/>
        </w:rPr>
        <w:t xml:space="preserve"> recomienda la utilización de metodologías ágiles cuando se trata de requisitos cambiantes. </w:t>
      </w:r>
    </w:p>
    <w:p w14:paraId="3B909BB4" w14:textId="77777777" w:rsidR="0006090B" w:rsidRPr="002C44D0" w:rsidRDefault="0006090B" w:rsidP="0006090B">
      <w:pPr>
        <w:jc w:val="both"/>
        <w:rPr>
          <w:lang w:val="es-EC"/>
        </w:rPr>
      </w:pPr>
    </w:p>
    <w:p w14:paraId="35B217BE" w14:textId="77777777" w:rsidR="0006090B" w:rsidRPr="002C44D0" w:rsidRDefault="0006090B" w:rsidP="0006090B">
      <w:pPr>
        <w:jc w:val="both"/>
        <w:rPr>
          <w:lang w:val="es-EC"/>
        </w:rPr>
      </w:pPr>
      <w:r w:rsidRPr="002C44D0">
        <w:rPr>
          <w:lang w:val="es-EC"/>
        </w:rPr>
        <w:t xml:space="preserve">   Los artículo </w:t>
      </w:r>
      <w:r w:rsidRPr="002C44D0">
        <w:rPr>
          <w:lang w:val="es-EC"/>
        </w:rPr>
        <w:fldChar w:fldCharType="begin" w:fldLock="1"/>
      </w:r>
      <w:r w:rsidRPr="002C44D0">
        <w:rPr>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lang w:val="es-EC"/>
        </w:rPr>
        <w:fldChar w:fldCharType="separate"/>
      </w:r>
      <w:r w:rsidRPr="002C44D0">
        <w:rPr>
          <w:noProof/>
          <w:lang w:val="es-EC"/>
        </w:rPr>
        <w:t>[19]</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lang w:val="es-EC"/>
        </w:rPr>
        <w:fldChar w:fldCharType="separate"/>
      </w:r>
      <w:r w:rsidRPr="002C44D0">
        <w:rPr>
          <w:noProof/>
          <w:lang w:val="es-EC"/>
        </w:rPr>
        <w:t>[23]</w:t>
      </w:r>
      <w:r w:rsidRPr="002C44D0">
        <w:rPr>
          <w:lang w:val="es-EC"/>
        </w:rPr>
        <w:fldChar w:fldCharType="end"/>
      </w:r>
      <w:r w:rsidRPr="002C44D0">
        <w:rPr>
          <w:lang w:val="es-EC"/>
        </w:rPr>
        <w:t xml:space="preserve"> analiza la metodología XP (Extreme </w:t>
      </w:r>
      <w:proofErr w:type="spellStart"/>
      <w:r w:rsidRPr="002C44D0">
        <w:rPr>
          <w:lang w:val="es-EC"/>
        </w:rPr>
        <w:t>Programing</w:t>
      </w:r>
      <w:proofErr w:type="spellEnd"/>
      <w:r w:rsidRPr="002C44D0">
        <w:rPr>
          <w:lang w:val="es-EC"/>
        </w:rPr>
        <w:t xml:space="preserve">)  definen a XP como una metodología Ágil que trabaja con historias de usuarios, con el objetivo de organizarlas, priorizarlas, y usarlas para la planificación, gestión y pruebas. </w:t>
      </w:r>
      <w:r w:rsidRPr="002C44D0">
        <w:rPr>
          <w:lang w:val="es-EC"/>
        </w:rPr>
        <w:fldChar w:fldCharType="begin" w:fldLock="1"/>
      </w:r>
      <w:r w:rsidRPr="002C44D0">
        <w:rPr>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lang w:val="es-EC"/>
        </w:rPr>
        <w:fldChar w:fldCharType="separate"/>
      </w:r>
      <w:r w:rsidRPr="002C44D0">
        <w:rPr>
          <w:noProof/>
          <w:lang w:val="es-EC"/>
        </w:rPr>
        <w:t>[19]</w:t>
      </w:r>
      <w:r w:rsidRPr="002C44D0">
        <w:rPr>
          <w:lang w:val="es-EC"/>
        </w:rPr>
        <w:fldChar w:fldCharType="end"/>
      </w:r>
      <w:r w:rsidRPr="002C44D0">
        <w:rPr>
          <w:lang w:val="es-EC"/>
        </w:rPr>
        <w:t xml:space="preserve"> utiliza XP, pues lo señala como práctico para desarrollar la gestión sistemas software ya que está basada en valores y prácticas, en donde el cliente es tratado como un miembro del equipo junto con los desarrolladores, pues proporciona información para discutir los problemas del proyecto lo cual permite de forma ágil obtener los requisitos del usuario. Por otra parte </w:t>
      </w:r>
      <w:r w:rsidRPr="002C44D0">
        <w:rPr>
          <w:lang w:val="es-EC"/>
        </w:rPr>
        <w:fldChar w:fldCharType="begin" w:fldLock="1"/>
      </w:r>
      <w:r w:rsidRPr="002C44D0">
        <w:rPr>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lang w:val="es-EC"/>
        </w:rPr>
        <w:fldChar w:fldCharType="separate"/>
      </w:r>
      <w:r w:rsidRPr="002C44D0">
        <w:rPr>
          <w:noProof/>
          <w:lang w:val="es-EC"/>
        </w:rPr>
        <w:t>[23]</w:t>
      </w:r>
      <w:r w:rsidRPr="002C44D0">
        <w:rPr>
          <w:lang w:val="es-EC"/>
        </w:rPr>
        <w:fldChar w:fldCharType="end"/>
      </w:r>
      <w:r w:rsidRPr="002C44D0">
        <w:rPr>
          <w:lang w:val="es-EC"/>
        </w:rPr>
        <w:t xml:space="preserve"> indica que el margen de error al programar un entregable en XP, es bajo, ya que la programación del software se hace en parejas, teniendo la oportunidad de revisión mutua e intercambio de ideas y soluciones. </w:t>
      </w:r>
    </w:p>
    <w:p w14:paraId="0C459537" w14:textId="77777777" w:rsidR="0006090B" w:rsidRPr="002C44D0" w:rsidRDefault="0006090B" w:rsidP="0006090B">
      <w:pPr>
        <w:jc w:val="both"/>
        <w:rPr>
          <w:lang w:val="es-EC"/>
        </w:rPr>
      </w:pPr>
    </w:p>
    <w:p w14:paraId="647A1381" w14:textId="77777777" w:rsidR="0006090B" w:rsidRPr="002C44D0" w:rsidRDefault="0006090B" w:rsidP="0006090B">
      <w:pPr>
        <w:jc w:val="both"/>
        <w:rPr>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lang w:val="es-EC"/>
        </w:rPr>
        <w:fldChar w:fldCharType="separate"/>
      </w:r>
      <w:r w:rsidRPr="002C44D0">
        <w:rPr>
          <w:noProof/>
          <w:lang w:val="es-EC"/>
        </w:rPr>
        <w:t>[7]</w:t>
      </w:r>
      <w:r w:rsidRPr="002C44D0">
        <w:rPr>
          <w:lang w:val="es-EC"/>
        </w:rPr>
        <w:fldChar w:fldCharType="end"/>
      </w:r>
      <w:r w:rsidRPr="002C44D0">
        <w:rPr>
          <w:lang w:val="es-EC"/>
        </w:rPr>
        <w:t xml:space="preserve"> utiliza una metodología denominada QUESTIONNAIRE SURVEYS para obtener requisitos de una empresa con un proyecto pequeño, y se basa en la aplicación de un cuestionario a los usuarios para obtener conclusiones del problema, formular tareas y requisitos para finalmente dar soluciones técnicas a los mismos.</w:t>
      </w:r>
    </w:p>
    <w:p w14:paraId="3A4B225E" w14:textId="77777777" w:rsidR="0006090B" w:rsidRPr="002C44D0" w:rsidRDefault="0006090B" w:rsidP="0006090B">
      <w:pPr>
        <w:jc w:val="both"/>
        <w:rPr>
          <w:lang w:val="es-EC"/>
        </w:rPr>
      </w:pPr>
    </w:p>
    <w:p w14:paraId="6F723634" w14:textId="77777777" w:rsidR="0006090B" w:rsidRPr="002C44D0" w:rsidRDefault="0006090B" w:rsidP="0006090B">
      <w:pPr>
        <w:jc w:val="both"/>
        <w:rPr>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{"citationItems":[{"id":"ITEM-1","itemData":{"DOI":"https://doi.org/10.1016/j.infsof.2017.03.004","ISSN":"0950-5849","abstract":"Context\nSocio-technical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acquisition.\nObjective\nOur main focus is on providing help to the users with ordinary cognitive level to express their expectations from the complex system considering various contexts. This work also helps the designers to explore the design variability based on the general users’ preferences.\nMethod\nWe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domain.\nResults\nThe result of our study shows that a greater number of requirements can be elicited after applying our approach. With the help of the provided tool support, it is even possible to detect a greater number of conflicts in user’s requirements than the traditional practices.\nConclusion\nWe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Won","non-dropping-particle":"","parse-names":false,"suffix":""}],"container-title":"Information and Software Technology","id":"ITEM-1","issued":{"date-parts":[["2017"]]},"page":"160-179","title":"REASSURE: Requirements elicitation for adaptive socio-technical systems using repertory grid","type":"article-journal","volume":"87"},"uris":["http://www.mendeley.com/documents/?uuid=341d68a1-377a-46d9-996a-8400f33243b4"]}],"mendeley":{"formattedCitation":"[9]","plainTextFormattedCitation":"[9]","previouslyFormattedCitation":"[9]"},"properties":{"noteIndex":0},"schema":"https://github.com/citation-style-language/schema/raw/master/csl-citation.json"}</w:instrText>
      </w:r>
      <w:r w:rsidRPr="002C44D0">
        <w:rPr>
          <w:lang w:val="es-EC"/>
        </w:rPr>
        <w:fldChar w:fldCharType="separate"/>
      </w:r>
      <w:r w:rsidRPr="002C44D0">
        <w:rPr>
          <w:noProof/>
          <w:lang w:val="es-EC"/>
        </w:rPr>
        <w:t>[9]</w:t>
      </w:r>
      <w:r w:rsidRPr="002C44D0">
        <w:rPr>
          <w:lang w:val="es-EC"/>
        </w:rPr>
        <w:fldChar w:fldCharType="end"/>
      </w:r>
      <w:r w:rsidRPr="002C44D0">
        <w:rPr>
          <w:lang w:val="es-EC"/>
        </w:rPr>
        <w:t>, nos presenta una metodología denominada REASSURE(Obtención de requisitos para sistemas socio-técnicos adaptativos usando repertorio) aplicada en la obtención los requisitos de un hogar inteligente, y se basa en identificar las dimensiones del espacio del problema, obteniendo requisitos en el contexto, económico, ambiental y social del usuario, lo cual conlleva a un trabajo en conjunto con el cliente, no solo enmarcado a un sistema software si no al contexto personal del usuario.</w:t>
      </w:r>
    </w:p>
    <w:p w14:paraId="0B9662BA" w14:textId="77777777" w:rsidR="0006090B" w:rsidRPr="002C44D0" w:rsidRDefault="0006090B" w:rsidP="0006090B">
      <w:pPr>
        <w:jc w:val="both"/>
        <w:rPr>
          <w:lang w:val="es-EC"/>
        </w:rPr>
      </w:pPr>
    </w:p>
    <w:p w14:paraId="23563A89" w14:textId="77777777" w:rsidR="0006090B" w:rsidRPr="002C44D0" w:rsidRDefault="0006090B" w:rsidP="0006090B">
      <w:pPr>
        <w:jc w:val="both"/>
        <w:rPr>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lang w:val="es-EC"/>
        </w:rPr>
        <w:fldChar w:fldCharType="separate"/>
      </w:r>
      <w:r w:rsidRPr="002C44D0">
        <w:rPr>
          <w:noProof/>
          <w:lang w:val="es-EC"/>
        </w:rPr>
        <w:t>[11]</w:t>
      </w:r>
      <w:r w:rsidRPr="002C44D0">
        <w:rPr>
          <w:lang w:val="es-EC"/>
        </w:rPr>
        <w:fldChar w:fldCharType="end"/>
      </w:r>
      <w:r w:rsidRPr="002C44D0">
        <w:rPr>
          <w:lang w:val="es-EC"/>
        </w:rPr>
        <w:t xml:space="preserve">, busca optimizar la obtención de requisitos haciendo uso de la metodología RUP (Proceso Unificado de </w:t>
      </w:r>
      <w:proofErr w:type="spellStart"/>
      <w:r w:rsidRPr="002C44D0">
        <w:rPr>
          <w:lang w:val="es-EC"/>
        </w:rPr>
        <w:t>Rational</w:t>
      </w:r>
      <w:proofErr w:type="spellEnd"/>
      <w:r w:rsidRPr="002C44D0">
        <w:rPr>
          <w:lang w:val="es-EC"/>
        </w:rPr>
        <w:t>), con la cual se espera tener un sistema software correcto, completo, consistente y verificable. ya que en esta metodología existe una interacción continua con el usuario lo cual mejora la obtención de requisitos, pues ésta, se adapta a las necesidades del usuario, por otro lado, el estudio indica que los requisitos se trabajan con casos de uso y los productos entregables se desarrollan en diferentes iteraciones.</w:t>
      </w:r>
    </w:p>
    <w:p w14:paraId="3E105FC1" w14:textId="77777777" w:rsidR="0006090B" w:rsidRPr="002C44D0" w:rsidRDefault="0006090B" w:rsidP="0006090B">
      <w:pPr>
        <w:jc w:val="both"/>
        <w:rPr>
          <w:lang w:val="es-EC"/>
        </w:rPr>
      </w:pPr>
      <w:r w:rsidRPr="002C44D0">
        <w:rPr>
          <w:lang w:val="es-EC"/>
        </w:rPr>
        <w:t xml:space="preserve"> </w:t>
      </w:r>
    </w:p>
    <w:p w14:paraId="15363B9E" w14:textId="77777777" w:rsidR="0006090B" w:rsidRPr="002C44D0" w:rsidRDefault="0006090B" w:rsidP="0006090B">
      <w:pPr>
        <w:jc w:val="both"/>
        <w:rPr>
          <w:lang w:val="es-EC"/>
        </w:rPr>
      </w:pPr>
      <w:r w:rsidRPr="002C44D0">
        <w:rPr>
          <w:lang w:val="es-EC"/>
        </w:rPr>
        <w:t xml:space="preserve"> En el artículo </w:t>
      </w:r>
      <w:r w:rsidRPr="002C44D0">
        <w:rPr>
          <w:lang w:val="es-EC"/>
        </w:rPr>
        <w:fldChar w:fldCharType="begin" w:fldLock="1"/>
      </w:r>
      <w:r w:rsidRPr="002C44D0">
        <w:rPr>
          <w:lang w:val="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lang w:val="es-EC"/>
        </w:rPr>
        <w:fldChar w:fldCharType="separate"/>
      </w:r>
      <w:r w:rsidRPr="002C44D0">
        <w:rPr>
          <w:noProof/>
          <w:lang w:val="es-EC"/>
        </w:rPr>
        <w:t>[12]</w:t>
      </w:r>
      <w:r w:rsidRPr="002C44D0">
        <w:rPr>
          <w:lang w:val="es-EC"/>
        </w:rPr>
        <w:fldChar w:fldCharType="end"/>
      </w:r>
      <w:r w:rsidRPr="002C44D0">
        <w:rPr>
          <w:lang w:val="es-EC"/>
        </w:rPr>
        <w:t xml:space="preserve">, se utiliza la metodología DALTON (Data </w:t>
      </w:r>
      <w:proofErr w:type="spellStart"/>
      <w:r w:rsidRPr="002C44D0">
        <w:rPr>
          <w:lang w:val="es-EC"/>
        </w:rPr>
        <w:t>Linked</w:t>
      </w:r>
      <w:proofErr w:type="spellEnd"/>
      <w:r w:rsidRPr="002C44D0">
        <w:rPr>
          <w:lang w:val="es-EC"/>
        </w:rPr>
        <w:t xml:space="preserve"> </w:t>
      </w:r>
      <w:proofErr w:type="spellStart"/>
      <w:r w:rsidRPr="002C44D0">
        <w:rPr>
          <w:lang w:val="es-EC"/>
        </w:rPr>
        <w:t>Through</w:t>
      </w:r>
      <w:proofErr w:type="spellEnd"/>
      <w:r w:rsidRPr="002C44D0">
        <w:rPr>
          <w:lang w:val="es-EC"/>
        </w:rPr>
        <w:t xml:space="preserve"> </w:t>
      </w:r>
      <w:proofErr w:type="spellStart"/>
      <w:r w:rsidRPr="002C44D0">
        <w:rPr>
          <w:lang w:val="es-EC"/>
        </w:rPr>
        <w:t>Occurrences</w:t>
      </w:r>
      <w:proofErr w:type="spellEnd"/>
      <w:r w:rsidRPr="002C44D0">
        <w:rPr>
          <w:lang w:val="es-EC"/>
        </w:rPr>
        <w:t xml:space="preserve"> Network), para un diseño complejo de un software de una empresa de energía nuclear. Esta metodología aplica para proyectos complejos ya que la gestión de requisitos se vuelve compleja, en el ejemplo analizado en el artículo participan más 100 personas por varios años, por lo cual, en DALTON primero se establecen reglas del funcionamiento del sistema, y a partir de ellas se forman los requisitos.</w:t>
      </w:r>
    </w:p>
    <w:p w14:paraId="5C99E155" w14:textId="77777777" w:rsidR="0006090B" w:rsidRPr="002C44D0" w:rsidRDefault="0006090B" w:rsidP="0006090B">
      <w:pPr>
        <w:jc w:val="both"/>
        <w:rPr>
          <w:lang w:val="es-EC"/>
        </w:rPr>
      </w:pPr>
    </w:p>
    <w:p w14:paraId="166657EB" w14:textId="77777777" w:rsidR="0006090B" w:rsidRPr="002C44D0" w:rsidRDefault="0006090B" w:rsidP="0006090B">
      <w:pPr>
        <w:jc w:val="both"/>
        <w:rPr>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lang w:val="es-EC"/>
        </w:rPr>
        <w:fldChar w:fldCharType="separate"/>
      </w:r>
      <w:r w:rsidRPr="002C44D0">
        <w:rPr>
          <w:noProof/>
          <w:lang w:val="es-EC"/>
        </w:rPr>
        <w:t>[7]</w:t>
      </w:r>
      <w:r w:rsidRPr="002C44D0">
        <w:rPr>
          <w:lang w:val="es-EC"/>
        </w:rPr>
        <w:fldChar w:fldCharType="end"/>
      </w:r>
      <w:r w:rsidRPr="002C44D0">
        <w:rPr>
          <w:lang w:val="es-EC"/>
        </w:rPr>
        <w:t xml:space="preserve">,  analiza el método SDLC(Ciclo de Vida del desarrollo del Sistema), el cual consta de 7 fases en su implementación, los cuales son: Planeación del concepto, Definición de requisitos, diseño, desarrollo y pruebas, puesta en marcha, operaciones y mantenimiento, y disposición, de modo que, en  cada una de sus etapas se mantiene  la participación activa del usuario, cuidadosamente planificada, pues para ello se requiere de tiempo y recursos tanto por parte del usuario como de los desarrolladores, </w:t>
      </w:r>
      <w:r w:rsidRPr="002C44D0">
        <w:rPr>
          <w:lang w:val="es-EC"/>
        </w:rPr>
        <w:fldChar w:fldCharType="begin" w:fldLock="1"/>
      </w:r>
      <w:r w:rsidRPr="002C44D0">
        <w:rPr>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Pr="002C44D0">
        <w:rPr>
          <w:lang w:val="es-EC"/>
        </w:rPr>
        <w:fldChar w:fldCharType="separate"/>
      </w:r>
      <w:r w:rsidRPr="002C44D0">
        <w:rPr>
          <w:noProof/>
          <w:lang w:val="es-EC"/>
        </w:rPr>
        <w:t>[7]</w:t>
      </w:r>
      <w:r w:rsidRPr="002C44D0">
        <w:rPr>
          <w:lang w:val="es-EC"/>
        </w:rPr>
        <w:fldChar w:fldCharType="end"/>
      </w:r>
      <w:r w:rsidRPr="002C44D0">
        <w:rPr>
          <w:lang w:val="es-EC"/>
        </w:rPr>
        <w:t xml:space="preserve"> recalca la importancia de involucrar a los usuarios durante el ciclo de vida de desarrollo del software, en especial durante la obtención de requisitos, para captar con precisión sus necesidades, y  durante las etapas finales como son  diseño y pruebas, pues es donde esos requisitos se transforman en soluciones técnicas, esta participación activa conlleva al éxito del Sistema software.</w:t>
      </w:r>
    </w:p>
    <w:p w14:paraId="6F478445" w14:textId="77777777" w:rsidR="0006090B" w:rsidRPr="002C44D0" w:rsidRDefault="0006090B" w:rsidP="0006090B">
      <w:pPr>
        <w:jc w:val="both"/>
        <w:rPr>
          <w:lang w:val="es-EC"/>
        </w:rPr>
      </w:pPr>
      <w:r w:rsidRPr="002C44D0">
        <w:rPr>
          <w:lang w:val="es-EC"/>
        </w:rPr>
        <w:br/>
        <w:t xml:space="preserve">   En el artículo </w:t>
      </w:r>
      <w:r w:rsidRPr="002C44D0">
        <w:rPr>
          <w:lang w:val="es-EC"/>
        </w:rPr>
        <w:fldChar w:fldCharType="begin" w:fldLock="1"/>
      </w:r>
      <w:r w:rsidRPr="002C44D0">
        <w:rPr>
          <w:lang w:val="es-EC"/>
        </w:rPr>
        <w:instrText>ADDIN CSL_CITATION {"citationItems":[{"id":"ITEM-1","itemData":{"DOI":"10.1145/3178298.3178300","ISBN":"9781450355124","author":[{"dropping-particle":"","family":"Elmoniem","given":"Mohamed A Abd","non-dropping-particle":"","parse-names":false,"suffix":""},{"dropping-particle":"","family":"Nasr","given":"Eman S","non-dropping-particle":"","parse-names":false,"suffix":""},{"dropping-particle":"","family":"Gheith","given":"Mervat H","non-dropping-particle":"","parse-names":false,"suffix":""}],"collection-title":"AMECSE ’17","container-title":"Proceedings of the 3rd Africa and Middle East Conference on Software Engineering","id":"ITEM-1","issued":{"date-parts":[["2017"]]},"page":"1-6","publisher":"Association for Computing Machinery","publisher-place":"New York, NY, USA","title":"A Requirements Elicitation Tool for Cloud-Based ERP Software Product Line","type":"paper-conference"},"uris":["http://www.mendeley.com/documents/?uuid=364938d3-d777-343e-aa98-2ee29533f0fe"]}],"mendeley":{"formattedCitation":"[15]","plainTextFormattedCitation":"[15]","previouslyFormattedCitation":"[15]"},"properties":{"noteIndex":0},"schema":"https://github.com/citation-style-language/schema/raw/master/csl-citation.json"}</w:instrText>
      </w:r>
      <w:r w:rsidRPr="002C44D0">
        <w:rPr>
          <w:lang w:val="es-EC"/>
        </w:rPr>
        <w:fldChar w:fldCharType="separate"/>
      </w:r>
      <w:r w:rsidRPr="002C44D0">
        <w:rPr>
          <w:noProof/>
          <w:lang w:val="es-EC"/>
        </w:rPr>
        <w:t>[15]</w:t>
      </w:r>
      <w:r w:rsidRPr="002C44D0">
        <w:rPr>
          <w:lang w:val="es-EC"/>
        </w:rPr>
        <w:fldChar w:fldCharType="end"/>
      </w:r>
      <w:r w:rsidRPr="002C44D0">
        <w:rPr>
          <w:lang w:val="es-EC"/>
        </w:rPr>
        <w:t>, se describe la metodología ERP basada en la nube, en donde la elicitación de requisitos se desarrolla de manera conjunta entre el ingeniero de requisitos y el dueño del producto, a través de una aplicación web, que los conecta por medio de una cuenta de usuario, esto les permite gestionar los requisitos, y generar una documentación de los mismos, de manera automatizada. en esta metodología no se hace mención de reuniones personales, y la elicitación de requisitos se genera por medio de una plataforma en la nube.</w:t>
      </w:r>
    </w:p>
    <w:p w14:paraId="25AA4A39" w14:textId="77777777" w:rsidR="0006090B" w:rsidRPr="002C44D0" w:rsidRDefault="0006090B" w:rsidP="0006090B">
      <w:pPr>
        <w:jc w:val="both"/>
        <w:rPr>
          <w:lang w:val="es-EC"/>
        </w:rPr>
      </w:pPr>
    </w:p>
    <w:p w14:paraId="10EE29A0" w14:textId="0CBD5EA2" w:rsidR="0006090B" w:rsidRPr="002C44D0" w:rsidRDefault="0006090B" w:rsidP="0006090B">
      <w:pPr>
        <w:jc w:val="both"/>
        <w:rPr>
          <w:lang w:val="es-EC"/>
        </w:rPr>
      </w:pPr>
      <w:r w:rsidRPr="002C44D0">
        <w:rPr>
          <w:lang w:val="es-EC"/>
        </w:rPr>
        <w:lastRenderedPageBreak/>
        <w:t xml:space="preserve">   En el artículo </w:t>
      </w:r>
      <w:r w:rsidRPr="002C44D0">
        <w:rPr>
          <w:lang w:val="es-EC"/>
        </w:rPr>
        <w:fldChar w:fldCharType="begin" w:fldLock="1"/>
      </w:r>
      <w:r w:rsidRPr="002C44D0">
        <w:rPr>
          <w:lang w:val="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Pr="002C44D0">
        <w:rPr>
          <w:rFonts w:ascii="Cambria Math" w:hAnsi="Cambria Math" w:cs="Cambria Math"/>
          <w:lang w:val="es-EC"/>
        </w:rPr>
        <w:instrText>∗∗</w:instrText>
      </w:r>
      <w:r w:rsidRPr="002C44D0">
        <w:rPr>
          <w:lang w:val="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Pr="002C44D0">
        <w:rPr>
          <w:lang w:val="es-EC"/>
        </w:rPr>
        <w:fldChar w:fldCharType="separate"/>
      </w:r>
      <w:r w:rsidRPr="002C44D0">
        <w:rPr>
          <w:noProof/>
          <w:lang w:val="es-EC"/>
        </w:rPr>
        <w:t>[17]</w:t>
      </w:r>
      <w:r w:rsidRPr="002C44D0">
        <w:rPr>
          <w:lang w:val="es-EC"/>
        </w:rPr>
        <w:fldChar w:fldCharType="end"/>
      </w:r>
      <w:r w:rsidRPr="002C44D0">
        <w:rPr>
          <w:lang w:val="es-EC"/>
        </w:rPr>
        <w:t xml:space="preserve">, se definieron dos metodologías para la obtención de requisitos durante el desarrollo de un proyecto software, primero está la metodología del modelo de Cascada  como un modelo lineal  </w:t>
      </w:r>
      <w:r w:rsidR="7606F470" w:rsidRPr="002C44D0">
        <w:rPr>
          <w:lang w:val="es-EC"/>
        </w:rPr>
        <w:t xml:space="preserve">en </w:t>
      </w:r>
      <w:r w:rsidRPr="002C44D0">
        <w:rPr>
          <w:lang w:val="es-EC"/>
        </w:rPr>
        <w:t>el diseño de un software, esta metodología se utilizó para realizar mejoras en un sistema ya existente,  la obtención de requisitos se definen mediante diálogos con el usuario para establecer las necesidades actuales del sistema; la segunda metodología analizada en este documento es la Metodología  de Modelado de requisitos, que se desarrolla en  6 etapas, en las cuales se mantiene una constante comunicación con el usuario para obtener los requisitos completos y correctos, esta metodología separa los requisitos obligatorios de los opcionales para poder crear un sistema más flexible.</w:t>
      </w:r>
      <w:r w:rsidRPr="002C44D0">
        <w:rPr>
          <w:lang w:val="es-EC"/>
        </w:rPr>
        <w:br/>
      </w:r>
    </w:p>
    <w:p w14:paraId="1BBFAC74" w14:textId="77777777" w:rsidR="0006090B" w:rsidRPr="002C44D0" w:rsidRDefault="0006090B" w:rsidP="0006090B">
      <w:pPr>
        <w:jc w:val="both"/>
        <w:rPr>
          <w:lang w:val="es-EC"/>
        </w:rPr>
      </w:pPr>
      <w:r w:rsidRPr="002C44D0">
        <w:rPr>
          <w:lang w:val="es-EC"/>
        </w:rPr>
        <w:t xml:space="preserve">    En el artículo </w:t>
      </w:r>
      <w:r w:rsidRPr="002C44D0">
        <w:rPr>
          <w:lang w:val="es-EC"/>
        </w:rPr>
        <w:fldChar w:fldCharType="begin" w:fldLock="1"/>
      </w:r>
      <w:r w:rsidRPr="002C44D0">
        <w:rPr>
          <w:lang w:val="es-EC"/>
        </w:rPr>
        <w:instrText>ADDIN CSL_CITATION {"citationItems":[{"id":"ITEM-1","itemData":{"DOI":"https://doi.org/10.1016/j.jss.2015.10.024","ISSN":"0164-1212","abstract":"Requirements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Software","id":"ITEM-1","issued":{"date-parts":[["2016"]]},"page":"645 - 657","title":"Grounded requirements engineering: An approach to use case driven requirements engineering","type":"article-journal","volume":"117"},"uris":["http://www.mendeley.com/documents/?uuid=2d6c37ea-e375-3c69-bb7f-e69d2b21630e"]}],"mendeley":{"formattedCitation":"[20]","plainTextFormattedCitation":"[20]","previouslyFormattedCitation":"[20]"},"properties":{"noteIndex":0},"schema":"https://github.com/citation-style-language/schema/raw/master/csl-citation.json"}</w:instrText>
      </w:r>
      <w:r w:rsidRPr="002C44D0">
        <w:rPr>
          <w:lang w:val="es-EC"/>
        </w:rPr>
        <w:fldChar w:fldCharType="separate"/>
      </w:r>
      <w:r w:rsidRPr="002C44D0">
        <w:rPr>
          <w:noProof/>
          <w:lang w:val="es-EC"/>
        </w:rPr>
        <w:t>[20]</w:t>
      </w:r>
      <w:r w:rsidRPr="002C44D0">
        <w:rPr>
          <w:lang w:val="es-EC"/>
        </w:rPr>
        <w:fldChar w:fldCharType="end"/>
      </w:r>
      <w:r w:rsidRPr="002C44D0">
        <w:rPr>
          <w:lang w:val="es-EC"/>
        </w:rPr>
        <w:t>, utilizó la metodología GROUNDED, para resolver  problemas bastante complejos y novedosos en donde  la mayoría de los requisitos no son obvios, pero sí pueden observarse en el mundo real. Esta metodología se desarrolla en 5 etapas: 1) Recopilar datos, 2) Transcribir videos, 3) Codificación abierta, 4) Codificación axial y 5) Codificación selectiva, en esta metodología, primeramente, se analizan las observaciones del mundo real, para describir el comportamiento del usuario al realizar una tarea, y, en segundo lugar, estas descripciones llegan a ser los requisitos del sistema, para consecuentemente ser transferidos a diagramas de casos de uso.</w:t>
      </w:r>
    </w:p>
    <w:p w14:paraId="2347A300" w14:textId="77777777" w:rsidR="0006090B" w:rsidRPr="002C44D0" w:rsidRDefault="0006090B" w:rsidP="0006090B">
      <w:pPr>
        <w:jc w:val="both"/>
        <w:rPr>
          <w:lang w:val="es-EC"/>
        </w:rPr>
      </w:pPr>
    </w:p>
    <w:p w14:paraId="0E450E12" w14:textId="77777777" w:rsidR="0006090B" w:rsidRPr="002C44D0" w:rsidRDefault="0006090B" w:rsidP="0006090B">
      <w:pPr>
        <w:jc w:val="both"/>
        <w:rPr>
          <w:u w:val="single"/>
          <w:lang w:val="es-EC"/>
        </w:rPr>
      </w:pPr>
      <w:r w:rsidRPr="002C44D0">
        <w:rPr>
          <w:lang w:val="es-EC"/>
        </w:rPr>
        <w:t xml:space="preserve">    El artículo </w:t>
      </w:r>
      <w:r w:rsidRPr="002C44D0">
        <w:rPr>
          <w:lang w:val="es-EC"/>
        </w:rPr>
        <w:fldChar w:fldCharType="begin" w:fldLock="1"/>
      </w:r>
      <w:r w:rsidRPr="002C44D0">
        <w:rPr>
          <w:lang w:val="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lang w:val="es-EC"/>
        </w:rPr>
        <w:fldChar w:fldCharType="separate"/>
      </w:r>
      <w:r w:rsidRPr="002C44D0">
        <w:rPr>
          <w:noProof/>
          <w:lang w:val="es-EC"/>
        </w:rPr>
        <w:t>[21]</w:t>
      </w:r>
      <w:r w:rsidRPr="002C44D0">
        <w:rPr>
          <w:lang w:val="es-EC"/>
        </w:rPr>
        <w:fldChar w:fldCharType="end"/>
      </w:r>
      <w:r w:rsidRPr="002C44D0">
        <w:rPr>
          <w:lang w:val="es-EC"/>
        </w:rPr>
        <w:t>, propone la metodología de Desarrollo del Software  Orientada a Aspectos, para facilitar la identificación, separación y clasificación de intereses del usuario, pues el levantamiento de requisitos en esta metodología se desarrolla de acuerdo  a la perspectiva del cliente. Esta metodología trabaja ligada a diagramas de caso de uso y a programación en diferentes módulos, el artículo combina la metodología anterior, con la Metodología EKOA, la cual, aplica un lenguaje natural al momento de obtener requisitos para facilitar la participación y entendimiento del cliente.</w:t>
      </w:r>
    </w:p>
    <w:p w14:paraId="0A397E91" w14:textId="77777777" w:rsidR="0006090B" w:rsidRPr="002C44D0" w:rsidRDefault="0006090B" w:rsidP="0006090B">
      <w:pPr>
        <w:jc w:val="both"/>
        <w:rPr>
          <w:lang w:val="es-EC"/>
        </w:rPr>
      </w:pPr>
    </w:p>
    <w:p w14:paraId="5AB932BA" w14:textId="05B123BB" w:rsidR="0006090B" w:rsidRPr="002C44D0" w:rsidRDefault="0006090B" w:rsidP="0006090B">
      <w:pPr>
        <w:jc w:val="both"/>
        <w:rPr>
          <w:lang w:val="es-EC"/>
        </w:rPr>
      </w:pPr>
      <w:r w:rsidRPr="002C44D0">
        <w:rPr>
          <w:lang w:val="es-EC"/>
        </w:rPr>
        <w:t xml:space="preserve">    Según </w:t>
      </w:r>
      <w:r w:rsidRPr="002C44D0">
        <w:rPr>
          <w:lang w:val="es-EC"/>
        </w:rPr>
        <w:fldChar w:fldCharType="begin" w:fldLock="1"/>
      </w:r>
      <w:r w:rsidRPr="002C44D0">
        <w:rPr>
          <w:lang w:val="es-EC"/>
        </w:rPr>
        <w:instrText>ADDIN CSL_CITATION {"citationItems":[{"id":"ITEM-1","itemData":{"DOI":"https://doi.org/10.1016/j.jss.2016.04.060","ISSN":"0164-1212","abstract":"In the development of web information systems, design tasks are commonly used in approaches for Model-Driven Web Engineering (MDWE) to represent models. To generate fully implemented prototypes, these models require a rich representation of the semantics for actions (e.g., database persistence operations). In the development of some use case scenarios for the multi-layered development of web information systems, these design tasks may consume weeks of work even for experienced designers. The literature pointed out that the impossibility for executing a software project with short iterations hampers the adoption of some approaches for design in some contexts, such as start-up companies. A possible solution to introduce design tasks in short iterations is the use of automated design techniques, which assist the production of models by means of transformation tasks and refinements. This paper details our methodology for MDWE, which is supported by automated design techniques strictly associated with use case patterns of type CRUD. The novelty relies on iterations that are possible for execution with short time-scales. This is a benefit from automated design techniques not observed in MDWE approaches based on manual design tasks. We also report on previous experiences and address open questions relevant for the theory and practice of MDWE.","author":[{"dropping-particle":"","family":"Basso","given":"Fábio Paulo","non-dropping-particle":"","parse-names":false,"suffix":""},{"dropping-particle":"","family":"Pillat","given":"Raquel Mainardi","non-dropping-particle":"","parse-names":false,"suffix":""},{"dropping-particle":"","family":"Oliveira","given":"Toacy Cavalcante","non-dropping-particle":"","parse-names":false,"suffix":""},{"dropping-particle":"","family":"Roos-Frantz","given":"Fabricia","non-dropping-particle":"","parse-names":false,"suffix":""},{"dropping-particle":"","family":"Frantz","given":"Rafael Z","non-dropping-particle":"","parse-names":false,"suffix":""}],"container-title":"Journal of Systems and Software","id":"ITEM-1","issued":{"date-parts":[["2016"]]},"page":"612 - 637","title":"Automated design of multi-layered web information systems","type":"article-journal","volume":"117"},"uris":["http://www.mendeley.com/documents/?uuid=90fe297f-2922-3cf0-9b06-0b31acc171d8"]}],"mendeley":{"formattedCitation":"[22]","plainTextFormattedCitation":"[22]","previouslyFormattedCitation":"[22]"},"properties":{"noteIndex":0},"schema":"https://github.com/citation-style-language/schema/raw/master/csl-citation.json"}</w:instrText>
      </w:r>
      <w:r w:rsidRPr="002C44D0">
        <w:rPr>
          <w:lang w:val="es-EC"/>
        </w:rPr>
        <w:fldChar w:fldCharType="separate"/>
      </w:r>
      <w:r w:rsidRPr="002C44D0">
        <w:rPr>
          <w:noProof/>
          <w:lang w:val="es-EC"/>
        </w:rPr>
        <w:t>[22]</w:t>
      </w:r>
      <w:r w:rsidRPr="002C44D0">
        <w:rPr>
          <w:lang w:val="es-EC"/>
        </w:rPr>
        <w:fldChar w:fldCharType="end"/>
      </w:r>
      <w:r w:rsidRPr="002C44D0">
        <w:rPr>
          <w:lang w:val="es-EC"/>
        </w:rPr>
        <w:t xml:space="preserve">, analiza metodologías en </w:t>
      </w:r>
      <w:r w:rsidR="00D909E1">
        <w:rPr>
          <w:lang w:val="es-EC"/>
        </w:rPr>
        <w:t>i</w:t>
      </w:r>
      <w:r w:rsidRPr="002C44D0">
        <w:rPr>
          <w:lang w:val="es-EC"/>
        </w:rPr>
        <w:t xml:space="preserve">ngeniería basada en modelos, en donde, la construcción del software depende de tareas de diseño, estas tareas pueden conllevar meses en algunos casos, por los autores presentar la metodología  </w:t>
      </w:r>
      <w:proofErr w:type="spellStart"/>
      <w:r w:rsidRPr="002C44D0">
        <w:rPr>
          <w:lang w:val="es-EC"/>
        </w:rPr>
        <w:t>MockupToME</w:t>
      </w:r>
      <w:proofErr w:type="spellEnd"/>
      <w:r w:rsidRPr="002C44D0">
        <w:rPr>
          <w:lang w:val="es-EC"/>
        </w:rPr>
        <w:t xml:space="preserve"> que incluye tareas respaldadas por técnicas de diseño (semi) automatizadas para algunos patrones de casos de uso.</w:t>
      </w:r>
    </w:p>
    <w:p w14:paraId="0DDBF04D" w14:textId="77777777" w:rsidR="0006090B" w:rsidRPr="002C44D0" w:rsidRDefault="0006090B" w:rsidP="0006090B">
      <w:pPr>
        <w:jc w:val="both"/>
        <w:rPr>
          <w:lang w:val="es-EC"/>
        </w:rPr>
      </w:pPr>
    </w:p>
    <w:p w14:paraId="499E6E92" w14:textId="213FC015" w:rsidR="0006090B" w:rsidRPr="002C44D0" w:rsidRDefault="0006090B" w:rsidP="0006090B">
      <w:pPr>
        <w:jc w:val="both"/>
        <w:rPr>
          <w:lang w:val="es-EC"/>
        </w:rPr>
      </w:pPr>
      <w:r w:rsidRPr="002C44D0">
        <w:rPr>
          <w:lang w:val="es-EC"/>
        </w:rPr>
        <w:t xml:space="preserve">    En el artículo </w:t>
      </w:r>
      <w:r w:rsidRPr="002C44D0">
        <w:rPr>
          <w:lang w:val="es-EC"/>
        </w:rPr>
        <w:fldChar w:fldCharType="begin" w:fldLock="1"/>
      </w:r>
      <w:r w:rsidRPr="002C44D0">
        <w:rPr>
          <w:lang w:val="es-EC"/>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d31d3574-50ce-4fc8-a731-4b9bfeead11c"]}],"mendeley":{"formattedCitation":"[27]","plainTextFormattedCitation":"[27]","previouslyFormattedCitation":"[27]"},"properties":{"noteIndex":0},"schema":"https://github.com/citation-style-language/schema/raw/master/csl-citation.json"}</w:instrText>
      </w:r>
      <w:r w:rsidRPr="002C44D0">
        <w:rPr>
          <w:lang w:val="es-EC"/>
        </w:rPr>
        <w:fldChar w:fldCharType="separate"/>
      </w:r>
      <w:r w:rsidRPr="002C44D0">
        <w:rPr>
          <w:noProof/>
          <w:lang w:val="es-EC"/>
        </w:rPr>
        <w:t>[27]</w:t>
      </w:r>
      <w:r w:rsidRPr="002C44D0">
        <w:rPr>
          <w:lang w:val="es-EC"/>
        </w:rPr>
        <w:fldChar w:fldCharType="end"/>
      </w:r>
      <w:r w:rsidRPr="002C44D0">
        <w:rPr>
          <w:lang w:val="es-EC"/>
        </w:rPr>
        <w:t xml:space="preserve">, plantea un desarrollo de </w:t>
      </w:r>
      <w:r w:rsidR="00FC7390" w:rsidRPr="002C44D0">
        <w:rPr>
          <w:lang w:val="es-EC"/>
        </w:rPr>
        <w:t>software</w:t>
      </w:r>
      <w:r w:rsidRPr="002C44D0">
        <w:rPr>
          <w:lang w:val="es-EC"/>
        </w:rPr>
        <w:t xml:space="preserve"> basado </w:t>
      </w:r>
      <w:r w:rsidR="00D909E1">
        <w:rPr>
          <w:lang w:val="es-EC"/>
        </w:rPr>
        <w:t xml:space="preserve">en </w:t>
      </w:r>
      <w:r w:rsidRPr="002C44D0">
        <w:rPr>
          <w:lang w:val="es-EC"/>
        </w:rPr>
        <w:t xml:space="preserve">la </w:t>
      </w:r>
      <w:r w:rsidR="00D909E1" w:rsidRPr="00D909E1">
        <w:rPr>
          <w:lang w:val="es-EC"/>
        </w:rPr>
        <w:t>i</w:t>
      </w:r>
      <w:r w:rsidR="00D909E1" w:rsidRPr="00D909E1">
        <w:rPr>
          <w:lang w:val="es-EC"/>
        </w:rPr>
        <w:t>ngeniería</w:t>
      </w:r>
      <w:r w:rsidR="00D909E1" w:rsidRPr="002C44D0">
        <w:rPr>
          <w:lang w:val="es-EC"/>
        </w:rPr>
        <w:t xml:space="preserve"> </w:t>
      </w:r>
      <w:r w:rsidRPr="002C44D0">
        <w:rPr>
          <w:lang w:val="es-EC"/>
        </w:rPr>
        <w:t xml:space="preserve">de métodos, pues al ser los proyectos diferentes, se busca que metodología se adapta mejor al mismo, a esto el autor lo llama Métodos Situacionales, la misma que contiene varias técnicas de obtención de requisitos, como : </w:t>
      </w:r>
      <w:r w:rsidRPr="002C44D0">
        <w:rPr>
          <w:lang w:val="es-EC"/>
        </w:rPr>
        <w:fldChar w:fldCharType="begin" w:fldLock="1"/>
      </w:r>
      <w:r w:rsidRPr="002C44D0">
        <w:rPr>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lang w:val="es-EC"/>
        </w:rPr>
        <w:fldChar w:fldCharType="separate"/>
      </w:r>
      <w:r w:rsidRPr="002C44D0">
        <w:rPr>
          <w:noProof/>
          <w:lang w:val="es-EC"/>
        </w:rPr>
        <w:t>[18]</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lang w:val="es-EC"/>
        </w:rPr>
        <w:fldChar w:fldCharType="separate"/>
      </w:r>
      <w:r w:rsidRPr="002C44D0">
        <w:rPr>
          <w:noProof/>
          <w:lang w:val="es-EC"/>
        </w:rPr>
        <w:t>[24]</w:t>
      </w:r>
      <w:r w:rsidRPr="002C44D0">
        <w:rPr>
          <w:lang w:val="es-EC"/>
        </w:rPr>
        <w:fldChar w:fldCharType="end"/>
      </w:r>
      <w:r w:rsidRPr="002C44D0">
        <w:rPr>
          <w:lang w:val="es-EC"/>
        </w:rPr>
        <w:t xml:space="preserve"> opiniones, encuestas / cuestionarios, grupos focales, lluvia de ideas, etnografía </w:t>
      </w:r>
      <w:proofErr w:type="spellStart"/>
      <w:r w:rsidRPr="002C44D0">
        <w:rPr>
          <w:lang w:val="es-EC"/>
        </w:rPr>
        <w:t>phy</w:t>
      </w:r>
      <w:proofErr w:type="spellEnd"/>
      <w:r w:rsidRPr="002C44D0">
        <w:rPr>
          <w:lang w:val="es-EC"/>
        </w:rPr>
        <w:t xml:space="preserve">, talleres de requisitos, prototipos, etc. Cada técnica tiene ciertas ventajas y desventajas, y ninguna de estas técnicas puede ser necesariamente ideal para todas las circunstancias. Estos métodos se seleccionan de acuerdo a la familiaridad de los métodos con los analistas de requisitos y </w:t>
      </w:r>
      <w:r w:rsidRPr="002C44D0">
        <w:rPr>
          <w:lang w:val="es-EC"/>
        </w:rPr>
        <w:t>participantes, preferencia de métodos, conformidad con la metodología adoptada para la elicitación y la mentalidad de los analistas, y relevancia para la situación.</w:t>
      </w:r>
      <w:r w:rsidRPr="002C44D0">
        <w:rPr>
          <w:lang w:val="es-EC"/>
        </w:rPr>
        <w:br/>
      </w:r>
    </w:p>
    <w:p w14:paraId="5E04C482" w14:textId="2121B19F" w:rsidR="0006090B" w:rsidRPr="002C44D0" w:rsidRDefault="0006090B" w:rsidP="0006090B">
      <w:pPr>
        <w:jc w:val="both"/>
        <w:rPr>
          <w:lang w:val="es-EC"/>
        </w:rPr>
      </w:pPr>
      <w:r w:rsidRPr="002C44D0">
        <w:rPr>
          <w:lang w:val="es-EC"/>
        </w:rPr>
        <w:t xml:space="preserve">En el artículo </w:t>
      </w:r>
      <w:r w:rsidRPr="002C44D0">
        <w:rPr>
          <w:lang w:val="es-EC"/>
        </w:rPr>
        <w:fldChar w:fldCharType="begin" w:fldLock="1"/>
      </w:r>
      <w:r w:rsidRPr="002C44D0">
        <w:rPr>
          <w:lang w:val="es-EC"/>
        </w:rPr>
        <w:instrText>ADDIN CSL_CITATION {"citationItems":[{"id":"ITEM-1","itemData":{"DOI":"https://doi.org/10.1016/j.procs.2015.05.326","ISSN":"1877-0509","abstract":"Requirements engineering is crucial for software projects, but formal requirements engineering is often ignored in scientific software projects. Scientists do not often see the benefit of di- recting their time and effort towards documenting requirements. Additionally, there is a lack of requirements engineering knowledge amongst scientists who develop software. We aim at helping scientists to easily recover and reuse requirements without acquiring prior requirements engineering knowledge. We apply an automated approach to extract requirements for scientific software from available knowledge sources, such as user manuals and project reports. The ap- proach employs natural language processing techniques to match defined patterns in input text. We have evaluated the approach in three different scientific domains, namely seismology, build- ing performance and computational fluid dynamics. The evaluation results show that 78–97% of the extracted requirement candidates are correctly extracted as early requirements.","author":[{"dropping-particle":"","family":"Li","given":"Yang","non-dropping-particle":"","parse-names":false,"suffix":""},{"dropping-particle":"","family":"Guzman","given":"Emitza","non-dropping-particle":"","parse-names":false,"suffix":""},{"dropping-particle":"","family":"Tsiamoura","given":"Konstantina","non-dropping-particle":"","parse-names":false,"suffix":""},{"dropping-particle":"","family":"Schneider","given":"Florian","non-dropping-particle":"","parse-names":false,"suffix":""},{"dropping-particle":"","family":"Bruegge","given":"Bernd","non-dropping-particle":"","parse-names":false,"suffix":""}],"container-title":"Procedia Computer Science","id":"ITEM-1","issued":{"date-parts":[["2015"]]},"note":"International Conference On Computational Science, ICCS 2015","page":"582-591","title":"Automated Requirements Extraction for Scientific Software","type":"article-journal","volume":"51"},"uris":["http://www.mendeley.com/documents/?uuid=ae2c2139-a1c7-4946-97eb-27cf93e5ad38"]}],"mendeley":{"formattedCitation":"[28]","plainTextFormattedCitation":"[28]","previouslyFormattedCitation":"[28]"},"properties":{"noteIndex":0},"schema":"https://github.com/citation-style-language/schema/raw/master/csl-citation.json"}</w:instrText>
      </w:r>
      <w:r w:rsidRPr="002C44D0">
        <w:rPr>
          <w:lang w:val="es-EC"/>
        </w:rPr>
        <w:fldChar w:fldCharType="separate"/>
      </w:r>
      <w:r w:rsidRPr="002C44D0">
        <w:rPr>
          <w:noProof/>
          <w:lang w:val="es-EC"/>
        </w:rPr>
        <w:t>[28]</w:t>
      </w:r>
      <w:r w:rsidRPr="002C44D0">
        <w:rPr>
          <w:lang w:val="es-EC"/>
        </w:rPr>
        <w:fldChar w:fldCharType="end"/>
      </w:r>
      <w:r w:rsidRPr="002C44D0">
        <w:rPr>
          <w:lang w:val="es-EC"/>
        </w:rPr>
        <w:t>, se desarrolla la extracción de requisitos en proyectos de software científico. Para ello se hace uso de la metodología DRUMS (</w:t>
      </w:r>
      <w:proofErr w:type="spellStart"/>
      <w:r w:rsidRPr="002C44D0">
        <w:rPr>
          <w:lang w:val="es-EC"/>
        </w:rPr>
        <w:t>Domain</w:t>
      </w:r>
      <w:proofErr w:type="spellEnd"/>
      <w:r w:rsidRPr="002C44D0">
        <w:rPr>
          <w:lang w:val="es-EC"/>
        </w:rPr>
        <w:t xml:space="preserve"> </w:t>
      </w:r>
      <w:proofErr w:type="spellStart"/>
      <w:r w:rsidRPr="002C44D0">
        <w:rPr>
          <w:lang w:val="es-EC"/>
        </w:rPr>
        <w:t>Specific</w:t>
      </w:r>
      <w:proofErr w:type="spellEnd"/>
      <w:r w:rsidRPr="002C44D0">
        <w:rPr>
          <w:lang w:val="es-EC"/>
        </w:rPr>
        <w:t xml:space="preserve"> </w:t>
      </w:r>
      <w:proofErr w:type="spellStart"/>
      <w:r w:rsidRPr="002C44D0">
        <w:rPr>
          <w:lang w:val="es-EC"/>
        </w:rPr>
        <w:t>Req</w:t>
      </w:r>
      <w:r w:rsidR="00FC7390" w:rsidRPr="002C44D0">
        <w:rPr>
          <w:lang w:val="es-EC"/>
        </w:rPr>
        <w:t>u</w:t>
      </w:r>
      <w:r w:rsidRPr="002C44D0">
        <w:rPr>
          <w:lang w:val="es-EC"/>
        </w:rPr>
        <w:t>irements</w:t>
      </w:r>
      <w:proofErr w:type="spellEnd"/>
      <w:r w:rsidRPr="002C44D0">
        <w:rPr>
          <w:lang w:val="es-EC"/>
        </w:rPr>
        <w:t xml:space="preserve"> </w:t>
      </w:r>
      <w:proofErr w:type="spellStart"/>
      <w:r w:rsidRPr="002C44D0">
        <w:rPr>
          <w:lang w:val="es-EC"/>
        </w:rPr>
        <w:t>Modeling</w:t>
      </w:r>
      <w:proofErr w:type="spellEnd"/>
      <w:r w:rsidRPr="002C44D0">
        <w:rPr>
          <w:lang w:val="es-EC"/>
        </w:rPr>
        <w:t xml:space="preserve"> para </w:t>
      </w:r>
      <w:proofErr w:type="spellStart"/>
      <w:r w:rsidRPr="002C44D0">
        <w:rPr>
          <w:lang w:val="es-EC"/>
        </w:rPr>
        <w:t>for</w:t>
      </w:r>
      <w:proofErr w:type="spellEnd"/>
      <w:r w:rsidRPr="002C44D0">
        <w:rPr>
          <w:lang w:val="es-EC"/>
        </w:rPr>
        <w:t xml:space="preserve"> </w:t>
      </w:r>
      <w:proofErr w:type="spellStart"/>
      <w:r w:rsidRPr="002C44D0">
        <w:rPr>
          <w:lang w:val="es-EC"/>
        </w:rPr>
        <w:t>Scientific</w:t>
      </w:r>
      <w:proofErr w:type="spellEnd"/>
      <w:r w:rsidRPr="002C44D0">
        <w:rPr>
          <w:lang w:val="es-EC"/>
        </w:rPr>
        <w:t>), En esta metodología los requisitos básicos definidos incluyen:  Modelo, Método de cálculo, As-</w:t>
      </w:r>
      <w:proofErr w:type="spellStart"/>
      <w:r w:rsidRPr="002C44D0">
        <w:rPr>
          <w:lang w:val="es-EC"/>
        </w:rPr>
        <w:t>sumption</w:t>
      </w:r>
      <w:proofErr w:type="spellEnd"/>
      <w:r w:rsidRPr="002C44D0">
        <w:rPr>
          <w:lang w:val="es-EC"/>
        </w:rPr>
        <w:t>, definición de datos, proceso, interfaz, hardware, rendimiento y restricción. se aplica para requisitos en proyectos de cálculos matemáticos.</w:t>
      </w:r>
    </w:p>
    <w:p w14:paraId="77F39786" w14:textId="77777777" w:rsidR="0006090B" w:rsidRPr="002C44D0" w:rsidRDefault="0006090B" w:rsidP="0006090B">
      <w:pPr>
        <w:jc w:val="both"/>
        <w:rPr>
          <w:lang w:val="es-EC"/>
        </w:rPr>
      </w:pPr>
    </w:p>
    <w:p w14:paraId="5708E9E3" w14:textId="77777777" w:rsidR="0006090B" w:rsidRPr="002C44D0" w:rsidRDefault="0006090B" w:rsidP="0006090B">
      <w:pPr>
        <w:jc w:val="both"/>
        <w:rPr>
          <w:lang w:val="es-EC"/>
        </w:rPr>
      </w:pPr>
      <w:r w:rsidRPr="002C44D0">
        <w:rPr>
          <w:lang w:val="es-EC"/>
        </w:rPr>
        <w:t xml:space="preserve">   El articulo </w:t>
      </w:r>
      <w:r w:rsidRPr="002C44D0">
        <w:rPr>
          <w:lang w:val="es-EC"/>
        </w:rPr>
        <w:fldChar w:fldCharType="begin" w:fldLock="1"/>
      </w:r>
      <w:r w:rsidRPr="002C44D0">
        <w:rPr>
          <w:lang w:val="es-EC"/>
        </w:rPr>
        <w:instrText>ADDIN CSL_CITATION {"citationItems":[{"id":"ITEM-1","itemData":{"author":[{"dropping-particle":"","family":"Unkelos-Shpigel","given":"N","non-dropping-particle":"","parse-names":false,"suffix":""},{"dropping-particle":"","family":"Hadar","given":"I","non-dropping-particle":"","parse-names":false,"suffix":""}],"container-title":"2015 IEEE Fifth International Workshop on Empirical Requirements Engineering (EmpiRE)","id":"ITEM-1","issued":{"date-parts":[["2015"]]},"page":"13-16","title":"Inviting everyone to play: Gamifying collaborative requirements engineering","type":"paper-conference"},"uris":["http://www.mendeley.com/documents/?uuid=2ee72a85-5197-3e35-a06e-ebd6894fd9e0"]}],"mendeley":{"formattedCitation":"[14]","plainTextFormattedCitation":"[14]","previouslyFormattedCitation":"[14]"},"properties":{"noteIndex":0},"schema":"https://github.com/citation-style-language/schema/raw/master/csl-citation.json"}</w:instrText>
      </w:r>
      <w:r w:rsidRPr="002C44D0">
        <w:rPr>
          <w:lang w:val="es-EC"/>
        </w:rPr>
        <w:fldChar w:fldCharType="separate"/>
      </w:r>
      <w:r w:rsidRPr="002C44D0">
        <w:rPr>
          <w:noProof/>
          <w:lang w:val="es-EC"/>
        </w:rPr>
        <w:t>[14]</w:t>
      </w:r>
      <w:r w:rsidRPr="002C44D0">
        <w:rPr>
          <w:lang w:val="es-EC"/>
        </w:rPr>
        <w:fldChar w:fldCharType="end"/>
      </w:r>
      <w:r w:rsidRPr="002C44D0">
        <w:rPr>
          <w:lang w:val="es-EC"/>
        </w:rPr>
        <w:t>, se describe la metodología de  Gamificación, enfocada principalmente en el potencial de la participación del usuario para mejorar la calidad de los requisitos, utilizando  diferentes técnicas para lograr la cooperación de todos los participantes, en este artículo se aplica una técnica  tomada de un juego denominado “ integración de la mecánica del juego en entornos de juego para aumentar la participación de la audiencia, la lealtad y diversión ”, esto,  para animar a los usuarios a participar y contribuir en aplicaciones informáticas. En esta metodología los usuarios tienen un papel participativo en el juego, ya que intervienen activamente en la creación y verificación de requisitos, Durante el transcurso del juego, los requisitos son revisados y validados.</w:t>
      </w:r>
    </w:p>
    <w:p w14:paraId="0C018D33" w14:textId="77777777" w:rsidR="0006090B" w:rsidRPr="002C44D0" w:rsidRDefault="0006090B" w:rsidP="0006090B">
      <w:pPr>
        <w:jc w:val="both"/>
        <w:rPr>
          <w:lang w:val="es-EC"/>
        </w:rPr>
      </w:pPr>
      <w:r w:rsidRPr="002C44D0">
        <w:rPr>
          <w:lang w:val="es-EC"/>
        </w:rPr>
        <w:br/>
      </w:r>
    </w:p>
    <w:p w14:paraId="329287F0" w14:textId="77777777" w:rsidR="0006090B" w:rsidRPr="002C44D0" w:rsidRDefault="0006090B" w:rsidP="0006090B">
      <w:pPr>
        <w:pStyle w:val="Ttulo21"/>
        <w:numPr>
          <w:ilvl w:val="0"/>
          <w:numId w:val="2"/>
        </w:numPr>
        <w:rPr>
          <w:rFonts w:eastAsia="Times New Roman"/>
          <w:lang w:val="es-EC"/>
        </w:rPr>
      </w:pPr>
      <w:r w:rsidRPr="002C44D0">
        <w:rPr>
          <w:rStyle w:val="hps"/>
          <w:lang w:val="es-EC"/>
        </w:rPr>
        <w:t xml:space="preserve">Herramientas Software utilizadas en la Elicitación de Requisitos </w:t>
      </w:r>
    </w:p>
    <w:p w14:paraId="3A75D4AF"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{"citationItems":[{"id":"ITEM-1","itemData":{"DOI":"10.1145/2815021.2815031","ISSN":"0163-5948","author":[{"dropping-particle":"","family":"Bhatti","given":"Shahid Nazir","non-dropping-particle":"","parse-names":false,"suffix":""},{"dropping-particle":"","family":"Usman","given":"Maria","non-dropping-particle":"","parse-names":false,"suffix":""},{"dropping-particle":"","family":"Jadi","given":"Amr A","non-dropping-particle":"","parse-names":false,"suffix":""}],"container-title":"SIGSOFT Softw. Eng. Notes","id":"ITEM-1","issue":"5","issued":{"date-parts":[["2015"]]},"page":"1–7","publisher":"Association for Computing Machinery","publisher-place":"New York, NY, USA","title":"Validation to the Requirement Elicitation Framework via Metrics","type":"article-journal","volume":"40"},"uris":["http://www.mendeley.com/documents/?uuid=a1123a89-7fbe-44db-bfbb-5b9cd0e7ed9a"]}],"mendeley":{"formattedCitation":"[5]","plainTextFormattedCitation":"[5]","previouslyFormattedCitation":"[5]"},"properties":{"noteIndex":0},"schema":"https://github.com/citation-style-language/schema/raw/master/csl-citation.json"}</w:instrText>
      </w:r>
      <w:r w:rsidRPr="002C44D0">
        <w:rPr>
          <w:rStyle w:val="hps"/>
          <w:lang w:val="es-EC"/>
        </w:rPr>
        <w:fldChar w:fldCharType="separate"/>
      </w:r>
      <w:r w:rsidRPr="002C44D0">
        <w:rPr>
          <w:rStyle w:val="hps"/>
          <w:noProof/>
          <w:lang w:val="es-EC"/>
        </w:rPr>
        <w:t>[5]</w:t>
      </w:r>
      <w:r w:rsidRPr="002C44D0">
        <w:rPr>
          <w:rStyle w:val="hps"/>
          <w:lang w:val="es-EC"/>
        </w:rPr>
        <w:fldChar w:fldCharType="end"/>
      </w:r>
      <w:r w:rsidRPr="002C44D0">
        <w:rPr>
          <w:rStyle w:val="hps"/>
          <w:lang w:val="es-EC"/>
        </w:rPr>
        <w:t xml:space="preserve"> se utiliza la herramienta </w:t>
      </w:r>
      <w:proofErr w:type="spellStart"/>
      <w:r w:rsidRPr="002C44D0">
        <w:rPr>
          <w:rStyle w:val="hps"/>
          <w:lang w:val="es-EC"/>
        </w:rPr>
        <w:t>startUML</w:t>
      </w:r>
      <w:proofErr w:type="spellEnd"/>
      <w:r w:rsidRPr="002C44D0">
        <w:rPr>
          <w:rStyle w:val="hps"/>
          <w:lang w:val="es-EC"/>
        </w:rPr>
        <w:t xml:space="preserve"> la cual es un sofisticado software de modelamiento destinado a admitir modelos ágiles y concisos.</w:t>
      </w:r>
    </w:p>
    <w:p w14:paraId="556D16E3" w14:textId="5FB66B51" w:rsidR="0006090B" w:rsidRPr="002C44D0" w:rsidRDefault="0006090B" w:rsidP="0006090B">
      <w:pPr>
        <w:pStyle w:val="Textoindependiente"/>
        <w:rPr>
          <w:rStyle w:val="hps"/>
          <w:lang w:val="es-EC"/>
        </w:rPr>
      </w:pPr>
      <w:r w:rsidRPr="002C44D0">
        <w:rPr>
          <w:rStyle w:val="hps"/>
          <w:lang w:val="es-EC"/>
        </w:rPr>
        <w:t>E</w:t>
      </w:r>
      <w:r w:rsidR="00017EA0" w:rsidRPr="002C44D0">
        <w:rPr>
          <w:rStyle w:val="hps"/>
          <w:lang w:val="es-EC"/>
        </w:rPr>
        <w:t>n</w:t>
      </w:r>
      <w:r w:rsidRPr="002C44D0">
        <w:rPr>
          <w:rStyle w:val="hps"/>
          <w:lang w:val="es-EC"/>
        </w:rPr>
        <w:t xml:space="preserve"> </w:t>
      </w:r>
      <w:r w:rsidRPr="002C44D0">
        <w:rPr>
          <w:rStyle w:val="hps"/>
          <w:lang w:val="es-EC"/>
        </w:rPr>
        <w:fldChar w:fldCharType="begin" w:fldLock="1"/>
      </w:r>
      <w:r w:rsidRPr="002C44D0">
        <w:rPr>
          <w:rStyle w:val="hps"/>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d98e3564-63bd-347c-9ff3-938215397138"]}],"mendeley":{"formattedCitation":"[3]","plainTextFormattedCitation":"[3]","previouslyFormattedCitation":"[3]"},"properties":{"noteIndex":0},"schema":"https://github.com/citation-style-language/schema/raw/master/csl-citation.json"}</w:instrText>
      </w:r>
      <w:r w:rsidRPr="002C44D0">
        <w:rPr>
          <w:rStyle w:val="hps"/>
          <w:lang w:val="es-EC"/>
        </w:rPr>
        <w:fldChar w:fldCharType="separate"/>
      </w:r>
      <w:r w:rsidRPr="002C44D0">
        <w:rPr>
          <w:rStyle w:val="hps"/>
          <w:noProof/>
          <w:lang w:val="es-EC"/>
        </w:rPr>
        <w:t>[3]</w:t>
      </w:r>
      <w:r w:rsidRPr="002C44D0">
        <w:rPr>
          <w:rStyle w:val="hps"/>
          <w:lang w:val="es-EC"/>
        </w:rPr>
        <w:fldChar w:fldCharType="end"/>
      </w:r>
      <w:r w:rsidRPr="002C44D0">
        <w:rPr>
          <w:rStyle w:val="hps"/>
          <w:lang w:val="es-EC"/>
        </w:rPr>
        <w:t xml:space="preserve">, se utiliza Maiden </w:t>
      </w:r>
      <w:proofErr w:type="spellStart"/>
      <w:r w:rsidRPr="002C44D0">
        <w:rPr>
          <w:rStyle w:val="hps"/>
          <w:lang w:val="es-EC"/>
        </w:rPr>
        <w:t>Developing</w:t>
      </w:r>
      <w:proofErr w:type="spellEnd"/>
      <w:r w:rsidRPr="002C44D0">
        <w:rPr>
          <w:rStyle w:val="hps"/>
          <w:lang w:val="es-EC"/>
        </w:rPr>
        <w:t xml:space="preserve"> UX para la creación de prototipos que permite plasmar las ideas en una interfaz gráfica para contrastarlas más fácilmente y de manera visual. </w:t>
      </w:r>
    </w:p>
    <w:p w14:paraId="5513F015" w14:textId="77777777" w:rsidR="0006090B" w:rsidRPr="002C44D0" w:rsidRDefault="0006090B" w:rsidP="0006090B">
      <w:pPr>
        <w:pStyle w:val="Textoindependiente"/>
        <w:rPr>
          <w:rStyle w:val="hps"/>
          <w:lang w:val="es-EC"/>
        </w:rPr>
      </w:pPr>
      <w:r w:rsidRPr="002C44D0">
        <w:rPr>
          <w:rStyle w:val="hps"/>
          <w:lang w:val="es-EC"/>
        </w:rPr>
        <w:t xml:space="preserve">En los artículos </w:t>
      </w:r>
      <w:r w:rsidRPr="002C44D0">
        <w:rPr>
          <w:rStyle w:val="hps"/>
          <w:lang w:val="es-EC"/>
        </w:rPr>
        <w:fldChar w:fldCharType="begin" w:fldLock="1"/>
      </w:r>
      <w:r w:rsidRPr="002C44D0">
        <w:rPr>
          <w:rStyle w:val="hps"/>
          <w:lang w:val="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rStyle w:val="hps"/>
          <w:lang w:val="es-EC"/>
        </w:rPr>
        <w:fldChar w:fldCharType="separate"/>
      </w:r>
      <w:r w:rsidRPr="002C44D0">
        <w:rPr>
          <w:rStyle w:val="hps"/>
          <w:noProof/>
          <w:lang w:val="es-EC"/>
        </w:rPr>
        <w:t>[4]</w:t>
      </w:r>
      <w:r w:rsidRPr="002C44D0">
        <w:rPr>
          <w:rStyle w:val="hps"/>
          <w:lang w:val="es-EC"/>
        </w:rPr>
        <w:fldChar w:fldCharType="end"/>
      </w:r>
      <w:r w:rsidRPr="002C44D0">
        <w:rPr>
          <w:rStyle w:val="hps"/>
          <w:lang w:val="es-EC"/>
        </w:rPr>
        <w:t xml:space="preserve"> y </w:t>
      </w:r>
      <w:r w:rsidRPr="002C44D0">
        <w:rPr>
          <w:rStyle w:val="hps"/>
          <w:lang w:val="es-EC"/>
        </w:rPr>
        <w:fldChar w:fldCharType="begin" w:fldLock="1"/>
      </w:r>
      <w:r w:rsidRPr="002C44D0">
        <w:rPr>
          <w:rStyle w:val="hps"/>
          <w:lang w:val="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rStyle w:val="hps"/>
          <w:lang w:val="es-EC"/>
        </w:rPr>
        <w:fldChar w:fldCharType="separate"/>
      </w:r>
      <w:r w:rsidRPr="002C44D0">
        <w:rPr>
          <w:rStyle w:val="hps"/>
          <w:noProof/>
          <w:lang w:val="es-EC"/>
        </w:rPr>
        <w:t>[10]</w:t>
      </w:r>
      <w:r w:rsidRPr="002C44D0">
        <w:rPr>
          <w:rStyle w:val="hps"/>
          <w:lang w:val="es-EC"/>
        </w:rPr>
        <w:fldChar w:fldCharType="end"/>
      </w:r>
      <w:r w:rsidRPr="002C44D0">
        <w:rPr>
          <w:rStyle w:val="hps"/>
          <w:lang w:val="es-EC"/>
        </w:rPr>
        <w:t xml:space="preserve"> se utiliza Jira que es una herramienta en línea para la administración de tareas de un proyecto, el seguimiento de errores e incidencias y para la gestión operativa de proyectos, está disponible para varios sistemas operativos </w:t>
      </w:r>
    </w:p>
    <w:p w14:paraId="78EE4BDD" w14:textId="138D0053" w:rsidR="0006090B" w:rsidRPr="002C44D0" w:rsidRDefault="0006090B" w:rsidP="0006090B">
      <w:pPr>
        <w:pStyle w:val="Textoindependiente"/>
        <w:rPr>
          <w:rStyle w:val="hps"/>
          <w:lang w:val="es-EC"/>
        </w:rPr>
      </w:pPr>
      <w:r w:rsidRPr="002C44D0">
        <w:rPr>
          <w:rStyle w:val="hps"/>
          <w:lang w:val="es-EC"/>
        </w:rPr>
        <w:t xml:space="preserve">En el </w:t>
      </w:r>
      <w:r w:rsidR="00973123" w:rsidRPr="002C44D0">
        <w:rPr>
          <w:rStyle w:val="hps"/>
          <w:lang w:val="es-EC"/>
        </w:rPr>
        <w:t>documento</w:t>
      </w:r>
      <w:r w:rsidRPr="002C44D0">
        <w:rPr>
          <w:rStyle w:val="hps"/>
          <w:lang w:val="es-EC"/>
        </w:rPr>
        <w:t xml:space="preserve"> </w:t>
      </w:r>
      <w:r w:rsidRPr="002C44D0">
        <w:rPr>
          <w:rStyle w:val="hps"/>
          <w:lang w:val="es-EC"/>
        </w:rPr>
        <w:fldChar w:fldCharType="begin" w:fldLock="1"/>
      </w:r>
      <w:r w:rsidRPr="002C44D0">
        <w:rPr>
          <w:rStyle w:val="hps"/>
          <w:lang w:val="es-EC"/>
        </w:rPr>
        <w:instrText>ADDIN CSL_CITATION {"citationItems":[{"id":"ITEM-1","itemData":{"DOI":"10.1145/2815021.2815031","ISSN":"0163-5948","author":[{"dropping-particle":"","family":"Bhatti","given":"Shahid Nazir","non-dropping-particle":"","parse-names":false,"suffix":""},{"dropping-particle":"","family":"Usman","given":"Maria","non-dropping-particle":"","parse-names":false,"suffix":""},{"dropping-particle":"","family":"Jadi","given":"Amr A","non-dropping-particle":"","parse-names":false,"suffix":""}],"container-title":"SIGSOFT Softw. Eng. Notes","id":"ITEM-1","issue":"5","issued":{"date-parts":[["2015"]]},"page":"1–7","publisher":"Association for Computing Machinery","publisher-place":"New York, NY, USA","title":"Validation to the Requirement Elicitation Framework via Metrics","type":"article-journal","volume":"40"},"uris":["http://www.mendeley.com/documents/?uuid=a1123a89-7fbe-44db-bfbb-5b9cd0e7ed9a"]}],"mendeley":{"formattedCitation":"[5]","plainTextFormattedCitation":"[5]","previouslyFormattedCitation":"[5]"},"properties":{"noteIndex":0},"schema":"https://github.com/citation-style-language/schema/raw/master/csl-citation.json"}</w:instrText>
      </w:r>
      <w:r w:rsidRPr="002C44D0">
        <w:rPr>
          <w:rStyle w:val="hps"/>
          <w:lang w:val="es-EC"/>
        </w:rPr>
        <w:fldChar w:fldCharType="separate"/>
      </w:r>
      <w:r w:rsidRPr="002C44D0">
        <w:rPr>
          <w:rStyle w:val="hps"/>
          <w:noProof/>
          <w:lang w:val="es-EC"/>
        </w:rPr>
        <w:t>[5]</w:t>
      </w:r>
      <w:r w:rsidRPr="002C44D0">
        <w:rPr>
          <w:rStyle w:val="hps"/>
          <w:lang w:val="es-EC"/>
        </w:rPr>
        <w:fldChar w:fldCharType="end"/>
      </w:r>
      <w:r w:rsidRPr="002C44D0">
        <w:rPr>
          <w:rStyle w:val="hps"/>
          <w:lang w:val="es-EC"/>
        </w:rPr>
        <w:t xml:space="preserve">, se utiliza la herramienta Visual </w:t>
      </w:r>
      <w:proofErr w:type="spellStart"/>
      <w:r w:rsidRPr="002C44D0">
        <w:rPr>
          <w:rStyle w:val="hps"/>
          <w:lang w:val="es-EC"/>
        </w:rPr>
        <w:t>Paradigm</w:t>
      </w:r>
      <w:proofErr w:type="spellEnd"/>
      <w:r w:rsidRPr="002C44D0">
        <w:rPr>
          <w:rStyle w:val="hps"/>
          <w:lang w:val="es-EC"/>
        </w:rPr>
        <w:t xml:space="preserve"> para la gestión de Requisitos incluido el análisis de texto y además admite 14 tipos de diagrama UML.</w:t>
      </w:r>
    </w:p>
    <w:p w14:paraId="68E14F40" w14:textId="59B069DA" w:rsidR="0006090B" w:rsidRPr="002C44D0" w:rsidRDefault="00FC7390" w:rsidP="0006090B">
      <w:pPr>
        <w:pStyle w:val="Textoindependiente"/>
        <w:rPr>
          <w:rStyle w:val="hps"/>
          <w:lang w:val="es-EC"/>
        </w:rPr>
      </w:pPr>
      <w:r w:rsidRPr="002C44D0">
        <w:rPr>
          <w:rStyle w:val="hps"/>
          <w:lang w:val="es-EC"/>
        </w:rPr>
        <w:t>Según</w:t>
      </w:r>
      <w:r w:rsidR="0006090B" w:rsidRPr="002C44D0">
        <w:rPr>
          <w:rStyle w:val="hps"/>
          <w:lang w:val="es-EC"/>
        </w:rPr>
        <w:t xml:space="preserve"> </w:t>
      </w:r>
      <w:r w:rsidR="0006090B" w:rsidRPr="002C44D0">
        <w:rPr>
          <w:rStyle w:val="hps"/>
          <w:lang w:val="es-EC"/>
        </w:rPr>
        <w:fldChar w:fldCharType="begin" w:fldLock="1"/>
      </w:r>
      <w:r w:rsidR="0006090B" w:rsidRPr="002C44D0">
        <w:rPr>
          <w:rStyle w:val="hps"/>
          <w:lang w:val="es-EC"/>
        </w:rPr>
        <w:instrText>ADDIN CSL_CITATION {"citationItems":[{"id":"ITEM-1","itemData":{"DOI":"https://doi.org/10.1016/j.jclepro.2018.08.090","ISSN":"0959-6526","abstract":"The objective of this paper is to explore what challenges exist when setting requirements for an Integrated Product Service Offering (IPSO). An IPSO, sometimes called Product Service System, is a concept with increased interest from manufacturing companies. It consists of a combination of products and services that, based on a life cycle perspective, have been integrated to fit targeted customer needs. In order to achieve a successful IPSO, it is important to collect aspects from many actors, something which sometimes is challenging for companies moving towards providing IPSOs. The four challenges found when setting requirements in IPSO development are; identification and inclusion of relevant aspects from relevant actors throughout the IPSO’s life cycle, understanding of the underlying aspects for all requirements for all elements of the offering, prioritization of requirements, and the difficulty to track how requirements affect each other between different elements in the IPSO. The methodology used to find these challenges was a combination of a structured literature review and an interview study at three manufacturing companies moving towards providing IPSOs.","author":[{"dropping-particle":"","family":"Nilsson","given":"Sara","non-dropping-particle":"","parse-names":false,"suffix":""},{"dropping-particle":"","family":"Sundin","given":"Erik","non-dropping-particle":"","parse-names":false,"suffix":""},{"dropping-particle":"","family":"Lindahl","given":"Mattias","non-dropping-particle":"","parse-names":false,"suffix":""}],"container-title":"Journal of Cleaner Production","id":"ITEM-1","issued":{"date-parts":[["2018"]]},"page":"879 - 887","title":"Integrated product service offerings – Challenges in setting requirements","type":"article-journal","volume":"201"},"uris":["http://www.mendeley.com/documents/?uuid=55d5f284-4dc4-3473-9297-5345c927cb9a"]}],"mendeley":{"formattedCitation":"[6]","plainTextFormattedCitation":"[6]","previouslyFormattedCitation":"[6]"},"properties":{"noteIndex":0},"schema":"https://github.com/citation-style-language/schema/raw/master/csl-citation.json"}</w:instrText>
      </w:r>
      <w:r w:rsidR="0006090B" w:rsidRPr="002C44D0">
        <w:rPr>
          <w:rStyle w:val="hps"/>
          <w:lang w:val="es-EC"/>
        </w:rPr>
        <w:fldChar w:fldCharType="separate"/>
      </w:r>
      <w:r w:rsidR="0006090B" w:rsidRPr="002C44D0">
        <w:rPr>
          <w:rStyle w:val="hps"/>
          <w:noProof/>
          <w:lang w:val="es-EC"/>
        </w:rPr>
        <w:t>[6]</w:t>
      </w:r>
      <w:r w:rsidR="0006090B" w:rsidRPr="002C44D0">
        <w:rPr>
          <w:rStyle w:val="hps"/>
          <w:lang w:val="es-EC"/>
        </w:rPr>
        <w:fldChar w:fldCharType="end"/>
      </w:r>
      <w:r w:rsidR="0006090B" w:rsidRPr="002C44D0">
        <w:rPr>
          <w:rStyle w:val="hps"/>
          <w:lang w:val="es-EC"/>
        </w:rPr>
        <w:t>, se utiliza la herramienta QFD (</w:t>
      </w:r>
      <w:proofErr w:type="spellStart"/>
      <w:r w:rsidR="0006090B" w:rsidRPr="002C44D0">
        <w:rPr>
          <w:rStyle w:val="hps"/>
          <w:lang w:val="es-EC"/>
        </w:rPr>
        <w:t>Quality</w:t>
      </w:r>
      <w:proofErr w:type="spellEnd"/>
      <w:r w:rsidR="0006090B" w:rsidRPr="002C44D0">
        <w:rPr>
          <w:rStyle w:val="hps"/>
          <w:lang w:val="es-EC"/>
        </w:rPr>
        <w:t xml:space="preserve"> </w:t>
      </w:r>
      <w:proofErr w:type="spellStart"/>
      <w:r w:rsidR="0006090B" w:rsidRPr="002C44D0">
        <w:rPr>
          <w:rStyle w:val="hps"/>
          <w:lang w:val="es-EC"/>
        </w:rPr>
        <w:t>Function</w:t>
      </w:r>
      <w:proofErr w:type="spellEnd"/>
      <w:r w:rsidR="0006090B" w:rsidRPr="002C44D0">
        <w:rPr>
          <w:rStyle w:val="hps"/>
          <w:lang w:val="es-EC"/>
        </w:rPr>
        <w:t xml:space="preserve"> </w:t>
      </w:r>
      <w:proofErr w:type="spellStart"/>
      <w:r w:rsidR="0006090B" w:rsidRPr="002C44D0">
        <w:rPr>
          <w:rStyle w:val="hps"/>
          <w:lang w:val="es-EC"/>
        </w:rPr>
        <w:t>Deployment</w:t>
      </w:r>
      <w:proofErr w:type="spellEnd"/>
      <w:r w:rsidR="0006090B" w:rsidRPr="002C44D0">
        <w:rPr>
          <w:rStyle w:val="hps"/>
          <w:lang w:val="es-EC"/>
        </w:rPr>
        <w:t>) para traducir las necesidades del cliente en parámetros cuantitativos para lograr calidad en el diseño de sistemas.</w:t>
      </w:r>
    </w:p>
    <w:p w14:paraId="26AA2EBB" w14:textId="73FB4D18" w:rsidR="0006090B" w:rsidRPr="002C44D0" w:rsidRDefault="00CD1414" w:rsidP="0006090B">
      <w:pPr>
        <w:pStyle w:val="Textoindependiente"/>
        <w:rPr>
          <w:rStyle w:val="hps"/>
          <w:lang w:val="es-EC"/>
        </w:rPr>
      </w:pPr>
      <w:r w:rsidRPr="002C44D0">
        <w:rPr>
          <w:rStyle w:val="hps"/>
          <w:lang w:val="es-EC"/>
        </w:rPr>
        <w:t>Según</w:t>
      </w:r>
      <w:r w:rsidR="0006090B" w:rsidRPr="002C44D0">
        <w:rPr>
          <w:rStyle w:val="hps"/>
          <w:lang w:val="es-EC"/>
        </w:rPr>
        <w:t xml:space="preserve"> el artículo </w:t>
      </w:r>
      <w:r w:rsidR="0006090B" w:rsidRPr="002C44D0">
        <w:rPr>
          <w:rStyle w:val="hps"/>
          <w:lang w:val="es-EC"/>
        </w:rPr>
        <w:fldChar w:fldCharType="begin" w:fldLock="1"/>
      </w:r>
      <w:r w:rsidR="0006090B" w:rsidRPr="002C44D0">
        <w:rPr>
          <w:rStyle w:val="hps"/>
          <w:lang w:val="es-EC"/>
        </w:rPr>
        <w:instrText>ADDIN CSL_CITATION {"citationItems":[{"id":"ITEM-1","itemData":{"DOI":"https://doi.org/10.1016/j.infsof.2014.06.011","ISSN":"0950-5849","abstract":"Context\nFor more than four decades it has been intuitively accepted that user involvement (UI) during system development lifecycle leads to system success. However when the researchers have evaluated the user involvement and system success (UI-SS) relationship empirically, the results were not always positive.\nObjective\nOur objective was to explore the UI-SS relationship by synthesizing the results of all the studies that have empirically investigated this complex phenomenon.\nMethod\nWe performed a Systematic Literature Review (SLR) following the steps provided in the guidelines of Evidence Based Software Engineering. From the resulting studies we extracted data to answer our 9 research questions related to the UI-SS relationship, identification of users, perspectives of UI, benefits, problems and challenges of UI, degree and level of UI, relevance of stages of software development lifecycle (SDLC) and the research method employed on the UI-SS relationship.\nResults\nOur systematic review resulted in selecting 87 empirical studies published during the period 1980–2012. Among 87 studies reviewed, 52 reported that UI positively contributes to system success, 12 suggested a negative contribution and 23 were uncertain. The UI-SS relationship is neither direct nor binary, and there are various confounding factors that play their role. The identification of users, their degree/level of involvement, stage of SDLC for UI, and choice of research method have been claimed to have impact on the UI-SS relationship. However, there is not sufficient empirical evidence available to support these claims.\nConclusion\nOur results have revealed that UI does contribute positively to system success. But it is a double edged sword and if not managed carefully it may cause more problems than benefits. Based on the analysis of 87 studies, we were able to identify factors for effective management of UI alluding to the causes for inconsistency in the results of published literature.","author":[{"dropping-particle":"","family":"Bano","given":"Muneera","non-dropping-particle":"","parse-names":false,"suffix":""},{"dropping-particle":"","family":"Zowghi","given":"Didar","non-dropping-particle":"","parse-names":false,"suffix":""}],"container-title":"Information and Software Technology","id":"ITEM-1","issued":{"date-parts":[["2015"]]},"page":"148-169","title":"A systematic review on the relationship between user involvement and system success","type":"article-journal","volume":"58"},"uris":["http://www.mendeley.com/documents/?uuid=f16875c9-d600-420b-9990-89ef5f89368a"]}],"mendeley":{"formattedCitation":"[7]","plainTextFormattedCitation":"[7]","previouslyFormattedCitation":"[7]"},"properties":{"noteIndex":0},"schema":"https://github.com/citation-style-language/schema/raw/master/csl-citation.json"}</w:instrText>
      </w:r>
      <w:r w:rsidR="0006090B" w:rsidRPr="002C44D0">
        <w:rPr>
          <w:rStyle w:val="hps"/>
          <w:lang w:val="es-EC"/>
        </w:rPr>
        <w:fldChar w:fldCharType="separate"/>
      </w:r>
      <w:r w:rsidR="0006090B" w:rsidRPr="002C44D0">
        <w:rPr>
          <w:rStyle w:val="hps"/>
          <w:noProof/>
          <w:lang w:val="es-EC"/>
        </w:rPr>
        <w:t>[7]</w:t>
      </w:r>
      <w:r w:rsidR="0006090B" w:rsidRPr="002C44D0">
        <w:rPr>
          <w:rStyle w:val="hps"/>
          <w:lang w:val="es-EC"/>
        </w:rPr>
        <w:fldChar w:fldCharType="end"/>
      </w:r>
      <w:r w:rsidR="0006090B" w:rsidRPr="002C44D0">
        <w:rPr>
          <w:rStyle w:val="hps"/>
          <w:lang w:val="es-EC"/>
        </w:rPr>
        <w:t xml:space="preserve">, se usaron 2 herramientas la primera Trello para gestionar proyectos con una colaboración sencilla, divertida, visualiza datos e informes en tiempo real y ayuda a simplificar tareas, la segunda herramienta Project Manager para visualizar los datos y obtener informes en tiempo real de todos los proyectos del equipo centralizando su método en la </w:t>
      </w:r>
      <w:r w:rsidR="0006090B" w:rsidRPr="002C44D0">
        <w:rPr>
          <w:rStyle w:val="hps"/>
          <w:lang w:val="es-EC"/>
        </w:rPr>
        <w:lastRenderedPageBreak/>
        <w:t>comunicación entre los participantes del proyecto para además ayuda a gestionar y visualizar el trabajo en equipo.</w:t>
      </w:r>
    </w:p>
    <w:p w14:paraId="69CF85A9" w14:textId="747AB917" w:rsidR="0006090B" w:rsidRPr="002C44D0" w:rsidRDefault="00CD1414" w:rsidP="0006090B">
      <w:pPr>
        <w:pStyle w:val="Textoindependiente"/>
        <w:rPr>
          <w:rStyle w:val="hps"/>
          <w:lang w:val="es-EC"/>
        </w:rPr>
      </w:pPr>
      <w:r w:rsidRPr="002C44D0">
        <w:rPr>
          <w:rStyle w:val="hps"/>
          <w:lang w:val="es-EC"/>
        </w:rPr>
        <w:t>Según</w:t>
      </w:r>
      <w:r w:rsidR="0006090B" w:rsidRPr="002C44D0">
        <w:rPr>
          <w:rStyle w:val="hps"/>
          <w:lang w:val="es-EC"/>
        </w:rPr>
        <w:t xml:space="preserve"> </w:t>
      </w:r>
      <w:r w:rsidR="0006090B" w:rsidRPr="002C44D0">
        <w:rPr>
          <w:rStyle w:val="hps"/>
          <w:lang w:val="es-EC"/>
        </w:rPr>
        <w:fldChar w:fldCharType="begin" w:fldLock="1"/>
      </w:r>
      <w:r w:rsidR="0006090B" w:rsidRPr="002C44D0">
        <w:rPr>
          <w:rStyle w:val="hps"/>
          <w:lang w:val="es-EC"/>
        </w:rPr>
        <w:instrText>ADDIN CSL_CITATION {"citationItems":[{"id":"ITEM-1","itemData":{"DOI":"https://doi.org/10.1016/j.infsof.2017.03.004","ISSN":"0950-5849","abstract":"Context\nSocio-technical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acquisition.\nObjective\nOur main focus is on providing help to the users with ordinary cognitive level to express their expectations from the complex system considering various contexts. This work also helps the designers to explore the design variability based on the general users’ preferences.\nMethod\nWe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domain.\nResults\nThe result of our study shows that a greater number of requirements can be elicited after applying our approach. With the help of the provided tool support, it is even possible to detect a greater number of conflicts in user’s requirements than the traditional practices.\nConclusion\nWe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Won","non-dropping-particle":"","parse-names":false,"suffix":""}],"container-title":"Information and Software Technology","id":"ITEM-1","issued":{"date-parts":[["2017"]]},"page":"160-179","title":"REASSURE: Requirements elicitation for adaptive socio-technical systems using repertory grid","type":"article-journal","volume":"87"},"uris":["http://www.mendeley.com/documents/?uuid=341d68a1-377a-46d9-996a-8400f33243b4"]}],"mendeley":{"formattedCitation":"[9]","plainTextFormattedCitation":"[9]","previouslyFormattedCitation":"[9]"},"properties":{"noteIndex":0},"schema":"https://github.com/citation-style-language/schema/raw/master/csl-citation.json"}</w:instrText>
      </w:r>
      <w:r w:rsidR="0006090B" w:rsidRPr="002C44D0">
        <w:rPr>
          <w:rStyle w:val="hps"/>
          <w:lang w:val="es-EC"/>
        </w:rPr>
        <w:fldChar w:fldCharType="separate"/>
      </w:r>
      <w:r w:rsidR="0006090B" w:rsidRPr="002C44D0">
        <w:rPr>
          <w:rStyle w:val="hps"/>
          <w:noProof/>
          <w:lang w:val="es-EC"/>
        </w:rPr>
        <w:t>[9]</w:t>
      </w:r>
      <w:r w:rsidR="0006090B" w:rsidRPr="002C44D0">
        <w:rPr>
          <w:rStyle w:val="hps"/>
          <w:lang w:val="es-EC"/>
        </w:rPr>
        <w:fldChar w:fldCharType="end"/>
      </w:r>
      <w:r w:rsidR="0006090B" w:rsidRPr="002C44D0">
        <w:rPr>
          <w:rStyle w:val="hps"/>
          <w:lang w:val="es-EC"/>
        </w:rPr>
        <w:t xml:space="preserve">, se utiliza la herramienta </w:t>
      </w:r>
      <w:proofErr w:type="spellStart"/>
      <w:r w:rsidR="0006090B" w:rsidRPr="002C44D0">
        <w:rPr>
          <w:rStyle w:val="hps"/>
          <w:lang w:val="es-EC"/>
        </w:rPr>
        <w:t>OpenRepGrid</w:t>
      </w:r>
      <w:proofErr w:type="spellEnd"/>
      <w:r w:rsidR="0006090B" w:rsidRPr="002C44D0">
        <w:rPr>
          <w:rStyle w:val="hps"/>
          <w:lang w:val="es-EC"/>
        </w:rPr>
        <w:t xml:space="preserve"> para analizar datos de cuadrícula de un repertorio, crear gráficos, calcular índices y generar informes.</w:t>
      </w:r>
    </w:p>
    <w:p w14:paraId="59479A68" w14:textId="3F757612" w:rsidR="0006090B" w:rsidRPr="002C44D0" w:rsidRDefault="0006090B" w:rsidP="0006090B">
      <w:pPr>
        <w:pStyle w:val="Textoindependiente"/>
        <w:rPr>
          <w:rStyle w:val="hps"/>
          <w:lang w:val="es-EC"/>
        </w:rPr>
      </w:pPr>
      <w:r w:rsidRPr="002C44D0">
        <w:rPr>
          <w:rStyle w:val="hps"/>
          <w:lang w:val="es-EC"/>
        </w:rPr>
        <w:t xml:space="preserve">En </w:t>
      </w:r>
      <w:r w:rsidRPr="002C44D0">
        <w:rPr>
          <w:rStyle w:val="hps"/>
          <w:lang w:val="es-EC"/>
        </w:rPr>
        <w:fldChar w:fldCharType="begin" w:fldLock="1"/>
      </w:r>
      <w:r w:rsidRPr="002C44D0">
        <w:rPr>
          <w:rStyle w:val="hps"/>
          <w:lang w:val="es-EC"/>
        </w:rPr>
        <w:instrText>ADDIN CSL_CITATION {"citationItems":[{"id":"ITEM-1","itemData":{"DOI":"https://doi.org/10.1016/j.infsof.2018.09.004","ISSN":"0950-5849","abstract":"Context\nA relevant question in requirements engineering is which set of functional requirements (FR) to prioritize and implement, while keeping non-functional requirements (NFR) balanced and optimized.\nObjective\nWe aim to provide empirical evidence that requirement engineers may perform better at the task of selecting FRs while optimizing and balancing NFRs using an alternative (automated) i* post-processed model, compared to the original i* model.\nMethod\nWe performed a controlled experiment, designed to compare the original i* graphical notation, with our post-processed i* visualizations based on Pareto efficiency (a tabular and a radar chart visualization). Our experiment consisted of solving different exercises of various complexity for selecting FRs while balancing NFR. We considered the efficiency (time spent to correctly answer exercises), and the effectiveness (regarding time: time spent to solve exercises, independent of correctness; and regarding correctness of the answer, independent of time).\nResults\nThe efficiency analysis shows it is 3.51 times more likely to solve exercises correctly with our tabular and radar chart visualizations than with i*. Actually, i* was the most time-consuming (effectiveness regarding time), had a lower number of correct answers (effectiveness regarding correctness), and was affected by complexity. Visual or textual preference of the subjects had no effect on the score. Beginners took more time to solve exercises than experts if i* is used (no distinction if our Pareto-based visualizations are used).\nConclusion\nFor complex model instances, the Pareto front based tabular visualization results in more correct answers, compared to radar chart visualization. When we consider effectiveness regarding time, the i* graphical notation is the most time consuming visualization, independent of the complexity of the exercise. Finally, regarding efficiency, subjects consume less time when using radar chart visualization than tabular visualization, and even more so compared to the original i* graphical notation.","author":[{"dropping-particle":"","family":"Zubcoff","given":"Jose","non-dropping-particle":"","parse-names":false,"suffix":""},{"dropping-particle":"","family":"Garrigós","given":"Irene","non-dropping-particle":"","parse-names":false,"suffix":""},{"dropping-particle":"","family":"Casteleyn","given":"Sven","non-dropping-particle":"","parse-names":false,"suffix":""},{"dropping-particle":"","family":"Mazón","given":"Jose-Norberto","non-dropping-particle":"","parse-names":false,"suffix":""},{"dropping-particle":"","family":"Aguilar","given":"Jose-Alfonso","non-dropping-particle":"","parse-names":false,"suffix":""},{"dropping-particle":"","family":"Gomariz-Castillo","given":"Francisco","non-dropping-particle":"","parse-names":false,"suffix":""}],"container-title":"Information and Software Technology","id":"ITEM-1","issued":{"date-parts":[["2019"]]},"page":"68-84","title":"Evaluating different i*-based approaches for selecting functional requirements while balancing and optimizing non-functional requirements: A controlled experiment","type":"article-journal","volume":"106"},"uris":["http://www.mendeley.com/documents/?uuid=fd9651b6-a671-4cf1-8fba-b385e52e88d7"]}],"mendeley":{"formattedCitation":"[11]","plainTextFormattedCitation":"[11]","previouslyFormattedCitation":"[11]"},"properties":{"noteIndex":0},"schema":"https://github.com/citation-style-language/schema/raw/master/csl-citation.json"}</w:instrText>
      </w:r>
      <w:r w:rsidRPr="002C44D0">
        <w:rPr>
          <w:rStyle w:val="hps"/>
          <w:lang w:val="es-EC"/>
        </w:rPr>
        <w:fldChar w:fldCharType="separate"/>
      </w:r>
      <w:r w:rsidRPr="002C44D0">
        <w:rPr>
          <w:rStyle w:val="hps"/>
          <w:noProof/>
          <w:lang w:val="es-EC"/>
        </w:rPr>
        <w:t>[11]</w:t>
      </w:r>
      <w:r w:rsidRPr="002C44D0">
        <w:rPr>
          <w:rStyle w:val="hps"/>
          <w:lang w:val="es-EC"/>
        </w:rPr>
        <w:fldChar w:fldCharType="end"/>
      </w:r>
      <w:r w:rsidRPr="002C44D0">
        <w:rPr>
          <w:rStyle w:val="hps"/>
          <w:lang w:val="es-EC"/>
        </w:rPr>
        <w:t xml:space="preserve">, se utiliza la herramienta </w:t>
      </w:r>
      <w:proofErr w:type="spellStart"/>
      <w:r w:rsidRPr="002C44D0">
        <w:rPr>
          <w:rStyle w:val="hps"/>
          <w:lang w:val="es-EC"/>
        </w:rPr>
        <w:t>PaladinRm</w:t>
      </w:r>
      <w:proofErr w:type="spellEnd"/>
      <w:r w:rsidRPr="002C44D0">
        <w:rPr>
          <w:rStyle w:val="hps"/>
          <w:lang w:val="es-EC"/>
        </w:rPr>
        <w:t xml:space="preserve"> para describir el comportamiento y para definir relaciones entre los requisitos con estructuras graficas. Además, este artículo de igual manera utiliza la herramienta </w:t>
      </w:r>
      <w:proofErr w:type="spellStart"/>
      <w:r w:rsidRPr="002C44D0">
        <w:rPr>
          <w:rStyle w:val="hps"/>
          <w:lang w:val="es-EC"/>
        </w:rPr>
        <w:t>WebRed</w:t>
      </w:r>
      <w:proofErr w:type="spellEnd"/>
      <w:r w:rsidRPr="002C44D0">
        <w:rPr>
          <w:rStyle w:val="hps"/>
          <w:lang w:val="es-EC"/>
        </w:rPr>
        <w:t xml:space="preserve"> Case Tool para ayudar al diseñador en las primeras fases del proceso de desarrollo web.</w:t>
      </w:r>
    </w:p>
    <w:p w14:paraId="2AFB64D8"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{"citationItems":[{"id":"ITEM-1","itemData":{"DOI":"https://doi.org/10.1016/j.compind.2018.10.001","ISSN":"0166-3615","abstract":"Current PLM or BIM based information systems suffer from a lack of checking components for business rules. One reason is the misunderstanding of the role and nature of business rules, and how they should be treated in a product-centric information system. This paper intends to provide both a process and a related model to build such a component and enrich future systems. Rules and requirements process management enables the unambiguous formalization of implicit knowledge contained in business rules, generally expressed in easily understandable language, and leads to the formal expression of requirements. In this paper, the requirements are considered a consequence of the application of a business rule. A conceptual model is then introduced, called DALTON (DAta Linked Through Occurrences Network), which supports this process. In this ontology, concepts and product data, coming for instance from an existing product database, are represented using instances and occurrences, connected together with triples built from business rules and requirements according to previous management processes. An experiment involving a set of SWRL rules is conducted in the Protégé environment that validates the model and the process.","author":[{"dropping-particle":"","family":"Fortineau","given":"Virginie","non-dropping-particle":"","parse-names":false,"suffix":""},{"dropping-particle":"","family":"Paviot","given":"Thomas","non-dropping-particle":"","parse-names":false,"suffix":""},{"dropping-particle":"","family":"Lamouri","given":"Samir","non-dropping-particle":"","parse-names":false,"suffix":""}],"container-title":"Computers in Industry","id":"ITEM-1","issued":{"date-parts":[["2019"]]},"page":"22 - 33","title":"Automated business rules and requirements to enrich product-centric information","type":"article-journal","volume":"104"},"uris":["http://www.mendeley.com/documents/?uuid=bc8244af-f79b-317c-b6ac-636480558d2e"]}],"mendeley":{"formattedCitation":"[12]","plainTextFormattedCitation":"[12]","previouslyFormattedCitation":"[12]"},"properties":{"noteIndex":0},"schema":"https://github.com/citation-style-language/schema/raw/master/csl-citation.json"}</w:instrText>
      </w:r>
      <w:r w:rsidRPr="002C44D0">
        <w:rPr>
          <w:rStyle w:val="hps"/>
          <w:lang w:val="es-EC"/>
        </w:rPr>
        <w:fldChar w:fldCharType="separate"/>
      </w:r>
      <w:r w:rsidRPr="002C44D0">
        <w:rPr>
          <w:rStyle w:val="hps"/>
          <w:noProof/>
          <w:lang w:val="es-EC"/>
        </w:rPr>
        <w:t>[12]</w:t>
      </w:r>
      <w:r w:rsidRPr="002C44D0">
        <w:rPr>
          <w:rStyle w:val="hps"/>
          <w:lang w:val="es-EC"/>
        </w:rPr>
        <w:fldChar w:fldCharType="end"/>
      </w:r>
      <w:r w:rsidRPr="002C44D0">
        <w:rPr>
          <w:rStyle w:val="hps"/>
          <w:lang w:val="es-EC"/>
        </w:rPr>
        <w:t>, se utilizan las herramientas PLM y BIM.  PLM se utiliza para gestionar información a lo largo del ciclo de vida de un sistema desde su inicio hasta su eliminación. BIM se utiliza para crear y gestionar proyectos centralizando su información en los recursos digitales.</w:t>
      </w:r>
    </w:p>
    <w:p w14:paraId="09587CE0" w14:textId="70774D58" w:rsidR="0006090B" w:rsidRPr="002C44D0" w:rsidRDefault="00CD1414" w:rsidP="0006090B">
      <w:pPr>
        <w:pStyle w:val="Textoindependiente"/>
        <w:rPr>
          <w:rStyle w:val="hps"/>
          <w:lang w:val="es-EC"/>
        </w:rPr>
      </w:pPr>
      <w:r w:rsidRPr="002C44D0">
        <w:rPr>
          <w:rStyle w:val="hps"/>
          <w:lang w:val="es-EC"/>
        </w:rPr>
        <w:t>Según</w:t>
      </w:r>
      <w:r w:rsidR="0006090B" w:rsidRPr="002C44D0">
        <w:rPr>
          <w:rStyle w:val="hps"/>
          <w:lang w:val="es-EC"/>
        </w:rPr>
        <w:t xml:space="preserve"> </w:t>
      </w:r>
      <w:r w:rsidR="0006090B" w:rsidRPr="002C44D0">
        <w:rPr>
          <w:rStyle w:val="hps"/>
          <w:lang w:val="es-EC"/>
        </w:rPr>
        <w:fldChar w:fldCharType="begin" w:fldLock="1"/>
      </w:r>
      <w:r w:rsidR="0006090B" w:rsidRPr="002C44D0">
        <w:rPr>
          <w:rStyle w:val="hps"/>
          <w:lang w:val="es-EC"/>
        </w:rPr>
        <w:instrText>ADDIN CSL_CITATION {"citationItems":[{"id":"ITEM-1","itemData":{"DOI":"https://doi.org/10.1016/j.infsof.2017.08.009","ISSN":"0950-5849","abstract":"Context: The analysis of requirements for business-related software systems is often supported by using business process models. However, the final requirements are typically still specified in natural language. This means that the knowledge captured in process models must be consistently transferred to the specified requirements. Possible inconsistencies between process models and requirements represent a serious threat for the successful development of the software system and may require the repetition of process analysis activities. Objective: The objective of this paper is to address the problem of inconsistency between process models and natural language requirements in the context of software development. Method: We define a semi-automated approach that consists of a process model-based procedure for capturing execution-related data in requirements models and an algorithm that takes these models as input for generating natural language requirements. We evaluated our approach in the context of a multiple case study with three organizations and a total of 13 software development projects. Results: We found that our approach can successfully generate well-readable requirements, which do not only positively contribute to consistency, but also to the completeness and maintainability of requirements. The practical use of our approach to identify a suitable subcontractor on the market in 11 of the 13 projects further highlights the practical value of our approach. Conclusion: Our approach provides a structured way to obtain high-quality requirements documents from process models and to maintain textual and visual representations of requirements in a consistent way.","author":[{"dropping-particle":"","family":"Aysolmaz","given":"Banu","non-dropping-particle":"","parse-names":false,"suffix":""},{"dropping-particle":"","family":"Leopold","given":"Henrik","non-dropping-particle":"","parse-names":false,"suffix":""},{"dropping-particle":"","family":"Reijers","given":"Hajo A","non-dropping-particle":"","parse-names":false,"suffix":""},{"dropping-particle":"","family":"Demirörs","given":"Onur","non-dropping-particle":"","parse-names":false,"suffix":""}],"container-title":"Information and Software Technology","id":"ITEM-1","issued":{"date-parts":[["2018"]]},"page":"14 - 29","title":"A semi-automated approach for generating natural language requirements documents based on business process models","type":"article-journal","volume":"93"},"uris":["http://www.mendeley.com/documents/?uuid=6c428f20-6b1b-3aa8-a871-a6a2042f844e"]}],"mendeley":{"formattedCitation":"[13]","plainTextFormattedCitation":"[13]","previouslyFormattedCitation":"[13]"},"properties":{"noteIndex":0},"schema":"https://github.com/citation-style-language/schema/raw/master/csl-citation.json"}</w:instrText>
      </w:r>
      <w:r w:rsidR="0006090B" w:rsidRPr="002C44D0">
        <w:rPr>
          <w:rStyle w:val="hps"/>
          <w:lang w:val="es-EC"/>
        </w:rPr>
        <w:fldChar w:fldCharType="separate"/>
      </w:r>
      <w:r w:rsidR="0006090B" w:rsidRPr="002C44D0">
        <w:rPr>
          <w:rStyle w:val="hps"/>
          <w:noProof/>
          <w:lang w:val="es-EC"/>
        </w:rPr>
        <w:t>[13]</w:t>
      </w:r>
      <w:r w:rsidR="0006090B" w:rsidRPr="002C44D0">
        <w:rPr>
          <w:rStyle w:val="hps"/>
          <w:lang w:val="es-EC"/>
        </w:rPr>
        <w:fldChar w:fldCharType="end"/>
      </w:r>
      <w:r w:rsidR="0006090B" w:rsidRPr="002C44D0">
        <w:rPr>
          <w:rStyle w:val="hps"/>
          <w:lang w:val="es-EC"/>
        </w:rPr>
        <w:t xml:space="preserve">, se utilizan las herramientas  EMF (Eclipse </w:t>
      </w:r>
      <w:proofErr w:type="spellStart"/>
      <w:r w:rsidR="0006090B" w:rsidRPr="002C44D0">
        <w:rPr>
          <w:rStyle w:val="hps"/>
          <w:lang w:val="es-EC"/>
        </w:rPr>
        <w:t>Modeling</w:t>
      </w:r>
      <w:proofErr w:type="spellEnd"/>
      <w:r w:rsidR="0006090B" w:rsidRPr="002C44D0">
        <w:rPr>
          <w:rStyle w:val="hps"/>
          <w:lang w:val="es-EC"/>
        </w:rPr>
        <w:t xml:space="preserve"> Framework) que es un marco de modelado utilizado para construir herramientas y aplicaciones basadas en un modelo de datos ya estructurados mientras que EGMF (Eclipse </w:t>
      </w:r>
      <w:proofErr w:type="spellStart"/>
      <w:r w:rsidR="0006090B" w:rsidRPr="002C44D0">
        <w:rPr>
          <w:rStyle w:val="hps"/>
          <w:lang w:val="es-EC"/>
        </w:rPr>
        <w:t>Graphical</w:t>
      </w:r>
      <w:proofErr w:type="spellEnd"/>
      <w:r w:rsidR="0006090B" w:rsidRPr="002C44D0">
        <w:rPr>
          <w:rStyle w:val="hps"/>
          <w:lang w:val="es-EC"/>
        </w:rPr>
        <w:t xml:space="preserve"> </w:t>
      </w:r>
      <w:proofErr w:type="spellStart"/>
      <w:r w:rsidR="0006090B" w:rsidRPr="002C44D0">
        <w:rPr>
          <w:rStyle w:val="hps"/>
          <w:lang w:val="es-EC"/>
        </w:rPr>
        <w:t>Modeling</w:t>
      </w:r>
      <w:proofErr w:type="spellEnd"/>
      <w:r w:rsidR="0006090B" w:rsidRPr="002C44D0">
        <w:rPr>
          <w:rStyle w:val="hps"/>
          <w:lang w:val="es-EC"/>
        </w:rPr>
        <w:t xml:space="preserve"> Framework) es un marco de aplicación que sirve para crear editores gráficos esto con un enfoque de arquitectura basada en modelos para el dominio de editores gráficos.</w:t>
      </w:r>
    </w:p>
    <w:p w14:paraId="22BB5F04" w14:textId="61A86040" w:rsidR="0006090B" w:rsidRPr="002C44D0" w:rsidRDefault="0006090B" w:rsidP="0006090B">
      <w:pPr>
        <w:pStyle w:val="Textoindependiente"/>
        <w:rPr>
          <w:rStyle w:val="hps"/>
          <w:u w:val="single"/>
          <w:lang w:val="es-EC"/>
        </w:rPr>
      </w:pPr>
      <w:r w:rsidRPr="002C44D0">
        <w:rPr>
          <w:rStyle w:val="hps"/>
          <w:lang w:val="es-EC"/>
        </w:rPr>
        <w:t xml:space="preserve">En </w:t>
      </w:r>
      <w:r w:rsidRPr="002C44D0">
        <w:rPr>
          <w:rStyle w:val="hps"/>
          <w:lang w:val="es-EC"/>
        </w:rPr>
        <w:fldChar w:fldCharType="begin" w:fldLock="1"/>
      </w:r>
      <w:r w:rsidRPr="002C44D0">
        <w:rPr>
          <w:rStyle w:val="hps"/>
          <w:lang w:val="es-EC"/>
        </w:rPr>
        <w:instrText>ADDIN CSL_CITATION {"citationItems":[{"id":"ITEM-1","itemData":{"author":[{"dropping-particle":"","family":"Unkelos-Shpigel","given":"N","non-dropping-particle":"","parse-names":false,"suffix":""},{"dropping-particle":"","family":"Hadar","given":"I","non-dropping-particle":"","parse-names":false,"suffix":""}],"container-title":"2015 IEEE Fifth International Workshop on Empirical Requirements Engineering (EmpiRE)","id":"ITEM-1","issued":{"date-parts":[["2015"]]},"page":"13-16","title":"Inviting everyone to play: Gamifying collaborative requirements engineering","type":"paper-conference"},"uris":["http://www.mendeley.com/documents/?uuid=2ee72a85-5197-3e35-a06e-ebd6894fd9e0"]}],"mendeley":{"formattedCitation":"[14]","plainTextFormattedCitation":"[14]","previouslyFormattedCitation":"[14]"},"properties":{"noteIndex":0},"schema":"https://github.com/citation-style-language/schema/raw/master/csl-citation.json"}</w:instrText>
      </w:r>
      <w:r w:rsidRPr="002C44D0">
        <w:rPr>
          <w:rStyle w:val="hps"/>
          <w:lang w:val="es-EC"/>
        </w:rPr>
        <w:fldChar w:fldCharType="separate"/>
      </w:r>
      <w:r w:rsidRPr="002C44D0">
        <w:rPr>
          <w:rStyle w:val="hps"/>
          <w:noProof/>
          <w:lang w:val="es-EC"/>
        </w:rPr>
        <w:t>[14]</w:t>
      </w:r>
      <w:r w:rsidRPr="002C44D0">
        <w:rPr>
          <w:rStyle w:val="hps"/>
          <w:lang w:val="es-EC"/>
        </w:rPr>
        <w:fldChar w:fldCharType="end"/>
      </w:r>
      <w:r w:rsidRPr="002C44D0">
        <w:rPr>
          <w:rStyle w:val="hps"/>
          <w:lang w:val="es-EC"/>
        </w:rPr>
        <w:t xml:space="preserve">, se utiliza </w:t>
      </w:r>
      <w:proofErr w:type="spellStart"/>
      <w:r w:rsidRPr="002C44D0">
        <w:rPr>
          <w:rStyle w:val="hps"/>
          <w:lang w:val="es-EC"/>
        </w:rPr>
        <w:t>Code</w:t>
      </w:r>
      <w:proofErr w:type="spellEnd"/>
      <w:r w:rsidRPr="002C44D0">
        <w:rPr>
          <w:rStyle w:val="hps"/>
          <w:lang w:val="es-EC"/>
        </w:rPr>
        <w:t xml:space="preserve"> Hunt el cual es un juego basado en la nube, donde los jugadores codifican en todos los niveles para adquirir y mejorar habilidades en lenguajes de programación su uso destaca para motivar la colaboración y el intercambio de conocimientos entre programadores para así incentivar y potenciar la tarea de la Ingeniería de Requisitos.</w:t>
      </w:r>
    </w:p>
    <w:p w14:paraId="0938D46E" w14:textId="75C87794" w:rsidR="0006090B" w:rsidRPr="002C44D0" w:rsidRDefault="0006090B" w:rsidP="0006090B">
      <w:pPr>
        <w:pStyle w:val="Textoindependiente"/>
        <w:rPr>
          <w:rStyle w:val="hps"/>
          <w:lang w:val="es-EC"/>
        </w:rPr>
      </w:pPr>
      <w:r w:rsidRPr="002C44D0">
        <w:rPr>
          <w:rStyle w:val="hps"/>
          <w:lang w:val="es-EC"/>
        </w:rPr>
        <w:t xml:space="preserve">En el </w:t>
      </w:r>
      <w:r w:rsidR="006B722D" w:rsidRPr="002C44D0">
        <w:rPr>
          <w:rStyle w:val="hps"/>
          <w:lang w:val="es-EC"/>
        </w:rPr>
        <w:t>documento</w:t>
      </w:r>
      <w:r w:rsidRPr="002C44D0">
        <w:rPr>
          <w:rStyle w:val="hps"/>
          <w:lang w:val="es-EC"/>
        </w:rPr>
        <w:t xml:space="preserve"> </w:t>
      </w:r>
      <w:r w:rsidRPr="002C44D0">
        <w:rPr>
          <w:rStyle w:val="hps"/>
          <w:lang w:val="es-EC"/>
        </w:rPr>
        <w:fldChar w:fldCharType="begin" w:fldLock="1"/>
      </w:r>
      <w:r w:rsidRPr="002C44D0">
        <w:rPr>
          <w:rStyle w:val="hps"/>
          <w:lang w:val="es-EC"/>
        </w:rPr>
        <w:instrText>ADDIN CSL_CITATION {"citationItems":[{"id":"ITEM-1","itemData":{"DOI":"10.1145/3178298.3178300","ISBN":"9781450355124","author":[{"dropping-particle":"","family":"Elmoniem","given":"Mohamed A Abd","non-dropping-particle":"","parse-names":false,"suffix":""},{"dropping-particle":"","family":"Nasr","given":"Eman S","non-dropping-particle":"","parse-names":false,"suffix":""},{"dropping-particle":"","family":"Gheith","given":"Mervat H","non-dropping-particle":"","parse-names":false,"suffix":""}],"collection-title":"AMECSE ’17","container-title":"Proceedings of the 3rd Africa and Middle East Conference on Software Engineering","id":"ITEM-1","issued":{"date-parts":[["2017"]]},"page":"1-6","publisher":"Association for Computing Machinery","publisher-place":"New York, NY, USA","title":"A Requirements Elicitation Tool for Cloud-Based ERP Software Product Line","type":"paper-conference"},"uris":["http://www.mendeley.com/documents/?uuid=364938d3-d777-343e-aa98-2ee29533f0fe"]}],"mendeley":{"formattedCitation":"[15]","plainTextFormattedCitation":"[15]","previouslyFormattedCitation":"[15]"},"properties":{"noteIndex":0},"schema":"https://github.com/citation-style-language/schema/raw/master/csl-citation.json"}</w:instrText>
      </w:r>
      <w:r w:rsidRPr="002C44D0">
        <w:rPr>
          <w:rStyle w:val="hps"/>
          <w:lang w:val="es-EC"/>
        </w:rPr>
        <w:fldChar w:fldCharType="separate"/>
      </w:r>
      <w:r w:rsidRPr="002C44D0">
        <w:rPr>
          <w:rStyle w:val="hps"/>
          <w:noProof/>
          <w:lang w:val="es-EC"/>
        </w:rPr>
        <w:t>[15]</w:t>
      </w:r>
      <w:r w:rsidRPr="002C44D0">
        <w:rPr>
          <w:rStyle w:val="hps"/>
          <w:lang w:val="es-EC"/>
        </w:rPr>
        <w:fldChar w:fldCharType="end"/>
      </w:r>
      <w:r w:rsidRPr="002C44D0">
        <w:rPr>
          <w:rStyle w:val="hps"/>
          <w:lang w:val="es-EC"/>
        </w:rPr>
        <w:t xml:space="preserve">, se hace mención de PL4x (Active </w:t>
      </w:r>
      <w:proofErr w:type="spellStart"/>
      <w:r w:rsidRPr="002C44D0">
        <w:rPr>
          <w:rStyle w:val="hps"/>
          <w:lang w:val="es-EC"/>
        </w:rPr>
        <w:t>Integration</w:t>
      </w:r>
      <w:proofErr w:type="spellEnd"/>
      <w:r w:rsidRPr="002C44D0">
        <w:rPr>
          <w:rStyle w:val="hps"/>
          <w:lang w:val="es-EC"/>
        </w:rPr>
        <w:t xml:space="preserve"> </w:t>
      </w:r>
      <w:proofErr w:type="spellStart"/>
      <w:r w:rsidRPr="002C44D0">
        <w:rPr>
          <w:rStyle w:val="hps"/>
          <w:lang w:val="es-EC"/>
        </w:rPr>
        <w:t>Architecture</w:t>
      </w:r>
      <w:proofErr w:type="spellEnd"/>
      <w:r w:rsidRPr="002C44D0">
        <w:rPr>
          <w:rStyle w:val="hps"/>
          <w:lang w:val="es-EC"/>
        </w:rPr>
        <w:t xml:space="preserve">) que es un software de incorporación que permite la integración de datos bidireccionales y con ello el acoplamiento de procesos entre diversos módulos como </w:t>
      </w:r>
      <w:proofErr w:type="spellStart"/>
      <w:r w:rsidRPr="002C44D0">
        <w:rPr>
          <w:rStyle w:val="hps"/>
          <w:lang w:val="es-EC"/>
        </w:rPr>
        <w:t>Teamcenter</w:t>
      </w:r>
      <w:proofErr w:type="spellEnd"/>
      <w:r w:rsidRPr="002C44D0">
        <w:rPr>
          <w:rStyle w:val="hps"/>
          <w:lang w:val="es-EC"/>
        </w:rPr>
        <w:t xml:space="preserve"> y SAP Business, Oracle EBS u otras aplicaciones empresariales, entre las ventajas de la herramienta tenemos que es adaptable a los requisitos comerciales, conjunto a la presentación de información y procesos  </w:t>
      </w:r>
      <w:proofErr w:type="spellStart"/>
      <w:r w:rsidRPr="002C44D0">
        <w:rPr>
          <w:rStyle w:val="hps"/>
          <w:lang w:val="es-EC"/>
        </w:rPr>
        <w:t>Product</w:t>
      </w:r>
      <w:proofErr w:type="spellEnd"/>
      <w:r w:rsidRPr="002C44D0">
        <w:rPr>
          <w:rStyle w:val="hps"/>
          <w:lang w:val="es-EC"/>
        </w:rPr>
        <w:t xml:space="preserve"> </w:t>
      </w:r>
      <w:proofErr w:type="spellStart"/>
      <w:r w:rsidRPr="002C44D0">
        <w:rPr>
          <w:rStyle w:val="hps"/>
          <w:lang w:val="es-EC"/>
        </w:rPr>
        <w:t>Lifecycle</w:t>
      </w:r>
      <w:proofErr w:type="spellEnd"/>
      <w:r w:rsidRPr="002C44D0">
        <w:rPr>
          <w:rStyle w:val="hps"/>
          <w:lang w:val="es-EC"/>
        </w:rPr>
        <w:t xml:space="preserve"> Management (PLM) para usuarios y roles específicos.</w:t>
      </w:r>
    </w:p>
    <w:p w14:paraId="643A275F"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{"citationItems":[{"id":"ITEM-1","itemData":{"DOI":"10.1504/IJCSE.2016.078934","ISSN":"1742-7185","author":[{"dropping-particle":"","family":"Liu","given":"Changsong","non-dropping-particle":"","parse-names":false,"suffix":""}],"container-title":"Int. J. Comput. Sci. Eng.","id":"ITEM-1","issue":"3","issued":{"date-parts":[["2016"]]},"page":"285–295","publisher":"Inderscience Publishers","publisher-place":"Geneva 15, CHE","title":"An Intelligent Planning Technique-Based Software Requirement Analysis","type":"article-journal","volume":"13"},"uris":["http://www.mendeley.com/documents/?uuid=fdb53a68-375e-404c-97f3-7821068b8c42"]}],"mendeley":{"formattedCitation":"[16]","plainTextFormattedCitation":"[16]","previouslyFormattedCitation":"[16]"},"properties":{"noteIndex":0},"schema":"https://github.com/citation-style-language/schema/raw/master/csl-citation.json"}</w:instrText>
      </w:r>
      <w:r w:rsidRPr="002C44D0">
        <w:rPr>
          <w:rStyle w:val="hps"/>
          <w:lang w:val="es-EC"/>
        </w:rPr>
        <w:fldChar w:fldCharType="separate"/>
      </w:r>
      <w:r w:rsidRPr="002C44D0">
        <w:rPr>
          <w:rStyle w:val="hps"/>
          <w:noProof/>
          <w:lang w:val="es-EC"/>
        </w:rPr>
        <w:t>[16]</w:t>
      </w:r>
      <w:r w:rsidRPr="002C44D0">
        <w:rPr>
          <w:rStyle w:val="hps"/>
          <w:lang w:val="es-EC"/>
        </w:rPr>
        <w:fldChar w:fldCharType="end"/>
      </w:r>
      <w:r w:rsidRPr="002C44D0">
        <w:rPr>
          <w:rStyle w:val="hps"/>
          <w:lang w:val="es-EC"/>
        </w:rPr>
        <w:t xml:space="preserve"> encontramos Framework </w:t>
      </w:r>
      <w:proofErr w:type="spellStart"/>
      <w:r w:rsidRPr="002C44D0">
        <w:rPr>
          <w:rStyle w:val="hps"/>
          <w:lang w:val="es-EC"/>
        </w:rPr>
        <w:t>of</w:t>
      </w:r>
      <w:proofErr w:type="spellEnd"/>
      <w:r w:rsidRPr="002C44D0">
        <w:rPr>
          <w:rStyle w:val="hps"/>
          <w:lang w:val="es-EC"/>
        </w:rPr>
        <w:t xml:space="preserve"> </w:t>
      </w:r>
      <w:proofErr w:type="spellStart"/>
      <w:r w:rsidRPr="002C44D0">
        <w:rPr>
          <w:rStyle w:val="hps"/>
          <w:lang w:val="es-EC"/>
        </w:rPr>
        <w:t>Algorithm</w:t>
      </w:r>
      <w:proofErr w:type="spellEnd"/>
      <w:r w:rsidRPr="002C44D0">
        <w:rPr>
          <w:rStyle w:val="hps"/>
          <w:lang w:val="es-EC"/>
        </w:rPr>
        <w:t xml:space="preserve"> </w:t>
      </w:r>
      <w:proofErr w:type="spellStart"/>
      <w:r w:rsidRPr="002C44D0">
        <w:rPr>
          <w:rStyle w:val="hps"/>
          <w:lang w:val="es-EC"/>
        </w:rPr>
        <w:t>Intelligent</w:t>
      </w:r>
      <w:proofErr w:type="spellEnd"/>
      <w:r w:rsidRPr="002C44D0">
        <w:rPr>
          <w:rStyle w:val="hps"/>
          <w:lang w:val="es-EC"/>
        </w:rPr>
        <w:t xml:space="preserve"> </w:t>
      </w:r>
      <w:proofErr w:type="spellStart"/>
      <w:r w:rsidRPr="002C44D0">
        <w:rPr>
          <w:rStyle w:val="hps"/>
          <w:lang w:val="es-EC"/>
        </w:rPr>
        <w:t>Planning-based</w:t>
      </w:r>
      <w:proofErr w:type="spellEnd"/>
      <w:r w:rsidRPr="002C44D0">
        <w:rPr>
          <w:rStyle w:val="hps"/>
          <w:lang w:val="es-EC"/>
        </w:rPr>
        <w:t xml:space="preserve"> </w:t>
      </w:r>
      <w:proofErr w:type="spellStart"/>
      <w:r w:rsidRPr="002C44D0">
        <w:rPr>
          <w:rStyle w:val="hps"/>
          <w:lang w:val="es-EC"/>
        </w:rPr>
        <w:t>Requirement</w:t>
      </w:r>
      <w:proofErr w:type="spellEnd"/>
      <w:r w:rsidRPr="002C44D0">
        <w:rPr>
          <w:rStyle w:val="hps"/>
          <w:lang w:val="es-EC"/>
        </w:rPr>
        <w:t xml:space="preserve"> </w:t>
      </w:r>
      <w:proofErr w:type="spellStart"/>
      <w:r w:rsidRPr="002C44D0">
        <w:rPr>
          <w:rStyle w:val="hps"/>
          <w:lang w:val="es-EC"/>
        </w:rPr>
        <w:t>Analysis</w:t>
      </w:r>
      <w:proofErr w:type="spellEnd"/>
      <w:r w:rsidRPr="002C44D0">
        <w:rPr>
          <w:rStyle w:val="hps"/>
          <w:lang w:val="es-EC"/>
        </w:rPr>
        <w:t xml:space="preserve"> (IPRA) una herramienta para aprender modelos de acción con efectos condicionales y efectos probabilísticos con el fin de aplicar este algoritmo para obtener el dominio de planificación completo y la especificación de los requisitos de forma automática usando los métodos de planificación automatizada y una técnica de aprendizaje automático para traducir los requisitos de software.</w:t>
      </w:r>
    </w:p>
    <w:p w14:paraId="2605562F" w14:textId="7E2C7273" w:rsidR="0006090B" w:rsidRPr="002C44D0" w:rsidRDefault="00636D56" w:rsidP="0006090B">
      <w:pPr>
        <w:pStyle w:val="Textoindependiente"/>
        <w:rPr>
          <w:rStyle w:val="hps"/>
          <w:lang w:val="es-EC"/>
        </w:rPr>
      </w:pPr>
      <w:r w:rsidRPr="002C44D0">
        <w:rPr>
          <w:rStyle w:val="hps"/>
          <w:lang w:val="es-EC"/>
        </w:rPr>
        <w:t>Según</w:t>
      </w:r>
      <w:r w:rsidR="0006090B" w:rsidRPr="002C44D0">
        <w:rPr>
          <w:rStyle w:val="hps"/>
          <w:lang w:val="es-EC"/>
        </w:rPr>
        <w:t xml:space="preserve"> </w:t>
      </w:r>
      <w:r w:rsidR="0006090B" w:rsidRPr="002C44D0">
        <w:rPr>
          <w:rStyle w:val="hps"/>
          <w:lang w:val="es-EC"/>
        </w:rPr>
        <w:fldChar w:fldCharType="begin" w:fldLock="1"/>
      </w:r>
      <w:r w:rsidR="0006090B" w:rsidRPr="002C44D0">
        <w:rPr>
          <w:rStyle w:val="hps"/>
          <w:lang w:val="es-EC"/>
        </w:rPr>
        <w:instrText>ADDIN CSL_CITATION {"citationItems":[{"id":"ITEM-1","itemData":{"DOI":"https://doi.org/10.1016/B978-0-12-801954-2.00001-7","ISBN":"978-0-12-801954-2","abstract":"Requirements engineering refers to the process of defining, documenting, and maintaining requirements statements. Correct system development depends on a precise, correct, and complete system description or specification. How to obtain requirements statements and produce a correct and complete system specification is the main task of requirements engineering. This chapter explores the three dimensions of the requirements engineering: specifications, representation, and agreement among stakeholders.","author":[{"dropping-particle":"","family":"Jin","given":"Zhi","non-dropping-particle":"","parse-names":false,"suffix":""}],"container-title":"Environment Modeling-Based Requirements Engineering for Software Intensive Systems","editor":[{"dropping-particle":"","family":"Jin","given":"Zhi","non-dropping-particle":"","parse-names":false,"suffix":""}],"id":"ITEM-1","issued":{"date-parts":[["2018"]]},"page":"3-11","publisher":"Morgan Kaufmann","publisher-place":"Oxford","title":"Chapter 1 - Requirements and Requirements Engineering</w:instrText>
      </w:r>
      <w:r w:rsidR="0006090B" w:rsidRPr="002C44D0">
        <w:rPr>
          <w:rStyle w:val="hps"/>
          <w:rFonts w:ascii="Cambria Math" w:hAnsi="Cambria Math" w:cs="Cambria Math"/>
          <w:lang w:val="es-EC"/>
        </w:rPr>
        <w:instrText>∗∗</w:instrText>
      </w:r>
      <w:r w:rsidR="0006090B" w:rsidRPr="002C44D0">
        <w:rPr>
          <w:rStyle w:val="hps"/>
          <w:lang w:val="es-EC"/>
        </w:rPr>
        <w:instrText>This chapter serves to deliver general background knowledge about requirements and requirements engineering.","type":"chapter"},"uris":["http://www.mendeley.com/documents/?uuid=b4cc8633-1760-4256-ba6f-f182ef7b7b12"]}],"mendeley":{"formattedCitation":"[17]","plainTextFormattedCitation":"[17]","previouslyFormattedCitation":"[17]"},"properties":{"noteIndex":0},"schema":"https://github.com/citation-style-language/schema/raw/master/csl-citation.json"}</w:instrText>
      </w:r>
      <w:r w:rsidR="0006090B" w:rsidRPr="002C44D0">
        <w:rPr>
          <w:rStyle w:val="hps"/>
          <w:lang w:val="es-EC"/>
        </w:rPr>
        <w:fldChar w:fldCharType="separate"/>
      </w:r>
      <w:r w:rsidR="0006090B" w:rsidRPr="002C44D0">
        <w:rPr>
          <w:rStyle w:val="hps"/>
          <w:noProof/>
          <w:lang w:val="es-EC"/>
        </w:rPr>
        <w:t>[17]</w:t>
      </w:r>
      <w:r w:rsidR="0006090B" w:rsidRPr="002C44D0">
        <w:rPr>
          <w:rStyle w:val="hps"/>
          <w:lang w:val="es-EC"/>
        </w:rPr>
        <w:fldChar w:fldCharType="end"/>
      </w:r>
      <w:r w:rsidR="0006090B" w:rsidRPr="002C44D0">
        <w:rPr>
          <w:rStyle w:val="hps"/>
          <w:lang w:val="es-EC"/>
        </w:rPr>
        <w:t>, encontramos CIPROS la cual es una lista que nos ayuda a los desarrolladores a evaluar los requisitos de los sistemas existentes y refuerza el informe de las descripciones de los sistemas de software. CIPROS es el resultado de un análisis cualitativo del texto.</w:t>
      </w:r>
    </w:p>
    <w:p w14:paraId="35C8076A" w14:textId="6AE97257" w:rsidR="0006090B" w:rsidRPr="002C44D0" w:rsidRDefault="0006090B" w:rsidP="0006090B">
      <w:pPr>
        <w:pStyle w:val="Textoindependiente"/>
        <w:rPr>
          <w:rStyle w:val="hps"/>
          <w:lang w:val="es-EC"/>
        </w:rPr>
      </w:pPr>
      <w:r w:rsidRPr="002C44D0">
        <w:rPr>
          <w:rStyle w:val="hps"/>
          <w:lang w:val="es-EC"/>
        </w:rPr>
        <w:t xml:space="preserve">En </w:t>
      </w:r>
      <w:r w:rsidRPr="002C44D0">
        <w:rPr>
          <w:rStyle w:val="hps"/>
          <w:lang w:val="es-EC"/>
        </w:rPr>
        <w:fldChar w:fldCharType="begin" w:fldLock="1"/>
      </w:r>
      <w:r w:rsidRPr="002C44D0">
        <w:rPr>
          <w:rStyle w:val="hps"/>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rStyle w:val="hps"/>
          <w:lang w:val="es-EC"/>
        </w:rPr>
        <w:fldChar w:fldCharType="separate"/>
      </w:r>
      <w:r w:rsidRPr="002C44D0">
        <w:rPr>
          <w:rStyle w:val="hps"/>
          <w:noProof/>
          <w:lang w:val="es-EC"/>
        </w:rPr>
        <w:t>[19]</w:t>
      </w:r>
      <w:r w:rsidRPr="002C44D0">
        <w:rPr>
          <w:rStyle w:val="hps"/>
          <w:lang w:val="es-EC"/>
        </w:rPr>
        <w:fldChar w:fldCharType="end"/>
      </w:r>
      <w:r w:rsidRPr="002C44D0">
        <w:rPr>
          <w:rStyle w:val="hps"/>
          <w:lang w:val="es-EC"/>
        </w:rPr>
        <w:t xml:space="preserve">, se utilizan diversas herramientas como </w:t>
      </w:r>
      <w:proofErr w:type="spellStart"/>
      <w:r w:rsidRPr="002C44D0">
        <w:rPr>
          <w:rStyle w:val="hps"/>
          <w:lang w:val="es-EC"/>
        </w:rPr>
        <w:t>Planbox</w:t>
      </w:r>
      <w:proofErr w:type="spellEnd"/>
      <w:r w:rsidRPr="002C44D0">
        <w:rPr>
          <w:rStyle w:val="hps"/>
          <w:lang w:val="es-EC"/>
        </w:rPr>
        <w:t xml:space="preserve"> que es una plataforma de gestión ágil que cubre una gran parte de los requisitos funcionales y a su vez gestiona las historias de usuarios, </w:t>
      </w:r>
      <w:proofErr w:type="spellStart"/>
      <w:r w:rsidRPr="002C44D0">
        <w:rPr>
          <w:rStyle w:val="hps"/>
          <w:lang w:val="es-EC"/>
        </w:rPr>
        <w:t>tinyPM</w:t>
      </w:r>
      <w:proofErr w:type="spellEnd"/>
      <w:r w:rsidRPr="002C44D0">
        <w:rPr>
          <w:rStyle w:val="hps"/>
          <w:lang w:val="es-EC"/>
        </w:rPr>
        <w:t xml:space="preserve"> que es una herramienta ligera para una </w:t>
      </w:r>
      <w:r w:rsidRPr="002C44D0">
        <w:rPr>
          <w:rStyle w:val="hps"/>
          <w:lang w:val="es-EC"/>
        </w:rPr>
        <w:t xml:space="preserve">colaboración ágil que incluye gestión de productos, trabajo atrasado, panel de tareas, historias de usuarios, wiki e integraciones, </w:t>
      </w:r>
      <w:proofErr w:type="spellStart"/>
      <w:r w:rsidRPr="002C44D0">
        <w:rPr>
          <w:rStyle w:val="hps"/>
          <w:lang w:val="es-EC"/>
        </w:rPr>
        <w:t>scrumDesk</w:t>
      </w:r>
      <w:proofErr w:type="spellEnd"/>
      <w:r w:rsidRPr="002C44D0">
        <w:rPr>
          <w:rStyle w:val="hps"/>
          <w:lang w:val="es-EC"/>
        </w:rPr>
        <w:t xml:space="preserve"> que se usa para la gestión de Proyectos bajo la metodología Scrum, desde la creación de las historias de usuario hasta la realización de los incrementos, y por último </w:t>
      </w:r>
      <w:proofErr w:type="spellStart"/>
      <w:r w:rsidRPr="002C44D0">
        <w:rPr>
          <w:rStyle w:val="hps"/>
          <w:lang w:val="es-EC"/>
        </w:rPr>
        <w:t>VersionOne</w:t>
      </w:r>
      <w:proofErr w:type="spellEnd"/>
      <w:r w:rsidRPr="002C44D0">
        <w:rPr>
          <w:rStyle w:val="hps"/>
          <w:lang w:val="es-EC"/>
        </w:rPr>
        <w:t xml:space="preserve"> que gestiona proyectos, rastrea y mantiene registros de todas las fases además admite metodologías como </w:t>
      </w:r>
      <w:proofErr w:type="spellStart"/>
      <w:r w:rsidRPr="002C44D0">
        <w:rPr>
          <w:rStyle w:val="hps"/>
          <w:lang w:val="es-EC"/>
        </w:rPr>
        <w:t>Scaled</w:t>
      </w:r>
      <w:proofErr w:type="spellEnd"/>
      <w:r w:rsidRPr="002C44D0">
        <w:rPr>
          <w:rStyle w:val="hps"/>
          <w:lang w:val="es-EC"/>
        </w:rPr>
        <w:t xml:space="preserve"> Agile Framework (</w:t>
      </w:r>
      <w:proofErr w:type="spellStart"/>
      <w:r w:rsidRPr="002C44D0">
        <w:rPr>
          <w:rStyle w:val="hps"/>
          <w:lang w:val="es-EC"/>
        </w:rPr>
        <w:t>SAFe</w:t>
      </w:r>
      <w:proofErr w:type="spellEnd"/>
      <w:r w:rsidRPr="002C44D0">
        <w:rPr>
          <w:rStyle w:val="hps"/>
          <w:lang w:val="es-EC"/>
        </w:rPr>
        <w:t xml:space="preserve">), Enterprise Scrum, Kanban, DAD, </w:t>
      </w:r>
      <w:proofErr w:type="spellStart"/>
      <w:r w:rsidRPr="002C44D0">
        <w:rPr>
          <w:rStyle w:val="hps"/>
          <w:lang w:val="es-EC"/>
        </w:rPr>
        <w:t>LeSS</w:t>
      </w:r>
      <w:proofErr w:type="spellEnd"/>
      <w:r w:rsidRPr="002C44D0">
        <w:rPr>
          <w:rStyle w:val="hps"/>
          <w:lang w:val="es-EC"/>
        </w:rPr>
        <w:t xml:space="preserve"> o una metodología híbrida. </w:t>
      </w:r>
    </w:p>
    <w:p w14:paraId="55D14C24"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{"citationItems":[{"id":"ITEM-1","itemData":{"DOI":"https://doi.org/10.1016/j.jss.2015.10.024","ISSN":"0164-1212","abstract":"Requirements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Software","id":"ITEM-1","issued":{"date-parts":[["2016"]]},"page":"645 - 657","title":"Grounded requirements engineering: An approach to use case driven requirements engineering","type":"article-journal","volume":"117"},"uris":["http://www.mendeley.com/documents/?uuid=2d6c37ea-e375-3c69-bb7f-e69d2b21630e"]}],"mendeley":{"formattedCitation":"[20]","plainTextFormattedCitation":"[20]","previouslyFormattedCitation":"[20]"},"properties":{"noteIndex":0},"schema":"https://github.com/citation-style-language/schema/raw/master/csl-citation.json"}</w:instrText>
      </w:r>
      <w:r w:rsidRPr="002C44D0">
        <w:rPr>
          <w:rStyle w:val="hps"/>
          <w:lang w:val="es-EC"/>
        </w:rPr>
        <w:fldChar w:fldCharType="separate"/>
      </w:r>
      <w:r w:rsidRPr="002C44D0">
        <w:rPr>
          <w:rStyle w:val="hps"/>
          <w:noProof/>
          <w:lang w:val="es-EC"/>
        </w:rPr>
        <w:t>[20]</w:t>
      </w:r>
      <w:r w:rsidRPr="002C44D0">
        <w:rPr>
          <w:rStyle w:val="hps"/>
          <w:lang w:val="es-EC"/>
        </w:rPr>
        <w:fldChar w:fldCharType="end"/>
      </w:r>
      <w:r w:rsidRPr="002C44D0">
        <w:rPr>
          <w:rStyle w:val="hps"/>
          <w:lang w:val="es-EC"/>
        </w:rPr>
        <w:t>, se utiliza MMT (</w:t>
      </w:r>
      <w:proofErr w:type="spellStart"/>
      <w:r w:rsidRPr="002C44D0">
        <w:rPr>
          <w:rStyle w:val="hps"/>
          <w:lang w:val="es-EC"/>
        </w:rPr>
        <w:t>Model</w:t>
      </w:r>
      <w:proofErr w:type="spellEnd"/>
      <w:r w:rsidRPr="002C44D0">
        <w:rPr>
          <w:rStyle w:val="hps"/>
          <w:lang w:val="es-EC"/>
        </w:rPr>
        <w:t xml:space="preserve"> </w:t>
      </w:r>
      <w:proofErr w:type="spellStart"/>
      <w:r w:rsidRPr="002C44D0">
        <w:rPr>
          <w:rStyle w:val="hps"/>
          <w:lang w:val="es-EC"/>
        </w:rPr>
        <w:t>Merge</w:t>
      </w:r>
      <w:proofErr w:type="spellEnd"/>
      <w:r w:rsidRPr="002C44D0">
        <w:rPr>
          <w:rStyle w:val="hps"/>
          <w:lang w:val="es-EC"/>
        </w:rPr>
        <w:t xml:space="preserve"> Tool) qué nos sirve para editar y examinar modelos de aplicación en un módulo o capa diferente de usuarios.</w:t>
      </w:r>
    </w:p>
    <w:p w14:paraId="5962EABA" w14:textId="2536944A" w:rsidR="0006090B" w:rsidRPr="002C44D0" w:rsidRDefault="0006090B" w:rsidP="0006090B">
      <w:pPr>
        <w:pStyle w:val="Textoindependiente"/>
        <w:rPr>
          <w:rStyle w:val="hps"/>
          <w:lang w:val="es-EC"/>
        </w:rPr>
      </w:pPr>
      <w:r w:rsidRPr="002C44D0">
        <w:rPr>
          <w:rStyle w:val="hps"/>
          <w:lang w:val="es-EC"/>
        </w:rPr>
        <w:t xml:space="preserve">En </w:t>
      </w:r>
      <w:r w:rsidRPr="002C44D0">
        <w:rPr>
          <w:rStyle w:val="hps"/>
          <w:lang w:val="es-EC"/>
        </w:rPr>
        <w:fldChar w:fldCharType="begin" w:fldLock="1"/>
      </w:r>
      <w:r w:rsidRPr="002C44D0">
        <w:rPr>
          <w:rStyle w:val="hps"/>
          <w:lang w:val="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Style w:val="hps"/>
          <w:lang w:val="es-EC"/>
        </w:rPr>
        <w:fldChar w:fldCharType="separate"/>
      </w:r>
      <w:r w:rsidRPr="002C44D0">
        <w:rPr>
          <w:rStyle w:val="hps"/>
          <w:noProof/>
          <w:lang w:val="es-EC"/>
        </w:rPr>
        <w:t>[21]</w:t>
      </w:r>
      <w:r w:rsidRPr="002C44D0">
        <w:rPr>
          <w:rStyle w:val="hps"/>
          <w:lang w:val="es-EC"/>
        </w:rPr>
        <w:fldChar w:fldCharType="end"/>
      </w:r>
      <w:r w:rsidRPr="002C44D0">
        <w:rPr>
          <w:rStyle w:val="hps"/>
          <w:lang w:val="es-EC"/>
        </w:rPr>
        <w:t>, se utiliza OWL (</w:t>
      </w:r>
      <w:proofErr w:type="spellStart"/>
      <w:r w:rsidRPr="002C44D0">
        <w:rPr>
          <w:rStyle w:val="hps"/>
          <w:lang w:val="es-EC"/>
        </w:rPr>
        <w:t>The</w:t>
      </w:r>
      <w:proofErr w:type="spellEnd"/>
      <w:r w:rsidRPr="002C44D0">
        <w:rPr>
          <w:rStyle w:val="hps"/>
          <w:lang w:val="es-EC"/>
        </w:rPr>
        <w:t xml:space="preserve"> </w:t>
      </w:r>
      <w:proofErr w:type="spellStart"/>
      <w:r w:rsidRPr="002C44D0">
        <w:rPr>
          <w:rStyle w:val="hps"/>
          <w:lang w:val="es-EC"/>
        </w:rPr>
        <w:t>Ontology</w:t>
      </w:r>
      <w:proofErr w:type="spellEnd"/>
      <w:r w:rsidRPr="002C44D0">
        <w:rPr>
          <w:rStyle w:val="hps"/>
          <w:lang w:val="es-EC"/>
        </w:rPr>
        <w:t xml:space="preserve"> Web </w:t>
      </w:r>
      <w:proofErr w:type="spellStart"/>
      <w:r w:rsidRPr="002C44D0">
        <w:rPr>
          <w:rStyle w:val="hps"/>
          <w:lang w:val="es-EC"/>
        </w:rPr>
        <w:t>Languaje</w:t>
      </w:r>
      <w:proofErr w:type="spellEnd"/>
      <w:r w:rsidRPr="002C44D0">
        <w:rPr>
          <w:rStyle w:val="hps"/>
          <w:lang w:val="es-EC"/>
        </w:rPr>
        <w:t>) que es una herramienta para procesar el contenido de la información, lo que la convierte en el lenguaje más conocido para la descripción semántica de las ontologías, hay dos tipos principales de propiedades que OWL representas como relaciones: "Propiedades de los objetos" y "Propiedades de los datos". OWL se integra con la metodología “</w:t>
      </w:r>
      <w:proofErr w:type="spellStart"/>
      <w:r w:rsidRPr="002C44D0">
        <w:rPr>
          <w:rStyle w:val="hps"/>
          <w:lang w:val="es-EC"/>
        </w:rPr>
        <w:t>Early</w:t>
      </w:r>
      <w:proofErr w:type="spellEnd"/>
      <w:r w:rsidRPr="002C44D0">
        <w:rPr>
          <w:rStyle w:val="hps"/>
          <w:lang w:val="es-EC"/>
        </w:rPr>
        <w:t xml:space="preserve"> </w:t>
      </w:r>
      <w:proofErr w:type="spellStart"/>
      <w:r w:rsidRPr="002C44D0">
        <w:rPr>
          <w:rStyle w:val="hps"/>
          <w:lang w:val="es-EC"/>
        </w:rPr>
        <w:t>Knowledge</w:t>
      </w:r>
      <w:proofErr w:type="spellEnd"/>
      <w:r w:rsidRPr="002C44D0">
        <w:rPr>
          <w:rStyle w:val="hps"/>
          <w:lang w:val="es-EC"/>
        </w:rPr>
        <w:t xml:space="preserve"> </w:t>
      </w:r>
      <w:proofErr w:type="spellStart"/>
      <w:r w:rsidRPr="002C44D0">
        <w:rPr>
          <w:rStyle w:val="hps"/>
          <w:lang w:val="es-EC"/>
        </w:rPr>
        <w:t>Organization</w:t>
      </w:r>
      <w:proofErr w:type="spellEnd"/>
      <w:r w:rsidRPr="002C44D0">
        <w:rPr>
          <w:rStyle w:val="hps"/>
          <w:lang w:val="es-EC"/>
        </w:rPr>
        <w:t xml:space="preserve"> </w:t>
      </w:r>
      <w:proofErr w:type="spellStart"/>
      <w:r w:rsidRPr="002C44D0">
        <w:rPr>
          <w:rStyle w:val="hps"/>
          <w:lang w:val="es-EC"/>
        </w:rPr>
        <w:t>assisted</w:t>
      </w:r>
      <w:proofErr w:type="spellEnd"/>
      <w:r w:rsidRPr="002C44D0">
        <w:rPr>
          <w:rStyle w:val="hps"/>
          <w:lang w:val="es-EC"/>
        </w:rPr>
        <w:t xml:space="preserve"> </w:t>
      </w:r>
      <w:proofErr w:type="spellStart"/>
      <w:r w:rsidRPr="002C44D0">
        <w:rPr>
          <w:rStyle w:val="hps"/>
          <w:lang w:val="es-EC"/>
        </w:rPr>
        <w:t>by</w:t>
      </w:r>
      <w:proofErr w:type="spellEnd"/>
      <w:r w:rsidRPr="002C44D0">
        <w:rPr>
          <w:rStyle w:val="hps"/>
          <w:lang w:val="es-EC"/>
        </w:rPr>
        <w:t xml:space="preserve"> </w:t>
      </w:r>
      <w:proofErr w:type="spellStart"/>
      <w:r w:rsidRPr="002C44D0">
        <w:rPr>
          <w:rStyle w:val="hps"/>
          <w:lang w:val="es-EC"/>
        </w:rPr>
        <w:t>Aspects</w:t>
      </w:r>
      <w:proofErr w:type="spellEnd"/>
      <w:r w:rsidRPr="002C44D0">
        <w:rPr>
          <w:rStyle w:val="hps"/>
          <w:lang w:val="es-EC"/>
        </w:rPr>
        <w:t xml:space="preserve">” (EKOA) </w:t>
      </w:r>
    </w:p>
    <w:p w14:paraId="42D3BFC1" w14:textId="59E86B24" w:rsidR="0006090B" w:rsidRPr="002C44D0" w:rsidRDefault="0006090B" w:rsidP="0006090B">
      <w:pPr>
        <w:pStyle w:val="Textoindependiente"/>
        <w:rPr>
          <w:rStyle w:val="hps"/>
          <w:lang w:val="es-EC"/>
        </w:rPr>
      </w:pPr>
      <w:r w:rsidRPr="002C44D0">
        <w:rPr>
          <w:rStyle w:val="hps"/>
          <w:lang w:val="es-EC"/>
        </w:rPr>
        <w:t xml:space="preserve">En </w:t>
      </w:r>
      <w:r w:rsidRPr="002C44D0">
        <w:rPr>
          <w:rStyle w:val="hps"/>
          <w:lang w:val="es-EC"/>
        </w:rPr>
        <w:fldChar w:fldCharType="begin" w:fldLock="1"/>
      </w:r>
      <w:r w:rsidRPr="002C44D0">
        <w:rPr>
          <w:rStyle w:val="hps"/>
          <w:lang w:val="es-EC"/>
        </w:rPr>
        <w:instrText>ADDIN CSL_CITATION {"citationItems":[{"id":"ITEM-1","itemData":{"DOI":"https://doi.org/10.1016/j.jss.2016.04.060","ISSN":"0164-1212","abstract":"In the development of web information systems, design tasks are commonly used in approaches for Model-Driven Web Engineering (MDWE) to represent models. To generate fully implemented prototypes, these models require a rich representation of the semantics for actions (e.g., database persistence operations). In the development of some use case scenarios for the multi-layered development of web information systems, these design tasks may consume weeks of work even for experienced designers. The literature pointed out that the impossibility for executing a software project with short iterations hampers the adoption of some approaches for design in some contexts, such as start-up companies. A possible solution to introduce design tasks in short iterations is the use of automated design techniques, which assist the production of models by means of transformation tasks and refinements. This paper details our methodology for MDWE, which is supported by automated design techniques strictly associated with use case patterns of type CRUD. The novelty relies on iterations that are possible for execution with short time-scales. This is a benefit from automated design techniques not observed in MDWE approaches based on manual design tasks. We also report on previous experiences and address open questions relevant for the theory and practice of MDWE.","author":[{"dropping-particle":"","family":"Basso","given":"Fábio Paulo","non-dropping-particle":"","parse-names":false,"suffix":""},{"dropping-particle":"","family":"Pillat","given":"Raquel Mainardi","non-dropping-particle":"","parse-names":false,"suffix":""},{"dropping-particle":"","family":"Oliveira","given":"Toacy Cavalcante","non-dropping-particle":"","parse-names":false,"suffix":""},{"dropping-particle":"","family":"Roos-Frantz","given":"Fabricia","non-dropping-particle":"","parse-names":false,"suffix":""},{"dropping-particle":"","family":"Frantz","given":"Rafael Z","non-dropping-particle":"","parse-names":false,"suffix":""}],"container-title":"Journal of Systems and Software","id":"ITEM-1","issued":{"date-parts":[["2016"]]},"page":"612 - 637","title":"Automated design of multi-layered web information systems","type":"article-journal","volume":"117"},"uris":["http://www.mendeley.com/documents/?uuid=90fe297f-2922-3cf0-9b06-0b31acc171d8"]}],"mendeley":{"formattedCitation":"[22]","plainTextFormattedCitation":"[22]","previouslyFormattedCitation":"[22]"},"properties":{"noteIndex":0},"schema":"https://github.com/citation-style-language/schema/raw/master/csl-citation.json"}</w:instrText>
      </w:r>
      <w:r w:rsidRPr="002C44D0">
        <w:rPr>
          <w:rStyle w:val="hps"/>
          <w:lang w:val="es-EC"/>
        </w:rPr>
        <w:fldChar w:fldCharType="separate"/>
      </w:r>
      <w:r w:rsidRPr="002C44D0">
        <w:rPr>
          <w:rStyle w:val="hps"/>
          <w:noProof/>
          <w:lang w:val="es-EC"/>
        </w:rPr>
        <w:t>[22]</w:t>
      </w:r>
      <w:r w:rsidRPr="002C44D0">
        <w:rPr>
          <w:rStyle w:val="hps"/>
          <w:lang w:val="es-EC"/>
        </w:rPr>
        <w:fldChar w:fldCharType="end"/>
      </w:r>
      <w:r w:rsidRPr="002C44D0">
        <w:rPr>
          <w:rStyle w:val="hps"/>
          <w:lang w:val="es-EC"/>
        </w:rPr>
        <w:t xml:space="preserve">, se utiliza </w:t>
      </w:r>
      <w:proofErr w:type="spellStart"/>
      <w:r w:rsidRPr="002C44D0">
        <w:rPr>
          <w:rStyle w:val="hps"/>
          <w:lang w:val="es-EC"/>
        </w:rPr>
        <w:t>MockupToME</w:t>
      </w:r>
      <w:proofErr w:type="spellEnd"/>
      <w:r w:rsidRPr="002C44D0">
        <w:rPr>
          <w:rStyle w:val="hps"/>
          <w:lang w:val="es-EC"/>
        </w:rPr>
        <w:t xml:space="preserve"> </w:t>
      </w:r>
      <w:proofErr w:type="spellStart"/>
      <w:r w:rsidRPr="002C44D0">
        <w:rPr>
          <w:rStyle w:val="hps"/>
          <w:lang w:val="es-EC"/>
        </w:rPr>
        <w:t>tool</w:t>
      </w:r>
      <w:proofErr w:type="spellEnd"/>
      <w:r w:rsidRPr="002C44D0">
        <w:rPr>
          <w:rStyle w:val="hps"/>
          <w:lang w:val="es-EC"/>
        </w:rPr>
        <w:t xml:space="preserve"> que es una herramienta para diseñar maquetas con el fin de describir interacciones del cliente/propietario de un producto software, además dispone de un catálogo de plantillas Mockups TOME </w:t>
      </w:r>
      <w:proofErr w:type="spellStart"/>
      <w:r w:rsidRPr="002C44D0">
        <w:rPr>
          <w:rStyle w:val="hps"/>
          <w:lang w:val="es-EC"/>
        </w:rPr>
        <w:t>tool</w:t>
      </w:r>
      <w:proofErr w:type="spellEnd"/>
      <w:r w:rsidRPr="002C44D0">
        <w:rPr>
          <w:rStyle w:val="hps"/>
          <w:lang w:val="es-EC"/>
        </w:rPr>
        <w:t xml:space="preserve"> se usa con la metodología </w:t>
      </w:r>
      <w:proofErr w:type="spellStart"/>
      <w:r w:rsidRPr="002C44D0">
        <w:rPr>
          <w:rStyle w:val="hps"/>
          <w:lang w:val="es-EC"/>
        </w:rPr>
        <w:t>MockupToME</w:t>
      </w:r>
      <w:proofErr w:type="spellEnd"/>
      <w:r w:rsidRPr="002C44D0">
        <w:rPr>
          <w:rStyle w:val="hps"/>
          <w:lang w:val="es-EC"/>
        </w:rPr>
        <w:t xml:space="preserve"> </w:t>
      </w:r>
      <w:proofErr w:type="spellStart"/>
      <w:r w:rsidRPr="002C44D0">
        <w:rPr>
          <w:rStyle w:val="hps"/>
          <w:lang w:val="es-EC"/>
        </w:rPr>
        <w:t>Method</w:t>
      </w:r>
      <w:proofErr w:type="spellEnd"/>
      <w:r w:rsidRPr="002C44D0">
        <w:rPr>
          <w:rStyle w:val="hps"/>
          <w:lang w:val="es-EC"/>
        </w:rPr>
        <w:t>.</w:t>
      </w:r>
    </w:p>
    <w:p w14:paraId="50703551"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Style w:val="hps"/>
          <w:lang w:val="es-EC"/>
        </w:rPr>
        <w:fldChar w:fldCharType="separate"/>
      </w:r>
      <w:r w:rsidRPr="002C44D0">
        <w:rPr>
          <w:rStyle w:val="hps"/>
          <w:noProof/>
          <w:lang w:val="es-EC"/>
        </w:rPr>
        <w:t>[23]</w:t>
      </w:r>
      <w:r w:rsidRPr="002C44D0">
        <w:rPr>
          <w:rStyle w:val="hps"/>
          <w:lang w:val="es-EC"/>
        </w:rPr>
        <w:fldChar w:fldCharType="end"/>
      </w:r>
      <w:r w:rsidRPr="002C44D0">
        <w:rPr>
          <w:rStyle w:val="hps"/>
          <w:lang w:val="es-EC"/>
        </w:rPr>
        <w:t xml:space="preserve">, pudimos encontrar 3 herramientas que permiten la adquisición de requisitos, el establecimiento de la aptitud, la generación de informes y la documentación de apoyo a la ingeniería de requisitos, las cuales son DOORS desarrollada para la gestión de requisitos con un almacenamiento estructurado con una variedad de herramientas para el análisis y la automatización de diferentes pasos, además cuenta con su lenguaje llamado DXL (DOORS </w:t>
      </w:r>
      <w:proofErr w:type="spellStart"/>
      <w:r w:rsidRPr="002C44D0">
        <w:rPr>
          <w:rStyle w:val="hps"/>
          <w:lang w:val="es-EC"/>
        </w:rPr>
        <w:t>eXtended</w:t>
      </w:r>
      <w:proofErr w:type="spellEnd"/>
      <w:r w:rsidRPr="002C44D0">
        <w:rPr>
          <w:rStyle w:val="hps"/>
          <w:lang w:val="es-EC"/>
        </w:rPr>
        <w:t xml:space="preserve"> </w:t>
      </w:r>
      <w:proofErr w:type="spellStart"/>
      <w:r w:rsidRPr="002C44D0">
        <w:rPr>
          <w:rStyle w:val="hps"/>
          <w:lang w:val="es-EC"/>
        </w:rPr>
        <w:t>Language</w:t>
      </w:r>
      <w:proofErr w:type="spellEnd"/>
      <w:r w:rsidRPr="002C44D0">
        <w:rPr>
          <w:rStyle w:val="hps"/>
          <w:lang w:val="es-EC"/>
        </w:rPr>
        <w:t>), RTM (</w:t>
      </w:r>
      <w:proofErr w:type="spellStart"/>
      <w:r w:rsidRPr="002C44D0">
        <w:rPr>
          <w:rStyle w:val="hps"/>
          <w:lang w:val="es-EC"/>
        </w:rPr>
        <w:t>Requirements</w:t>
      </w:r>
      <w:proofErr w:type="spellEnd"/>
      <w:r w:rsidRPr="002C44D0">
        <w:rPr>
          <w:rStyle w:val="hps"/>
          <w:lang w:val="es-EC"/>
        </w:rPr>
        <w:t xml:space="preserve"> Management Tool) utilizada para el apoyo automatizado con la gestión automatizada de requisitos, </w:t>
      </w:r>
      <w:proofErr w:type="spellStart"/>
      <w:r w:rsidRPr="002C44D0">
        <w:rPr>
          <w:rStyle w:val="hps"/>
          <w:lang w:val="es-EC"/>
        </w:rPr>
        <w:t>Rational</w:t>
      </w:r>
      <w:proofErr w:type="spellEnd"/>
      <w:r w:rsidRPr="002C44D0">
        <w:rPr>
          <w:rStyle w:val="hps"/>
          <w:lang w:val="es-EC"/>
        </w:rPr>
        <w:t xml:space="preserve"> </w:t>
      </w:r>
      <w:proofErr w:type="spellStart"/>
      <w:r w:rsidRPr="002C44D0">
        <w:rPr>
          <w:rStyle w:val="hps"/>
          <w:lang w:val="es-EC"/>
        </w:rPr>
        <w:t>Requisite</w:t>
      </w:r>
      <w:proofErr w:type="spellEnd"/>
      <w:r w:rsidRPr="002C44D0">
        <w:rPr>
          <w:rStyle w:val="hps"/>
          <w:lang w:val="es-EC"/>
        </w:rPr>
        <w:t xml:space="preserve"> Pro dedicada al aspecto de la trazabilidad, proporciona tipos de requisitos definibles por el usuario además de crear proyectos configurables con plantillas de documentos.</w:t>
      </w:r>
    </w:p>
    <w:p w14:paraId="7BBA34F8" w14:textId="63DE8092" w:rsidR="0006090B" w:rsidRPr="002C44D0" w:rsidRDefault="0006090B" w:rsidP="0006090B">
      <w:pPr>
        <w:pStyle w:val="Textoindependiente"/>
        <w:rPr>
          <w:rStyle w:val="hps"/>
          <w:lang w:val="es-EC"/>
        </w:rPr>
      </w:pPr>
      <w:r w:rsidRPr="002C44D0">
        <w:rPr>
          <w:rStyle w:val="hps"/>
          <w:lang w:val="es-EC"/>
        </w:rPr>
        <w:t xml:space="preserve">En el </w:t>
      </w:r>
      <w:r w:rsidR="005562C4" w:rsidRPr="002C44D0">
        <w:rPr>
          <w:rStyle w:val="hps"/>
          <w:lang w:val="es-EC"/>
        </w:rPr>
        <w:t>documento</w:t>
      </w:r>
      <w:r w:rsidRPr="002C44D0">
        <w:rPr>
          <w:rStyle w:val="hps"/>
          <w:lang w:val="es-EC"/>
        </w:rPr>
        <w:t xml:space="preserve"> </w:t>
      </w:r>
      <w:r w:rsidRPr="002C44D0">
        <w:rPr>
          <w:rStyle w:val="hps"/>
          <w:lang w:val="es-EC"/>
        </w:rPr>
        <w:fldChar w:fldCharType="begin" w:fldLock="1"/>
      </w:r>
      <w:r w:rsidRPr="002C44D0">
        <w:rPr>
          <w:rStyle w:val="hps"/>
          <w:lang w:val="es-EC"/>
        </w:rPr>
        <w:instrText>ADDIN CSL_CITATION {"citationItems":[{"id":"ITEM-1","itemData":{"DOI":"10.1007/s00766-015-0225-3","ISSN":"0947-3602","author":[{"dropping-particle":"","family":"Águila","given":"Isabel M","non-dropping-particle":"","parse-names":false,"suffix":""},{"dropping-particle":"","family":"Sagrado","given":"José","non-dropping-particle":"","parse-names":false,"suffix":""}],"container-title":"Requir. Eng.","id":"ITEM-1","issue":"4","issued":{"date-parts":[["2016"]]},"page":"461–480","publisher":"Springer-Verlag","publisher-place":"Berlin, Heidelberg","title":"Bayesian Networks for Enhancement of Requirements Engineering: A Literature Review","type":"article-journal","volume":"21"},"uris":["http://www.mendeley.com/documents/?uuid=ae47ac50-35aa-41af-9193-e02d99a3a1ad"]}],"mendeley":{"formattedCitation":"[24]","plainTextFormattedCitation":"[24]","previouslyFormattedCitation":"[24]"},"properties":{"noteIndex":0},"schema":"https://github.com/citation-style-language/schema/raw/master/csl-citation.json"}</w:instrText>
      </w:r>
      <w:r w:rsidRPr="002C44D0">
        <w:rPr>
          <w:rStyle w:val="hps"/>
          <w:lang w:val="es-EC"/>
        </w:rPr>
        <w:fldChar w:fldCharType="separate"/>
      </w:r>
      <w:r w:rsidRPr="002C44D0">
        <w:rPr>
          <w:rStyle w:val="hps"/>
          <w:noProof/>
          <w:lang w:val="es-EC"/>
        </w:rPr>
        <w:t>[24]</w:t>
      </w:r>
      <w:r w:rsidRPr="002C44D0">
        <w:rPr>
          <w:rStyle w:val="hps"/>
          <w:lang w:val="es-EC"/>
        </w:rPr>
        <w:fldChar w:fldCharType="end"/>
      </w:r>
      <w:r w:rsidRPr="002C44D0">
        <w:rPr>
          <w:rStyle w:val="hps"/>
          <w:lang w:val="es-EC"/>
        </w:rPr>
        <w:t>, se encontraron diferentes herramientas de software específicamente 3 las cuales son CARE que es una herramienta de ingeniería de software asistida por ordenador, SRW (</w:t>
      </w:r>
      <w:proofErr w:type="spellStart"/>
      <w:r w:rsidRPr="002C44D0">
        <w:rPr>
          <w:rStyle w:val="hps"/>
          <w:lang w:val="es-EC"/>
        </w:rPr>
        <w:t>System</w:t>
      </w:r>
      <w:proofErr w:type="spellEnd"/>
      <w:r w:rsidRPr="002C44D0">
        <w:rPr>
          <w:rStyle w:val="hps"/>
          <w:lang w:val="es-EC"/>
        </w:rPr>
        <w:t xml:space="preserve"> </w:t>
      </w:r>
      <w:proofErr w:type="spellStart"/>
      <w:r w:rsidRPr="002C44D0">
        <w:rPr>
          <w:rStyle w:val="hps"/>
          <w:lang w:val="es-EC"/>
        </w:rPr>
        <w:t>Requirement</w:t>
      </w:r>
      <w:proofErr w:type="spellEnd"/>
      <w:r w:rsidRPr="002C44D0">
        <w:rPr>
          <w:rStyle w:val="hps"/>
          <w:lang w:val="es-EC"/>
        </w:rPr>
        <w:t xml:space="preserve"> Web) representa las relaciones entre los requisitos, BOSH ofrece una cadena de herramientas para ingeniería de versiones, la implementación de Software y para gestionar el ciclo de vida de aplicaciones.</w:t>
      </w:r>
    </w:p>
    <w:p w14:paraId="318F186A"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{"citationItems":[{"id":"ITEM-1","itemData":{"DOI":"https://doi.org/10.1016/j.aei.2019.100983","ISSN":"1474-0346","abstract":"Nowadays, industrial companies are facing ever-increasing challenges to generate new value-in-use and maintain their high competitiveness in the market. With the rapid development of Information and Communication Technology (ICT), IT is embedded in the products themselves, i.e. smart, connected products (SCPs) to generate values. Hence, an emerging value proposition paradigm, smart product-service system (Smart PSS) was introduced, by leveraging both SCPs and its generated services as a solution bundle to meet individual customer needs. Unlike other types of PSS, in Smart PSS, massive user-generated data and product-sensed data are collected during the usage phase, where potential requirements can be elicited readily in a value co-creation manner with context-awareness. Nevertheless, only few scholars discuss any systematic manner to support requirement elicitation in such context. To fill the gaps, this research proposes a novel data-driven graph-based requirement elicitation framework in the Smart PSS, so as to assist engineering/designers make better design improvement or new design concept generation in a closed-loop manner. It underlines the informatics-based approach by integrating heterogeneous data sources into a holistic consideration. Moreover, by leveraging graph-based approach, context-product-service information can be linked by the edges and nodes in-between them to derive reliable requirements. To validate its feasibility and advantages, an illustrative example of smart bicycle design improvement is further adopted. As an explorative study, it is hoped that this work provides useful insights for the requirement elicitation process in today’s smart connected environment.","author":[{"dropping-particle":"","family":"Wang","given":"Zuoxu","non-dropping-particle":"","parse-names":false,"suffix":""},{"dropping-particle":"","family":"Chen","given":"Chun-Hsien","non-dropping-particle":"","parse-names":false,"suffix":""},{"dropping-particle":"","family":"Zheng","given":"Pai","non-dropping-particle":"","parse-names":false,"suffix":""},{"dropping-particle":"","family":"Li","given":"Xinyu","non-dropping-particle":"","parse-names":false,"suffix":""},{"dropping-particle":"","family":"Khoo","given":"Li Pheng","non-dropping-particle":"","parse-names":false,"suffix":""}],"container-title":"Advanced Engineering Informatics","id":"ITEM-1","issued":{"date-parts":[["2019"]]},"page":"100983","title":"A novel data-driven graph-based requirement elicitation framework in the smart product-service system context","type":"article-journal","volume":"42"},"uris":["http://www.mendeley.com/documents/?uuid=c5463f81-7efe-308b-bd42-55eef5cfdf23"]}],"mendeley":{"formattedCitation":"[25]","plainTextFormattedCitation":"[25]","previouslyFormattedCitation":"[25]"},"properties":{"noteIndex":0},"schema":"https://github.com/citation-style-language/schema/raw/master/csl-citation.json"}</w:instrText>
      </w:r>
      <w:r w:rsidRPr="002C44D0">
        <w:rPr>
          <w:rStyle w:val="hps"/>
          <w:lang w:val="es-EC"/>
        </w:rPr>
        <w:fldChar w:fldCharType="separate"/>
      </w:r>
      <w:r w:rsidRPr="002C44D0">
        <w:rPr>
          <w:rStyle w:val="hps"/>
          <w:noProof/>
          <w:lang w:val="es-EC"/>
        </w:rPr>
        <w:t>[25]</w:t>
      </w:r>
      <w:r w:rsidRPr="002C44D0">
        <w:rPr>
          <w:rStyle w:val="hps"/>
          <w:lang w:val="es-EC"/>
        </w:rPr>
        <w:fldChar w:fldCharType="end"/>
      </w:r>
      <w:r w:rsidRPr="002C44D0">
        <w:rPr>
          <w:rStyle w:val="hps"/>
          <w:lang w:val="es-EC"/>
        </w:rPr>
        <w:t>, se utiliza la herramienta Smart SPP en donde los datos generados por el usuario y los datos detectados por el producto se recogen durante la fase de utilización, en la que los posibles requisitos se pueden obtener fácilmente de una manera de creación de valor con conocimiento del contexto.</w:t>
      </w:r>
    </w:p>
    <w:p w14:paraId="59A859F9" w14:textId="77777777" w:rsidR="0006090B" w:rsidRPr="002C44D0" w:rsidRDefault="0006090B" w:rsidP="0006090B">
      <w:pPr>
        <w:pStyle w:val="Textoindependiente"/>
        <w:rPr>
          <w:rStyle w:val="hps"/>
          <w:lang w:val="es-EC"/>
        </w:rPr>
      </w:pPr>
      <w:r w:rsidRPr="002C44D0">
        <w:rPr>
          <w:rStyle w:val="hps"/>
          <w:lang w:val="es-EC"/>
        </w:rPr>
        <w:t xml:space="preserve">En el artículo </w:t>
      </w:r>
      <w:r w:rsidRPr="002C44D0">
        <w:rPr>
          <w:rStyle w:val="hps"/>
          <w:lang w:val="es-EC"/>
        </w:rPr>
        <w:fldChar w:fldCharType="begin" w:fldLock="1"/>
      </w:r>
      <w:r w:rsidRPr="002C44D0">
        <w:rPr>
          <w:rStyle w:val="hps"/>
          <w:lang w:val="es-EC"/>
        </w:rPr>
        <w:instrText>ADDIN CSL_CITATION {"citationItems":[{"id":"ITEM-1","itemData":{"DOI":"https://doi.org/10.1016/j.procs.2016.08.217","ISSN":"1877-0509","abstract":"Requirements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Science","id":"ITEM-1","issued":{"date-parts":[["2016"]]},"note":"Knowledge-Based and Intelligent Information &amp;amp; Engineering Systems: Proceedings of the 20th International Conference KES-2016","page":"1691 - 1700","title":"Requirements Elicitation with Extended Goal Graph","type":"article-journal","volume":"96"},"uris":["http://www.mendeley.com/documents/?uuid=7f36192b-a08a-3dea-a81e-6534eb8b6a96"]}],"mendeley":{"formattedCitation":"[26]","plainTextFormattedCitation":"[26]","previouslyFormattedCitation":"[26]"},"properties":{"noteIndex":0},"schema":"https://github.com/citation-style-language/schema/raw/master/csl-citation.json"}</w:instrText>
      </w:r>
      <w:r w:rsidRPr="002C44D0">
        <w:rPr>
          <w:rStyle w:val="hps"/>
          <w:lang w:val="es-EC"/>
        </w:rPr>
        <w:fldChar w:fldCharType="separate"/>
      </w:r>
      <w:r w:rsidRPr="002C44D0">
        <w:rPr>
          <w:rStyle w:val="hps"/>
          <w:noProof/>
          <w:lang w:val="es-EC"/>
        </w:rPr>
        <w:t>[26]</w:t>
      </w:r>
      <w:r w:rsidRPr="002C44D0">
        <w:rPr>
          <w:rStyle w:val="hps"/>
          <w:lang w:val="es-EC"/>
        </w:rPr>
        <w:fldChar w:fldCharType="end"/>
      </w:r>
      <w:r w:rsidRPr="002C44D0">
        <w:rPr>
          <w:rStyle w:val="hps"/>
          <w:lang w:val="es-EC"/>
        </w:rPr>
        <w:t xml:space="preserve">, el autor utiliza EGG (Extended </w:t>
      </w:r>
      <w:proofErr w:type="spellStart"/>
      <w:r w:rsidRPr="002C44D0">
        <w:rPr>
          <w:rStyle w:val="hps"/>
          <w:lang w:val="es-EC"/>
        </w:rPr>
        <w:t>Goal</w:t>
      </w:r>
      <w:proofErr w:type="spellEnd"/>
      <w:r w:rsidRPr="002C44D0">
        <w:rPr>
          <w:rStyle w:val="hps"/>
          <w:lang w:val="es-EC"/>
        </w:rPr>
        <w:t xml:space="preserve"> </w:t>
      </w:r>
      <w:proofErr w:type="spellStart"/>
      <w:r w:rsidRPr="002C44D0">
        <w:rPr>
          <w:rStyle w:val="hps"/>
          <w:lang w:val="es-EC"/>
        </w:rPr>
        <w:t>Graph</w:t>
      </w:r>
      <w:proofErr w:type="spellEnd"/>
      <w:r w:rsidRPr="002C44D0">
        <w:rPr>
          <w:rStyle w:val="hps"/>
          <w:lang w:val="es-EC"/>
        </w:rPr>
        <w:t>) como herramienta de apoyo para la reunión de obtención de requisitos y soluciones gracias al descubrimiento de conflictos para promover la discusión en la búsqueda de nuevas soluciones y criterios a través del experimento.</w:t>
      </w:r>
    </w:p>
    <w:p w14:paraId="2A907987" w14:textId="77777777" w:rsidR="00660058" w:rsidRPr="002C44D0" w:rsidRDefault="004430C4" w:rsidP="00660058">
      <w:pPr>
        <w:pStyle w:val="Textoindependiente"/>
        <w:rPr>
          <w:rStyle w:val="hps"/>
          <w:lang w:val="es-EC"/>
        </w:rPr>
      </w:pPr>
      <w:r w:rsidRPr="002C44D0">
        <w:rPr>
          <w:rStyle w:val="hps"/>
          <w:lang w:val="es-EC"/>
        </w:rPr>
        <w:lastRenderedPageBreak/>
        <w:t>EGG tiene éxito en la extracción de premisas y restricciones que los interesados sostienen implícitamente detrás de los requisitos.</w:t>
      </w:r>
    </w:p>
    <w:p w14:paraId="0393023E" w14:textId="13E919DC" w:rsidR="0006090B" w:rsidRPr="002C44D0" w:rsidRDefault="0006090B" w:rsidP="0006090B">
      <w:pPr>
        <w:pStyle w:val="Textoindependiente"/>
        <w:rPr>
          <w:rStyle w:val="hps"/>
          <w:lang w:val="es-EC"/>
        </w:rPr>
      </w:pPr>
      <w:r w:rsidRPr="002C44D0">
        <w:rPr>
          <w:rStyle w:val="hps"/>
          <w:lang w:val="es-EC"/>
        </w:rPr>
        <w:t xml:space="preserve">En el </w:t>
      </w:r>
      <w:r w:rsidR="005562C4" w:rsidRPr="002C44D0">
        <w:rPr>
          <w:rStyle w:val="hps"/>
          <w:lang w:val="es-EC"/>
        </w:rPr>
        <w:t>documento</w:t>
      </w:r>
      <w:r w:rsidRPr="002C44D0">
        <w:rPr>
          <w:rStyle w:val="hps"/>
          <w:lang w:val="es-EC"/>
        </w:rPr>
        <w:t xml:space="preserve"> </w:t>
      </w:r>
      <w:r w:rsidRPr="002C44D0">
        <w:rPr>
          <w:rStyle w:val="hps"/>
          <w:lang w:val="es-EC"/>
        </w:rPr>
        <w:fldChar w:fldCharType="begin" w:fldLock="1"/>
      </w:r>
      <w:r w:rsidRPr="002C44D0">
        <w:rPr>
          <w:rStyle w:val="hps"/>
          <w:lang w:val="es-EC"/>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d31d3574-50ce-4fc8-a731-4b9bfeead11c"]}],"mendeley":{"formattedCitation":"[27]","plainTextFormattedCitation":"[27]","previouslyFormattedCitation":"[27]"},"properties":{"noteIndex":0},"schema":"https://github.com/citation-style-language/schema/raw/master/csl-citation.json"}</w:instrText>
      </w:r>
      <w:r w:rsidRPr="002C44D0">
        <w:rPr>
          <w:rStyle w:val="hps"/>
          <w:lang w:val="es-EC"/>
        </w:rPr>
        <w:fldChar w:fldCharType="separate"/>
      </w:r>
      <w:r w:rsidRPr="002C44D0">
        <w:rPr>
          <w:rStyle w:val="hps"/>
          <w:noProof/>
          <w:lang w:val="es-EC"/>
        </w:rPr>
        <w:t>[27]</w:t>
      </w:r>
      <w:r w:rsidRPr="002C44D0">
        <w:rPr>
          <w:rStyle w:val="hps"/>
          <w:lang w:val="es-EC"/>
        </w:rPr>
        <w:fldChar w:fldCharType="end"/>
      </w:r>
      <w:r w:rsidRPr="002C44D0">
        <w:rPr>
          <w:rStyle w:val="hps"/>
          <w:lang w:val="es-EC"/>
        </w:rPr>
        <w:t>, el autor utiliza SMRS (</w:t>
      </w:r>
      <w:proofErr w:type="spellStart"/>
      <w:r w:rsidRPr="002C44D0">
        <w:rPr>
          <w:rStyle w:val="hps"/>
          <w:lang w:val="es-EC"/>
        </w:rPr>
        <w:t>Situational</w:t>
      </w:r>
      <w:proofErr w:type="spellEnd"/>
      <w:r w:rsidRPr="002C44D0">
        <w:rPr>
          <w:rStyle w:val="hps"/>
          <w:lang w:val="es-EC"/>
        </w:rPr>
        <w:t xml:space="preserve"> </w:t>
      </w:r>
      <w:proofErr w:type="spellStart"/>
      <w:r w:rsidRPr="002C44D0">
        <w:rPr>
          <w:rStyle w:val="hps"/>
          <w:lang w:val="es-EC"/>
        </w:rPr>
        <w:t>Requirement</w:t>
      </w:r>
      <w:proofErr w:type="spellEnd"/>
      <w:r w:rsidRPr="002C44D0">
        <w:rPr>
          <w:rStyle w:val="hps"/>
          <w:lang w:val="es-EC"/>
        </w:rPr>
        <w:t xml:space="preserve"> </w:t>
      </w:r>
      <w:proofErr w:type="spellStart"/>
      <w:r w:rsidRPr="002C44D0">
        <w:rPr>
          <w:rStyle w:val="hps"/>
          <w:lang w:val="es-EC"/>
        </w:rPr>
        <w:t>Method</w:t>
      </w:r>
      <w:proofErr w:type="spellEnd"/>
      <w:r w:rsidRPr="002C44D0">
        <w:rPr>
          <w:rStyle w:val="hps"/>
          <w:lang w:val="es-EC"/>
        </w:rPr>
        <w:t xml:space="preserve"> </w:t>
      </w:r>
      <w:proofErr w:type="spellStart"/>
      <w:r w:rsidRPr="002C44D0">
        <w:rPr>
          <w:rStyle w:val="hps"/>
          <w:lang w:val="es-EC"/>
        </w:rPr>
        <w:t>System</w:t>
      </w:r>
      <w:proofErr w:type="spellEnd"/>
      <w:r w:rsidRPr="002C44D0">
        <w:rPr>
          <w:rStyle w:val="hps"/>
          <w:lang w:val="es-EC"/>
        </w:rPr>
        <w:t>) para extraer con facilidad el método utilizado en la fase de obtención de requisitos que sea más adecuado para su situación de proyecto además se pueden crear nuevos métodos de acuerdo con su experiencia previa, SRMS cuenta con dos tipos de actores: El usuario y el administrador.</w:t>
      </w:r>
    </w:p>
    <w:p w14:paraId="39C9C1F7" w14:textId="77777777" w:rsidR="0006090B" w:rsidRPr="002C44D0" w:rsidRDefault="0006090B" w:rsidP="0006090B">
      <w:pPr>
        <w:pStyle w:val="Textoindependiente"/>
        <w:numPr>
          <w:ilvl w:val="0"/>
          <w:numId w:val="2"/>
        </w:numPr>
        <w:rPr>
          <w:rFonts w:eastAsia="Times New Roman"/>
          <w:lang w:val="es-EC"/>
        </w:rPr>
      </w:pPr>
      <w:r w:rsidRPr="002C44D0">
        <w:rPr>
          <w:i/>
          <w:color w:val="000000" w:themeColor="text1"/>
          <w:lang w:val="es-EC"/>
        </w:rPr>
        <w:t>Estándares utilizados para la elicitación de requisitos</w:t>
      </w:r>
    </w:p>
    <w:p w14:paraId="0C22F87A" w14:textId="77777777" w:rsidR="0006090B" w:rsidRPr="002C44D0" w:rsidRDefault="0006090B" w:rsidP="0006090B">
      <w:pPr>
        <w:pStyle w:val="Textoindependiente"/>
        <w:rPr>
          <w:rFonts w:eastAsia="Times New Roman"/>
          <w:color w:val="000000" w:themeColor="text1"/>
          <w:lang w:val="es-EC"/>
        </w:rPr>
      </w:pPr>
      <w:r w:rsidRPr="002C44D0">
        <w:rPr>
          <w:rFonts w:eastAsia="Times New Roman"/>
          <w:color w:val="000000" w:themeColor="text1"/>
          <w:lang w:val="es-EC"/>
        </w:rPr>
        <w:t xml:space="preserve">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[8]</w:t>
      </w:r>
      <w:r w:rsidRPr="002C44D0">
        <w:rPr>
          <w:rFonts w:eastAsia="Times New Roman"/>
          <w:color w:val="000000" w:themeColor="text1"/>
          <w:lang w:val="es-EC"/>
        </w:rPr>
        <w:fldChar w:fldCharType="end"/>
      </w:r>
      <w:r w:rsidRPr="002C44D0">
        <w:rPr>
          <w:rFonts w:eastAsia="Times New Roman"/>
          <w:color w:val="000000" w:themeColor="text1"/>
          <w:lang w:val="es-EC"/>
        </w:rPr>
        <w:t xml:space="preserve">, se usa el estándar ISO 14598-1 este proporciona un marco de trabajo para evaluar la calidad de todo tipo de producto software e indica los requisitos para los métodos de medición y el proceso de evaluación, proporcionando métricas y requisitos para los procesos de evaluación, a través de 6 etapas. 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[8]</w:t>
      </w:r>
      <w:r w:rsidRPr="002C44D0">
        <w:rPr>
          <w:rFonts w:eastAsia="Times New Roman"/>
          <w:color w:val="000000" w:themeColor="text1"/>
          <w:lang w:val="es-EC"/>
        </w:rPr>
        <w:fldChar w:fldCharType="end"/>
      </w:r>
      <w:r w:rsidRPr="002C44D0">
        <w:rPr>
          <w:rFonts w:eastAsia="Times New Roman"/>
          <w:color w:val="000000" w:themeColor="text1"/>
          <w:lang w:val="es-EC"/>
        </w:rPr>
        <w:t xml:space="preserve">, se usa el estándar ISO 15939 define un proceso de medición del software aplicable a todas las disciplinas de ingeniería y de gestión relacionados con el software. El proceso de medición de software en esta norma se describe a través de un modelo que define las actividades del proceso de medición, que son necesarios para especificar adecuadamente la información solicitada. 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{"citationItems":[{"id":"ITEM-1","itemData":{"DOI":"https://doi.org/10.1016/B978-0-12-802301-3.00007-7","ISBN":"978-0-12-802301-3","abstract":"Poor requirements management is often detrimental to estimation of project effort, duration, and costs. Various problems in eliciting and specifying requirements during estimation, such as ambiguous requirements at various levels of granularity and limited attention to nonfunctional requirements, lead to underestimates or estimation error larger than expected. To address these issues, we propose a “fill in the blanks” solution based on a tailoring of the Quality Function Deployment technique we name QF2D (Quality Factor through Quality Function Deployment), which utilizes the latest ISO standards and empirical evidence from industry practices. More specifically, QF2D focuses on requirements based on measurable entities (e.g., organization, project, resources, process, product levels). This chapter illustrates the application of the proposed solution to portability, one of the ISO 25010 characteristics. It also includes a discussion of the approach including implications for research and practice, as well as a sample calculation to illustrate how the technique works to provide added value.","author":[{"dropping-particle":"","family":"Buglione","given":"Luigi","non-dropping-particle":"","parse-names":false,"suffix":""},{"dropping-particle":"","family":"Abran","given":"Alain","non-dropping-particle":"","parse-names":false,"suffix":""},{"dropping-particle":"","family":"Daneva","given":"Maya","non-dropping-particle":"","parse-names":false,"suffix":""},{"dropping-particle":"","family":"Herrmann","given":"Andrea","non-dropping-particle":"","parse-names":false,"suffix":""}],"container-title":"Software Quality Assurance","editor":[{"dropping-particle":"","family":"Mistrik","given":"Ivan","non-dropping-particle":"","parse-names":false,"suffix":""},{"dropping-particle":"","family":"Soley","given":"Richard","non-dropping-particle":"","parse-names":false,"suffix":""},{"dropping-particle":"","family":"Ali","given":"Nour","non-dropping-particle":"","parse-names":false,"suffix":""},{"dropping-particle":"","family":"Grundy","given":"John","non-dropping-particle":"","parse-names":false,"suffix":""},{"dropping-particle":"","family":"Tekinerdogan","given":"Bedir","non-dropping-particle":"","parse-names":false,"suffix":""}],"id":"ITEM-1","issued":{"date-parts":[["2016"]]},"page":"151 - 176","publisher":"Morgan Kaufmann","publisher-place":"Boston","title":"Chapter 7 - “Filling in the blanks”: A way to improve requirements management for better estimates","type":"chapter"},"uris":["http://www.mendeley.com/documents/?uuid=d0571d5d-4d47-3e3c-bed9-97a309277c2d"]}],"mendeley":{"formattedCitation":"[8]","plainTextFormattedCitation":"[8]","previouslyFormattedCitation":"[8]"},"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[8]</w:t>
      </w:r>
      <w:r w:rsidRPr="002C44D0">
        <w:rPr>
          <w:rFonts w:eastAsia="Times New Roman"/>
          <w:color w:val="000000" w:themeColor="text1"/>
          <w:lang w:val="es-EC"/>
        </w:rPr>
        <w:fldChar w:fldCharType="end"/>
      </w:r>
      <w:r w:rsidRPr="002C44D0">
        <w:rPr>
          <w:rFonts w:eastAsia="Times New Roman"/>
          <w:color w:val="000000" w:themeColor="text1"/>
          <w:lang w:val="es-EC"/>
        </w:rPr>
        <w:t>, se usa el estándar ISO 25010 es</w:t>
      </w:r>
      <w:r w:rsidRPr="002C44D0">
        <w:rPr>
          <w:rFonts w:eastAsia="Times New Roman"/>
          <w:color w:val="000000" w:themeColor="text1"/>
          <w:sz w:val="16"/>
          <w:szCs w:val="16"/>
          <w:lang w:val="es-EC"/>
        </w:rPr>
        <w:t xml:space="preserve"> </w:t>
      </w:r>
      <w:r w:rsidRPr="002C44D0">
        <w:rPr>
          <w:rFonts w:eastAsia="Times New Roman"/>
          <w:color w:val="000000" w:themeColor="text1"/>
          <w:lang w:val="es-EC"/>
        </w:rPr>
        <w:t xml:space="preserve">un modelo de calidad compuesto de 8 características que se relacionan con las propiedades estáticas del software y las propiedades dinámicas del sistema informático. </w:t>
      </w:r>
    </w:p>
    <w:p w14:paraId="34A30855" w14:textId="77777777" w:rsidR="0006090B" w:rsidRPr="002C44D0" w:rsidRDefault="0006090B" w:rsidP="0006090B">
      <w:pPr>
        <w:pStyle w:val="Textoindependiente"/>
        <w:rPr>
          <w:lang w:val="es-EC"/>
        </w:rPr>
      </w:pPr>
      <w:r w:rsidRPr="002C44D0">
        <w:rPr>
          <w:rFonts w:eastAsia="Times New Roman"/>
          <w:color w:val="000000" w:themeColor="text1"/>
          <w:lang w:val="es-EC"/>
        </w:rPr>
        <w:t xml:space="preserve">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Informatics","id":"ITEM-1","issued":{"date-parts":[["2017"]]},"page":"147 - 153","title":"Enhancing requirements engineering for patient registry software systems with evidence-based components","type":"article-journal","volume":"71"},"uris":["http://www.mendeley.com/documents/?uuid=7293cb49-c16b-3871-9931-3f3a5f08c7fa"]}],"mendeley":{"formattedCitation":"[18]","plainTextFormattedCitation":"[18]","previouslyFormattedCitation":"[18]"},"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[18]</w:t>
      </w:r>
      <w:r w:rsidRPr="002C44D0">
        <w:rPr>
          <w:rFonts w:eastAsia="Times New Roman"/>
          <w:color w:val="000000" w:themeColor="text1"/>
          <w:lang w:val="es-EC"/>
        </w:rPr>
        <w:fldChar w:fldCharType="end"/>
      </w:r>
      <w:r w:rsidRPr="002C44D0">
        <w:rPr>
          <w:rFonts w:eastAsia="Times New Roman"/>
          <w:color w:val="000000" w:themeColor="text1"/>
          <w:lang w:val="es-EC"/>
        </w:rPr>
        <w:t xml:space="preserve"> se usa el estándar IEEE 830-1984 para la especificación de los requisitos del software, y se hace uso del estándar ISO/IEC/IEEE 29148 define la construcción de un buen requisito, proporciona atributos y características de los requisitos y analiza la aplicación iterativa y recursiva de los procesos de requisitos a lo largo del ciclo de vida. Este documento proporciona orientación adicional en la aplicación de procesos de gestión e ingeniería de requisitos para actividades relacionadas con requisitos. Estos estándares describen métodos de obtención de requisitos de software y proporcionan especificaciones de requisitos de software. Sin embargo, son genéricos y poco específicos. Por esta razón se propone un nuevo método para apoyar el proceso de ingeniería de requisitos este se basa en evidencia para requisitos de elicitación, en el cual se crea una lista de requisitos basados en evidencias llamado lista de verificación.</w:t>
      </w:r>
    </w:p>
    <w:p w14:paraId="6D837E91" w14:textId="77777777" w:rsidR="0006090B" w:rsidRPr="002C44D0" w:rsidRDefault="0006090B" w:rsidP="0006090B">
      <w:pPr>
        <w:pStyle w:val="Textoindependiente"/>
        <w:rPr>
          <w:rFonts w:eastAsia="Times New Roman"/>
          <w:color w:val="000000" w:themeColor="text1"/>
          <w:lang w:val="es-EC"/>
        </w:rPr>
      </w:pPr>
      <w:r w:rsidRPr="002C44D0">
        <w:rPr>
          <w:rFonts w:eastAsia="Times New Roman"/>
          <w:color w:val="000000" w:themeColor="text1"/>
          <w:lang w:val="es-EC"/>
        </w:rPr>
        <w:t xml:space="preserve">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{"citationItems":[{"id":"ITEM-1","itemData":{"DOI":"https://doi.org/10.1016/j.scico.2015.07.007","ISSN":"0167-6423","abstract":"Throughout the lifecycle of software products, changes arise. The repercussions of these changes increase in more advanced stages of the development process. The aspect-oriented proposal is a software development paradigm that provides principles to manage changes. However, the current proposals for the development of the early stages of software do not provide an effective means for functional changes and updates. This paper presents a knowledge modeling methodology in the aspect-oriented context focused on the early stages of the software development. This methodology aims to ease the software evolution through a standardized knowledge representation, a multidimensional organization, and an appropriate advanced separation of concerns. The proposal of a conceptual modeling of early-aspect provides the means for an organization of multidimensional knowledge. The use of ontological techniques under the principles of knowledge-engineering allows specification of early knowledge. This paper presents a case study developed using the methodology and is used as a base to evaluate the methodology, comparing the efficiency in the changes against classic approaches. The results show that it is possible to ease the changes with the proposal presented in this paper.","author":[{"dropping-particle":"","family":"Barra","given":"Eduardo","non-dropping-particle":"","parse-names":false,"suffix":""},{"dropping-particle":"","family":"Morato","given":"Jorge","non-dropping-particle":"","parse-names":false,"suffix":""}],"container-title":"Science of Computer Programming","id":"ITEM-1","issued":{"date-parts":[["2016"]]},"note":"Special Issue on Knowledge-based Software Engineering","page":"34 - 54","title":"Early knowledge organization assisted by aspects","type":"article-journal","volume":"121"},"uris":["http://www.mendeley.com/documents/?uuid=1f3eaaaa-906a-37bc-aa22-a98249ec9653"]}],"mendeley":{"formattedCitation":"[21]","plainTextFormattedCitation":"[21]","previouslyFormattedCitation":"[21]"},"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[21]</w:t>
      </w:r>
      <w:r w:rsidRPr="002C44D0">
        <w:rPr>
          <w:rFonts w:eastAsia="Times New Roman"/>
          <w:color w:val="000000" w:themeColor="text1"/>
          <w:lang w:val="es-EC"/>
        </w:rPr>
        <w:fldChar w:fldCharType="end"/>
      </w:r>
      <w:r w:rsidRPr="002C44D0">
        <w:rPr>
          <w:rFonts w:eastAsia="Times New Roman"/>
          <w:color w:val="000000" w:themeColor="text1"/>
          <w:lang w:val="es-EC"/>
        </w:rPr>
        <w:t>, se usa el estándar IEEE 1471 aborda las actividades de creación, análisis y mantenimiento de arquitecturas de sistemas intensivos en software, y el registro de dichas arquitecturas en términos de descripciones arquitectónicas. Se establece un marco conceptual para la descripción arquitectónica. En el modelo propuesto representa preocupación por los requisitos atómicos, es decir, requisitos que no pueden separarse de manera semántica. Este modelo resulta interesante para los interesados, existe una relación indirecta entre la estructura del modelo y los interesados, ya que la estructura del modelo identifica a los interesados los cuales establecen los tratos específicos para la creación, organización y análisis de la estructura.</w:t>
      </w:r>
    </w:p>
    <w:p w14:paraId="689B6AC6" w14:textId="070D9B68" w:rsidR="0006090B" w:rsidRPr="002C44D0" w:rsidRDefault="0006090B" w:rsidP="0006090B">
      <w:pPr>
        <w:pStyle w:val="Textoindependiente"/>
        <w:rPr>
          <w:lang w:val="es-EC"/>
        </w:rPr>
      </w:pPr>
      <w:r w:rsidRPr="002C44D0">
        <w:rPr>
          <w:rFonts w:eastAsia="Times New Roman"/>
          <w:color w:val="000000" w:themeColor="text1"/>
          <w:lang w:val="es-EC"/>
        </w:rPr>
        <w:t xml:space="preserve">El articulo </w:t>
      </w:r>
      <w:r w:rsidRPr="002C44D0">
        <w:rPr>
          <w:rFonts w:eastAsia="Times New Roman"/>
          <w:color w:val="000000" w:themeColor="text1"/>
          <w:lang w:val="es-EC"/>
        </w:rPr>
        <w:fldChar w:fldCharType="begin" w:fldLock="1"/>
      </w:r>
      <w:r w:rsidRPr="002C44D0">
        <w:rPr>
          <w:rFonts w:eastAsia="Times New Roman"/>
          <w:color w:val="000000" w:themeColor="text1"/>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rFonts w:eastAsia="Times New Roman"/>
          <w:color w:val="000000" w:themeColor="text1"/>
          <w:lang w:val="es-EC"/>
        </w:rPr>
        <w:fldChar w:fldCharType="separate"/>
      </w:r>
      <w:r w:rsidRPr="002C44D0">
        <w:rPr>
          <w:rFonts w:eastAsia="Times New Roman"/>
          <w:noProof/>
          <w:color w:val="000000" w:themeColor="text1"/>
          <w:lang w:val="es-EC"/>
        </w:rPr>
        <w:t>[23]</w:t>
      </w:r>
      <w:r w:rsidRPr="002C44D0">
        <w:rPr>
          <w:rFonts w:eastAsia="Times New Roman"/>
          <w:color w:val="000000" w:themeColor="text1"/>
          <w:lang w:val="es-EC"/>
        </w:rPr>
        <w:fldChar w:fldCharType="end"/>
      </w:r>
      <w:r w:rsidRPr="002C44D0">
        <w:rPr>
          <w:rFonts w:eastAsia="Times New Roman"/>
          <w:color w:val="000000" w:themeColor="text1"/>
          <w:lang w:val="es-EC"/>
        </w:rPr>
        <w:t xml:space="preserve">, se usa el estándar EIA 632 define los procesos utilizados en la ingeniería de un sistema. Estos procesos son fundamentales para la ejecución de un programa de ingeniería de sistemas en un proyecto de desarrollo de productos. Esto incluye procesos de gestión técnica, adquisición y suministro, diseño de sistemas, realización de productos y evaluación técnica. Permite la adquisición de requisitos, establecimiento de trazabilidad, </w:t>
      </w:r>
      <w:r w:rsidR="00D909E1" w:rsidRPr="00D909E1">
        <w:rPr>
          <w:lang w:val="es-EC"/>
        </w:rPr>
        <w:t>ingeniería</w:t>
      </w:r>
      <w:r w:rsidR="00D909E1">
        <w:rPr>
          <w:lang w:val="es-EC"/>
        </w:rPr>
        <w:t xml:space="preserve"> </w:t>
      </w:r>
      <w:r w:rsidRPr="002C44D0">
        <w:rPr>
          <w:rFonts w:eastAsia="Times New Roman"/>
          <w:color w:val="000000" w:themeColor="text1"/>
          <w:lang w:val="es-EC"/>
        </w:rPr>
        <w:t>de requisitos de soporte de generación de informes y documentación. Una deficiencia es que se presenta los requisitos de manera genérica por ello se junta varias técnicas de elicitación de requisitos (entrevista, prototipos).</w:t>
      </w:r>
    </w:p>
    <w:p w14:paraId="2D5C0F90" w14:textId="77777777" w:rsidR="0006090B" w:rsidRPr="002C44D0" w:rsidRDefault="0006090B" w:rsidP="0006090B">
      <w:pPr>
        <w:pStyle w:val="Textoindependiente"/>
        <w:ind w:firstLine="0"/>
        <w:rPr>
          <w:i/>
          <w:color w:val="000000" w:themeColor="text1"/>
          <w:lang w:val="es-EC"/>
        </w:rPr>
      </w:pPr>
    </w:p>
    <w:p w14:paraId="3FCDD4CA" w14:textId="77777777" w:rsidR="0006090B" w:rsidRPr="002C44D0" w:rsidRDefault="0006090B" w:rsidP="0006090B">
      <w:pPr>
        <w:pStyle w:val="Ttulo11"/>
        <w:rPr>
          <w:rStyle w:val="hps"/>
          <w:lang w:val="es-EC"/>
        </w:rPr>
      </w:pPr>
      <w:r w:rsidRPr="002C44D0">
        <w:rPr>
          <w:rStyle w:val="hps"/>
          <w:lang w:val="es-EC"/>
        </w:rPr>
        <w:t>Conclusiones</w:t>
      </w:r>
    </w:p>
    <w:p w14:paraId="56691C2D" w14:textId="77777777" w:rsidR="0006090B" w:rsidRPr="002C44D0" w:rsidRDefault="0006090B" w:rsidP="0006090B">
      <w:pPr>
        <w:rPr>
          <w:lang w:val="es-EC"/>
        </w:rPr>
      </w:pPr>
    </w:p>
    <w:p w14:paraId="196ADF8A" w14:textId="63E8EFC6" w:rsidR="0006090B" w:rsidRPr="002C44D0" w:rsidRDefault="0006090B" w:rsidP="0006090B">
      <w:pPr>
        <w:jc w:val="both"/>
        <w:rPr>
          <w:lang w:val="es-EC"/>
        </w:rPr>
      </w:pPr>
      <w:r w:rsidRPr="002C44D0">
        <w:rPr>
          <w:lang w:val="es-EC"/>
        </w:rPr>
        <w:t xml:space="preserve">      El presente trabajo investigativo encontró como resultado 26 artículos y después de ser analizadas cuidadosamente se encontraron 21 metodológicas, entre las más destacadas se encuentran las del manifiesto ágil como Scrum, XP como lo señala </w:t>
      </w:r>
      <w:r w:rsidRPr="002C44D0">
        <w:rPr>
          <w:lang w:val="es-EC"/>
        </w:rPr>
        <w:fldChar w:fldCharType="begin" w:fldLock="1"/>
      </w:r>
      <w:r w:rsidRPr="002C44D0">
        <w:rPr>
          <w:lang w:val="es-EC"/>
        </w:rPr>
        <w:instrText>ADDIN CSL_CITATION {"citationItems":[{"id":"ITEM-1","itemData":{"DOI":"https://doi.org/10.1016/j.scico.2019.03.005","ISSN":"0167-6423","abstract":"During agile requirements engineering, developers need to assimilate and transform the original requirements information into system functions in the form of user stories. Obviously, this is a challenging cognition-based process, in which developers' cognition plays a key role. However, prior research has not explored developers' cognition during the process. The purpose of this study is to investigate and understand developers' cognitive representation styles and interaction patterns in agile requirements. A classification of developers' cognitive representation styles and interaction patterns was first proposed based on literature review. Then, an empirical research was conducted in a capstone software engineering course. Students were playing the role of developers and engaging in agile software development during this course, so their conversation about splitting and defining user stories was recorded and analyzed to examine developers' cognition via a content analysis method. The results show that, even when facing requirements analysis, developers tend to exhibit a technology-oriented cognitive representation style. Additionally, developers have more cognitive difficulty in determining activity and granularity than the role and business value of a user story. Developers also exhibit a preference for cognitive interaction pattern; assertion, comment, and two question-patterns are the major four patterns in our paper rather than information sharing, which was considered a major pattern in previous research. This paper contributes to our understanding of developers' cognition, further predicting and guiding developers' behaviors toward achieving good quality requirements analysis.","author":[{"dropping-particle":"","family":"Jia","given":"Jingdong","non-dropping-particle":"","parse-names":false,"suffix":""},{"dropping-particle":"","family":"Yang","given":"Xiaoying","non-dropping-particle":"","parse-names":false,"suffix":""},{"dropping-particle":"","family":"Zhang","given":"Rong","non-dropping-particle":"","parse-names":false,"suffix":""},{"dropping-particle":"","family":"Liu","given":"Xi","non-dropping-particle":"","parse-names":false,"suffix":""}],"container-title":"Science of Computer Programming","id":"ITEM-1","issued":{"date-parts":[["2019"]]},"page":"1-19","title":"Understanding software developers' cognition in agile requirements engineering","type":"article-journal","volume":"178"},"uris":["http://www.mendeley.com/documents/?uuid=598eac4b-d916-43e2-997f-29a46d7cd21d"]}],"mendeley":{"formattedCitation":"[4]","plainTextFormattedCitation":"[4]","previouslyFormattedCitation":"[4]"},"properties":{"noteIndex":0},"schema":"https://github.com/citation-style-language/schema/raw/master/csl-citation.json"}</w:instrText>
      </w:r>
      <w:r w:rsidRPr="002C44D0">
        <w:rPr>
          <w:lang w:val="es-EC"/>
        </w:rPr>
        <w:fldChar w:fldCharType="separate"/>
      </w:r>
      <w:r w:rsidRPr="002C44D0">
        <w:rPr>
          <w:noProof/>
          <w:lang w:val="es-EC"/>
        </w:rPr>
        <w:t>[4]</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{"citationItems":[{"id":"ITEM-1","itemData":{"DOI":"https://doi.org/10.1016/j.infsof.2017.09.004","ISSN":"0950-5849","abstract":"Context\nSoftware requirements are often not set in concrete at the start of a software development project; and requirements changes become necessary and sometimes inevitable due to changes in customer requirements and changes in business rules and operating environments; hence, requirements development, which includes requirements changes, is a part of a software process. Previous work has shown that failing to manage software requirements changes well is a main contributor to project failure. Given the importance of the subject, there's a plethora of research work that discuss the management of requirements change in various directions, ways and means. An examination of these works suggests that there's a room for improvement.\nObjective\nIn this paper, we present a systematic review of research in Requirements Change Management (RCM) as reported in the literature.\nMethod\nWe use a systematic review method to answer four key research questions related to requirements change management. The questions are: (1) What are the causes of requirements changes? (2) What processes are used for requirements change management? (3) What techniques are used for requirements change management? and (4) How do organizations make decisions regarding requirements changes? These questions are aimed at studying the various directions in the field of requirements change management and at providing suggestions for future research work.\nResults\nThe four questions were answered; and the strengths and weaknesses of existing techniques for RCM were identified.\nConclusions\nThis paper has provided information about the current state-of-the-art techniques and practices for RCM and the research gaps in existing work. Benefits, risks and difficulties associated with RCM are also made available to software practitioners who will be in a position of making better decisions on activities related to RCM. Better decisions will lead to better planning which will increase the chance of project success.","author":[{"dropping-particle":"","family":"Jayatilleke","given":"Shalinka","non-dropping-particle":"","parse-names":false,"suffix":""},{"dropping-particle":"","family":"Lai","given":"Richard","non-dropping-particle":"","parse-names":false,"suffix":""}],"container-title":"Information and Software Technology","id":"ITEM-1","issued":{"date-parts":[["2018"]]},"page":"163-185","title":"A systematic review of requirements change management","type":"article-journal","volume":"93"},"uris":["http://www.mendeley.com/documents/?uuid=eae3cf79-5244-45dd-aa81-d672da5901f1"]}],"mendeley":{"formattedCitation":"[10]","plainTextFormattedCitation":"[10]","previouslyFormattedCitation":"[10]"},"properties":{"noteIndex":0},"schema":"https://github.com/citation-style-language/schema/raw/master/csl-citation.json"}</w:instrText>
      </w:r>
      <w:r w:rsidRPr="002C44D0">
        <w:rPr>
          <w:lang w:val="es-EC"/>
        </w:rPr>
        <w:fldChar w:fldCharType="separate"/>
      </w:r>
      <w:r w:rsidRPr="002C44D0">
        <w:rPr>
          <w:noProof/>
          <w:lang w:val="es-EC"/>
        </w:rPr>
        <w:t>[10]</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{"citationItems":[{"id":"ITEM-1","itemData":{"DOI":"https://doi.org/10.1016/j.infsof.2014.05.012","ISSN":"0950-5849","abstract":"Context\nUser stories have become widely accepted in agile software development. Consequently, a great number of software tools that provide, inter alia, support for practices based on user stories have emerged in recent years. These tools may have different features and focus in terms of support for agile requirements engineering (RE) concepts and practices.\nObjective\nThe present study aims to provide a deep insight into the current capabilities and future trends of software support for agile RE practices based on user stories.\nMethod\nA comparative qualitative study of a set of agile software tools has been conducted according to the following criteria: coverage of the key functional requirements, support for basic agile RE concepts and practices, and user satisfaction with the tool. The criteria for tool selection were: diversity of software tools, high rating on the user-stories community Web site (http://www.userstories.com), and availability for review.\nResults\nThe results show a generally good coverage of key functional requirements related to management of user stories and epics, high-level release planning and low-level iteration planning. On the other hand, user-role modeling and persona support have not been addressed at all, and it has been found that requirements for acceptance testing support were completely covered by only one tool. More importantly, the study has revealed significant differences in the way different tools support agile RE concepts and practices (if at all). Finally, qualitative analysis of user reviews has demonstrated that practitioners prefer tools that are easy to set up, easy to learn, easy to use, and easy to customize, over more sophisticated but simultaneously more demanding tools.\nConclusion\nAlthough the progress that has been made since the inception of these tools is quite clear, there is still room for improvements in terms of support for various agile RE practices within a specific agile process.","author":[{"dropping-particle":"","family":"Dimitrijević","given":"Sonja","non-dropping-particle":"","parse-names":false,"suffix":""},{"dropping-particle":"","family":"Jovanović","given":"Jelena","non-dropping-particle":"","parse-names":false,"suffix":""},{"dropping-particle":"","family":"Devedžić","given":"Vladan","non-dropping-particle":"","parse-names":false,"suffix":""}],"container-title":"Information and Software Technology","id":"ITEM-1","issued":{"date-parts":[["2015"]]},"page":"352-368","title":"A comparative study of software tools for user story management","type":"article-journal","volume":"57"},"uris":["http://www.mendeley.com/documents/?uuid=c0ee0288-3ea5-40f1-98da-5250c9f4ff08"]}],"mendeley":{"formattedCitation":"[19]","plainTextFormattedCitation":"[19]","previouslyFormattedCitation":"[19]"},"properties":{"noteIndex":0},"schema":"https://github.com/citation-style-language/schema/raw/master/csl-citation.json"}</w:instrText>
      </w:r>
      <w:r w:rsidRPr="002C44D0">
        <w:rPr>
          <w:lang w:val="es-EC"/>
        </w:rPr>
        <w:fldChar w:fldCharType="separate"/>
      </w:r>
      <w:r w:rsidRPr="002C44D0">
        <w:rPr>
          <w:noProof/>
          <w:lang w:val="es-EC"/>
        </w:rPr>
        <w:t>[19]</w:t>
      </w:r>
      <w:r w:rsidRPr="002C44D0">
        <w:rPr>
          <w:lang w:val="es-EC"/>
        </w:rPr>
        <w:fldChar w:fldCharType="end"/>
      </w:r>
      <w:r w:rsidRPr="002C44D0">
        <w:rPr>
          <w:lang w:val="es-EC"/>
        </w:rPr>
        <w:t xml:space="preserve">, </w:t>
      </w:r>
      <w:r w:rsidRPr="002C44D0">
        <w:rPr>
          <w:lang w:val="es-EC"/>
        </w:rPr>
        <w:fldChar w:fldCharType="begin" w:fldLock="1"/>
      </w:r>
      <w:r w:rsidRPr="002C44D0">
        <w:rPr>
          <w:lang w:val="es-EC"/>
        </w:rPr>
        <w:instrText>ADDIN CSL_CITATION {"citationItems":[{"id":"ITEM-1","itemData":{"DOI":"https://doi.org/10.1016/B978-1-78548-117-8.50010-6","ISBN":"978-1-78548-117-8","abstract":"Abstract:\nRequirements engineering is a need that appears in all industry standards (aerospace, automotive, railways, nuclear, electrical equipment, etc.). However, one difficulty is that no industry standards define what a requirement is. Industry standards introduce the concept of traceability (connection between various elements) and the concept of level (in aeronautics we have the concept of LLR and HLR for Low Level Requirement and High Level Requirement).","author":[{"dropping-particle":"","family":"Boulanger","given":"Jean-Louis","non-dropping-particle":"","parse-names":false,"suffix":""}],"container-title":"Certifiable Software Applications 1","editor":[{"dropping-particle":"","family":"Boulanger","given":"Jean-Louis","non-dropping-particle":"","parse-names":false,"suffix":""}],"id":"ITEM-1","issued":{"date-parts":[["2016"]]},"page":"239 - 282","publisher":"Elsevier","title":"10 - Requirement Management","type":"chapter"},"uris":["http://www.mendeley.com/documents/?uuid=32e44a95-e0df-3c3b-b97b-5f45de8057ec"]}],"mendeley":{"formattedCitation":"[23]","plainTextFormattedCitation":"[23]","previouslyFormattedCitation":"[23]"},"properties":{"noteIndex":0},"schema":"https://github.com/citation-style-language/schema/raw/master/csl-citation.json"}</w:instrText>
      </w:r>
      <w:r w:rsidRPr="002C44D0">
        <w:rPr>
          <w:lang w:val="es-EC"/>
        </w:rPr>
        <w:fldChar w:fldCharType="separate"/>
      </w:r>
      <w:r w:rsidRPr="002C44D0">
        <w:rPr>
          <w:noProof/>
          <w:lang w:val="es-EC"/>
        </w:rPr>
        <w:t>[23]</w:t>
      </w:r>
      <w:r w:rsidRPr="002C44D0">
        <w:rPr>
          <w:lang w:val="es-EC"/>
        </w:rPr>
        <w:fldChar w:fldCharType="end"/>
      </w:r>
      <w:r w:rsidRPr="002C44D0">
        <w:rPr>
          <w:lang w:val="es-EC"/>
        </w:rPr>
        <w:t xml:space="preserve"> sin embargo cabe señalar que existen más metodologías señaladas en los artículos como </w:t>
      </w:r>
      <w:proofErr w:type="spellStart"/>
      <w:r w:rsidRPr="002C44D0">
        <w:rPr>
          <w:lang w:val="es-EC"/>
        </w:rPr>
        <w:t>Design</w:t>
      </w:r>
      <w:proofErr w:type="spellEnd"/>
      <w:r w:rsidRPr="002C44D0">
        <w:rPr>
          <w:lang w:val="es-EC"/>
        </w:rPr>
        <w:t xml:space="preserve"> </w:t>
      </w:r>
      <w:proofErr w:type="spellStart"/>
      <w:r w:rsidRPr="002C44D0">
        <w:rPr>
          <w:lang w:val="es-EC"/>
        </w:rPr>
        <w:t>Thinking</w:t>
      </w:r>
      <w:proofErr w:type="spellEnd"/>
      <w:r w:rsidRPr="002C44D0">
        <w:rPr>
          <w:lang w:val="es-EC"/>
        </w:rPr>
        <w:t xml:space="preserve">, ERP Basado en la nube, </w:t>
      </w:r>
      <w:r w:rsidR="00D909E1">
        <w:rPr>
          <w:lang w:val="es-EC"/>
        </w:rPr>
        <w:t>i</w:t>
      </w:r>
      <w:r w:rsidRPr="002C44D0">
        <w:rPr>
          <w:lang w:val="es-EC"/>
        </w:rPr>
        <w:t>ngeniería de requisitos orientada a aspectos entre otras ya mencionadas en la parte de discusiones, el implemento de estas metodologías determina un papel importante en la elicitación de requisitos ya que a través de ellas se detallan la manera en que se puede desarrollar un proyecto de software dándole énfasis a la elicitación y especificación de requisitos para prever que el proyecto desarrollado no sea un completo fracaso.</w:t>
      </w:r>
    </w:p>
    <w:p w14:paraId="340E67E8" w14:textId="77777777" w:rsidR="0006090B" w:rsidRPr="002C44D0" w:rsidRDefault="0006090B" w:rsidP="0006090B">
      <w:pPr>
        <w:jc w:val="both"/>
        <w:rPr>
          <w:lang w:val="es-EC"/>
        </w:rPr>
      </w:pPr>
    </w:p>
    <w:p w14:paraId="27B500A8" w14:textId="77777777" w:rsidR="0006090B" w:rsidRPr="002C44D0" w:rsidRDefault="0006090B" w:rsidP="0006090B">
      <w:pPr>
        <w:pStyle w:val="Textoindependiente"/>
        <w:rPr>
          <w:lang w:val="es-EC"/>
        </w:rPr>
      </w:pPr>
      <w:r w:rsidRPr="002C44D0">
        <w:rPr>
          <w:lang w:val="es-EC"/>
        </w:rPr>
        <w:t xml:space="preserve">En lo referente a las herramientas de software existen una gran variedad dedicadas a diferentes partes del proceso de elicitación de requisitos, donde pudimos encontrar herramientas encargadas a la creación de prototipos, creación de diagramas como Maiden </w:t>
      </w:r>
      <w:proofErr w:type="spellStart"/>
      <w:r w:rsidRPr="002C44D0">
        <w:rPr>
          <w:lang w:val="es-EC"/>
        </w:rPr>
        <w:t>Developing</w:t>
      </w:r>
      <w:proofErr w:type="spellEnd"/>
      <w:r w:rsidRPr="002C44D0">
        <w:rPr>
          <w:lang w:val="es-EC"/>
        </w:rPr>
        <w:t xml:space="preserve"> </w:t>
      </w:r>
      <w:proofErr w:type="spellStart"/>
      <w:r w:rsidRPr="002C44D0">
        <w:rPr>
          <w:lang w:val="es-EC"/>
        </w:rPr>
        <w:t>UX,Paladin</w:t>
      </w:r>
      <w:proofErr w:type="spellEnd"/>
      <w:r w:rsidRPr="002C44D0">
        <w:rPr>
          <w:lang w:val="es-EC"/>
        </w:rPr>
        <w:t xml:space="preserve"> </w:t>
      </w:r>
      <w:proofErr w:type="spellStart"/>
      <w:r w:rsidRPr="002C44D0">
        <w:rPr>
          <w:lang w:val="es-EC"/>
        </w:rPr>
        <w:t>RM,OpenRepGrid</w:t>
      </w:r>
      <w:proofErr w:type="spellEnd"/>
      <w:r w:rsidRPr="002C44D0">
        <w:rPr>
          <w:lang w:val="es-EC"/>
        </w:rPr>
        <w:t xml:space="preserve">  y </w:t>
      </w:r>
      <w:proofErr w:type="spellStart"/>
      <w:r w:rsidRPr="002C44D0">
        <w:rPr>
          <w:lang w:val="es-EC"/>
        </w:rPr>
        <w:t>StarUML</w:t>
      </w:r>
      <w:proofErr w:type="spellEnd"/>
      <w:r w:rsidRPr="002C44D0">
        <w:rPr>
          <w:lang w:val="es-EC"/>
        </w:rPr>
        <w:t xml:space="preserve">,  aparte de esos temas pudimos encontrar programas dedicados a gestionar la obtención de requisitos exclusivamente requisitos de creación de software como lo son </w:t>
      </w:r>
      <w:proofErr w:type="spellStart"/>
      <w:r w:rsidRPr="002C44D0">
        <w:rPr>
          <w:lang w:val="es-EC"/>
        </w:rPr>
        <w:t>ScrumDesk</w:t>
      </w:r>
      <w:proofErr w:type="spellEnd"/>
      <w:r w:rsidRPr="002C44D0">
        <w:rPr>
          <w:lang w:val="es-EC"/>
        </w:rPr>
        <w:t xml:space="preserve">, Jira, Visual </w:t>
      </w:r>
      <w:proofErr w:type="spellStart"/>
      <w:r w:rsidRPr="002C44D0">
        <w:rPr>
          <w:lang w:val="es-EC"/>
        </w:rPr>
        <w:t>Paradigm</w:t>
      </w:r>
      <w:proofErr w:type="spellEnd"/>
      <w:r w:rsidRPr="002C44D0">
        <w:rPr>
          <w:lang w:val="es-EC"/>
        </w:rPr>
        <w:t xml:space="preserve">,  EMF,CIPROS, </w:t>
      </w:r>
      <w:proofErr w:type="spellStart"/>
      <w:r w:rsidRPr="002C44D0">
        <w:rPr>
          <w:lang w:val="es-EC"/>
        </w:rPr>
        <w:t>Planbox</w:t>
      </w:r>
      <w:proofErr w:type="spellEnd"/>
      <w:r w:rsidRPr="002C44D0">
        <w:rPr>
          <w:lang w:val="es-EC"/>
        </w:rPr>
        <w:t xml:space="preserve">, </w:t>
      </w:r>
      <w:proofErr w:type="spellStart"/>
      <w:r w:rsidRPr="002C44D0">
        <w:rPr>
          <w:lang w:val="es-EC"/>
        </w:rPr>
        <w:t>versionOne</w:t>
      </w:r>
      <w:proofErr w:type="spellEnd"/>
      <w:r w:rsidRPr="002C44D0">
        <w:rPr>
          <w:lang w:val="es-EC"/>
        </w:rPr>
        <w:t xml:space="preserve"> y por otra parte encontramos herramientas para la gestión de requisitos de proyectos en general pero que se pueden adaptar para software como es el caso de PLM, BIM, </w:t>
      </w:r>
      <w:proofErr w:type="spellStart"/>
      <w:r w:rsidRPr="002C44D0">
        <w:rPr>
          <w:lang w:val="es-EC"/>
        </w:rPr>
        <w:t>Rational</w:t>
      </w:r>
      <w:proofErr w:type="spellEnd"/>
      <w:r w:rsidRPr="002C44D0">
        <w:rPr>
          <w:lang w:val="es-EC"/>
        </w:rPr>
        <w:t xml:space="preserve"> </w:t>
      </w:r>
      <w:proofErr w:type="spellStart"/>
      <w:r w:rsidRPr="002C44D0">
        <w:rPr>
          <w:lang w:val="es-EC"/>
        </w:rPr>
        <w:t>Requisite</w:t>
      </w:r>
      <w:proofErr w:type="spellEnd"/>
      <w:r w:rsidRPr="002C44D0">
        <w:rPr>
          <w:lang w:val="es-EC"/>
        </w:rPr>
        <w:t xml:space="preserve"> Pro, RTM  (</w:t>
      </w:r>
      <w:proofErr w:type="spellStart"/>
      <w:r w:rsidRPr="002C44D0">
        <w:rPr>
          <w:lang w:val="es-EC"/>
        </w:rPr>
        <w:t>Requirements</w:t>
      </w:r>
      <w:proofErr w:type="spellEnd"/>
      <w:r w:rsidRPr="002C44D0">
        <w:rPr>
          <w:lang w:val="es-EC"/>
        </w:rPr>
        <w:t xml:space="preserve"> Management Tool). Otras herramientas obtenidas fueron </w:t>
      </w:r>
      <w:proofErr w:type="spellStart"/>
      <w:r w:rsidRPr="002C44D0">
        <w:rPr>
          <w:lang w:val="es-EC"/>
        </w:rPr>
        <w:t>Code</w:t>
      </w:r>
      <w:proofErr w:type="spellEnd"/>
      <w:r w:rsidRPr="002C44D0">
        <w:rPr>
          <w:lang w:val="es-EC"/>
        </w:rPr>
        <w:t xml:space="preserve"> Hunt el cual es una ayuda al proceso de la elicitación mediante la colaboración y el intercambio de conocimientos.</w:t>
      </w:r>
    </w:p>
    <w:p w14:paraId="65E6EA8C" w14:textId="77777777" w:rsidR="20A38535" w:rsidRPr="002C44D0" w:rsidRDefault="20A38535" w:rsidP="00247484">
      <w:pPr>
        <w:pStyle w:val="Textoindependiente"/>
        <w:rPr>
          <w:lang w:val="es-EC"/>
        </w:rPr>
      </w:pPr>
      <w:r w:rsidRPr="002C44D0">
        <w:rPr>
          <w:rFonts w:eastAsia="Times New Roman"/>
          <w:color w:val="000000" w:themeColor="text1"/>
          <w:lang w:val="es-EC"/>
        </w:rPr>
        <w:t>En lo referente a los estándares de software se pudo determinar que menos del 50% de los artículos seleccionados hacen uso de los estándares de software, además se pudo encontrar estándares como ISO 14598-1, ISO 15939, ISO 25010, IEEE 830-1984, ISO/IEC/IEEE 29148, IEEE 1471, EIA 632 los cuales son mayormente usados en proyectos de gran tamaño o importancia como es en la industria médica, educación, ciencia, banca y finanzas, etc.</w:t>
      </w:r>
    </w:p>
    <w:p w14:paraId="66C0DB91" w14:textId="77777777" w:rsidR="20A38535" w:rsidRPr="002C44D0" w:rsidRDefault="20A38535" w:rsidP="20A38535">
      <w:pPr>
        <w:pStyle w:val="Textoindependiente"/>
        <w:ind w:firstLine="0"/>
        <w:rPr>
          <w:lang w:val="es-EC"/>
        </w:rPr>
      </w:pPr>
    </w:p>
    <w:p w14:paraId="0FB43A4C" w14:textId="77777777" w:rsidR="00ED13D6" w:rsidRPr="002C44D0" w:rsidRDefault="00C77151" w:rsidP="00B57A1C">
      <w:pPr>
        <w:pStyle w:val="Ttulo51"/>
        <w:rPr>
          <w:lang w:val="es-EC"/>
        </w:rPr>
      </w:pPr>
      <w:r w:rsidRPr="002C44D0">
        <w:rPr>
          <w:lang w:val="es-EC"/>
        </w:rPr>
        <w:t>Referências Bibliográfica</w:t>
      </w:r>
    </w:p>
    <w:p w14:paraId="102D2950" w14:textId="77777777" w:rsidR="0006090B" w:rsidRPr="002C44D0" w:rsidRDefault="0006090B" w:rsidP="0006090B">
      <w:pPr>
        <w:rPr>
          <w:lang w:val="es-EC"/>
        </w:rPr>
      </w:pPr>
    </w:p>
    <w:p w14:paraId="2F96A24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lang w:val="es-EC"/>
        </w:rPr>
        <w:fldChar w:fldCharType="begin" w:fldLock="1"/>
      </w:r>
      <w:r w:rsidRPr="002C44D0">
        <w:rPr>
          <w:lang w:val="es-EC"/>
        </w:rPr>
        <w:instrText xml:space="preserve">ADDIN Mendeley Bibliography CSL_BIBLIOGRAPHY </w:instrText>
      </w:r>
      <w:r w:rsidRPr="002C44D0">
        <w:rPr>
          <w:lang w:val="es-EC"/>
        </w:rPr>
        <w:fldChar w:fldCharType="separate"/>
      </w:r>
      <w:r w:rsidRPr="002C44D0">
        <w:rPr>
          <w:noProof/>
          <w:sz w:val="16"/>
          <w:szCs w:val="24"/>
          <w:lang w:val="es-EC"/>
        </w:rPr>
        <w:t>[1]</w:t>
      </w:r>
      <w:r w:rsidRPr="002C44D0">
        <w:rPr>
          <w:noProof/>
          <w:sz w:val="16"/>
          <w:szCs w:val="24"/>
          <w:lang w:val="es-EC"/>
        </w:rPr>
        <w:tab/>
        <w:t>D. S. Cohn Muroy, “Análisis de la transparencia en la elicitación de requerimientos al combinar historias de usuario y casos de uso.”</w:t>
      </w:r>
    </w:p>
    <w:p w14:paraId="40DC4AD2"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w:t>
      </w:r>
      <w:r w:rsidRPr="002C44D0">
        <w:rPr>
          <w:noProof/>
          <w:sz w:val="16"/>
          <w:szCs w:val="24"/>
          <w:lang w:val="es-EC"/>
        </w:rPr>
        <w:tab/>
        <w:t>Y. Mamani Coaquira, “Seguimiento de requisitos en proyectos de software basado en el enfoque de prácticas ágiles mediante una aplicación Web,” 2014.</w:t>
      </w:r>
    </w:p>
    <w:p w14:paraId="5E2F29A3"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[3]</w:t>
      </w:r>
      <w:r w:rsidRPr="002C44D0">
        <w:rPr>
          <w:noProof/>
          <w:sz w:val="16"/>
          <w:szCs w:val="24"/>
          <w:lang w:val="es-EC"/>
        </w:rPr>
        <w:tab/>
        <w:t xml:space="preserve">A. Aldave, J. M. Vara, D. Granada, and E. Marcos, “Leveraging creativity in requirements elicitation within agile software development: A systematic literature review,” </w:t>
      </w:r>
      <w:r w:rsidRPr="002C44D0">
        <w:rPr>
          <w:i/>
          <w:iCs/>
          <w:noProof/>
          <w:sz w:val="16"/>
          <w:szCs w:val="24"/>
          <w:lang w:val="es-EC"/>
        </w:rPr>
        <w:t>J. Syst. Softw.</w:t>
      </w:r>
      <w:r w:rsidRPr="002C44D0">
        <w:rPr>
          <w:noProof/>
          <w:sz w:val="16"/>
          <w:szCs w:val="24"/>
          <w:lang w:val="es-EC"/>
        </w:rPr>
        <w:t>, vol. 157, p. 110396, 2019, doi: https://doi.org/10.1016/j.jss.2019.110396.</w:t>
      </w:r>
    </w:p>
    <w:p w14:paraId="525D39C4"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[4]</w:t>
      </w:r>
      <w:r w:rsidRPr="002C44D0">
        <w:rPr>
          <w:noProof/>
          <w:sz w:val="16"/>
          <w:szCs w:val="24"/>
          <w:lang w:val="es-EC"/>
        </w:rPr>
        <w:tab/>
        <w:t xml:space="preserve">J. Jia, X. Yang, R. Zhang, and X. Liu, “Understanding software developers’ cognition in agile requirements engineering,” </w:t>
      </w:r>
      <w:r w:rsidRPr="002C44D0">
        <w:rPr>
          <w:i/>
          <w:iCs/>
          <w:noProof/>
          <w:sz w:val="16"/>
          <w:szCs w:val="24"/>
          <w:lang w:val="es-EC"/>
        </w:rPr>
        <w:t>Sci. Comput. Program.</w:t>
      </w:r>
      <w:r w:rsidRPr="002C44D0">
        <w:rPr>
          <w:noProof/>
          <w:sz w:val="16"/>
          <w:szCs w:val="24"/>
          <w:lang w:val="es-EC"/>
        </w:rPr>
        <w:t>, vol. 178, pp. 1–19, 2019, doi: https://doi.org/10.1016/j.scico.2019.03.005.</w:t>
      </w:r>
    </w:p>
    <w:p w14:paraId="5D7DEF1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[5]</w:t>
      </w:r>
      <w:r w:rsidRPr="002C44D0">
        <w:rPr>
          <w:noProof/>
          <w:sz w:val="16"/>
          <w:szCs w:val="24"/>
          <w:lang w:val="es-EC"/>
        </w:rPr>
        <w:tab/>
        <w:t xml:space="preserve">S. N. Bhatti, M. Usman, and A. A. Jadi, “Validation to the Requirement Elicitation Framework via Metrics,” </w:t>
      </w:r>
      <w:r w:rsidRPr="002C44D0">
        <w:rPr>
          <w:i/>
          <w:iCs/>
          <w:noProof/>
          <w:sz w:val="16"/>
          <w:szCs w:val="24"/>
          <w:lang w:val="es-EC"/>
        </w:rPr>
        <w:t>SIGSOFT Softw. Eng. Notes</w:t>
      </w:r>
      <w:r w:rsidRPr="002C44D0">
        <w:rPr>
          <w:noProof/>
          <w:sz w:val="16"/>
          <w:szCs w:val="24"/>
          <w:lang w:val="es-EC"/>
        </w:rPr>
        <w:t>, vol. 40, no. 5, pp. 1–7, 2015, doi: 10.1145/2815021.2815031.</w:t>
      </w:r>
    </w:p>
    <w:p w14:paraId="434A2BDC"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[6]</w:t>
      </w:r>
      <w:r w:rsidRPr="002C44D0">
        <w:rPr>
          <w:noProof/>
          <w:sz w:val="16"/>
          <w:szCs w:val="24"/>
          <w:lang w:val="es-EC"/>
        </w:rPr>
        <w:tab/>
        <w:t xml:space="preserve">S. Nilsson, E. Sundin, and M. Lindahl, “Integrated product service offerings – Challenges in setting requirements,” </w:t>
      </w:r>
      <w:r w:rsidRPr="002C44D0">
        <w:rPr>
          <w:i/>
          <w:iCs/>
          <w:noProof/>
          <w:sz w:val="16"/>
          <w:szCs w:val="24"/>
          <w:lang w:val="es-EC"/>
        </w:rPr>
        <w:t>J. Clean. Prod.</w:t>
      </w:r>
      <w:r w:rsidRPr="002C44D0">
        <w:rPr>
          <w:noProof/>
          <w:sz w:val="16"/>
          <w:szCs w:val="24"/>
          <w:lang w:val="es-EC"/>
        </w:rPr>
        <w:t>, vol. 201, pp. 879–887, 2018, doi: https://doi.org/10.1016/j.jclepro.2018.08.090.</w:t>
      </w:r>
    </w:p>
    <w:p w14:paraId="0F815CFC"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[7]</w:t>
      </w:r>
      <w:r w:rsidRPr="002C44D0">
        <w:rPr>
          <w:noProof/>
          <w:sz w:val="16"/>
          <w:szCs w:val="24"/>
          <w:lang w:val="es-EC"/>
        </w:rPr>
        <w:tab/>
        <w:t xml:space="preserve">M. Bano and D. Zowghi, “A systematic review on the relationship between user involvement and system success,” </w:t>
      </w:r>
      <w:r w:rsidRPr="002C44D0">
        <w:rPr>
          <w:i/>
          <w:iCs/>
          <w:noProof/>
          <w:sz w:val="16"/>
          <w:szCs w:val="24"/>
          <w:lang w:val="es-EC"/>
        </w:rPr>
        <w:t>Inf. Softw. Technol.</w:t>
      </w:r>
      <w:r w:rsidRPr="002C44D0">
        <w:rPr>
          <w:noProof/>
          <w:sz w:val="16"/>
          <w:szCs w:val="24"/>
          <w:lang w:val="es-EC"/>
        </w:rPr>
        <w:t>, vol. 58, pp. 148–169, 2015, doi: https://doi.org/10.1016/j.infsof.2014.06.011.</w:t>
      </w:r>
    </w:p>
    <w:p w14:paraId="70D8DCA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[8]</w:t>
      </w:r>
      <w:r w:rsidRPr="002C44D0">
        <w:rPr>
          <w:noProof/>
          <w:sz w:val="16"/>
          <w:szCs w:val="24"/>
          <w:lang w:val="es-EC"/>
        </w:rPr>
        <w:tab/>
        <w:t xml:space="preserve">L. Buglione, A. Abran, M. Daneva, and A. Herrmann, “Chapter 7 - ‘Filling in the blanks’: A way to improve requirements management for better estimates,” in </w:t>
      </w:r>
      <w:r w:rsidRPr="002C44D0">
        <w:rPr>
          <w:i/>
          <w:iCs/>
          <w:noProof/>
          <w:sz w:val="16"/>
          <w:szCs w:val="24"/>
          <w:lang w:val="es-EC"/>
        </w:rPr>
        <w:t>Software Quality Assurance</w:t>
      </w:r>
      <w:r w:rsidRPr="002C44D0">
        <w:rPr>
          <w:noProof/>
          <w:sz w:val="16"/>
          <w:szCs w:val="24"/>
          <w:lang w:val="es-EC"/>
        </w:rPr>
        <w:t>, I. Mistrik, R. Soley, N. Ali, J. Grundy, and B. Tekinerdogan, Eds. Boston: Morgan Kaufmann, 2016, pp. 151–176.</w:t>
      </w:r>
    </w:p>
    <w:p w14:paraId="4A95D9D8"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[9]</w:t>
      </w:r>
      <w:r w:rsidRPr="002C44D0">
        <w:rPr>
          <w:noProof/>
          <w:sz w:val="16"/>
          <w:szCs w:val="24"/>
          <w:lang w:val="es-EC"/>
        </w:rPr>
        <w:tab/>
        <w:t xml:space="preserve">S. Dey and S.-W. Lee, “REASSURE: Requirements elicitation for adaptive socio-technical systems using repertory grid,” </w:t>
      </w:r>
      <w:r w:rsidRPr="002C44D0">
        <w:rPr>
          <w:i/>
          <w:iCs/>
          <w:noProof/>
          <w:sz w:val="16"/>
          <w:szCs w:val="24"/>
          <w:lang w:val="es-EC"/>
        </w:rPr>
        <w:t>Inf. Softw. Technol.</w:t>
      </w:r>
      <w:r w:rsidRPr="002C44D0">
        <w:rPr>
          <w:noProof/>
          <w:sz w:val="16"/>
          <w:szCs w:val="24"/>
          <w:lang w:val="es-EC"/>
        </w:rPr>
        <w:t>, vol. 87, pp. 160–179, 2017, doi: https://doi.org/10.1016/j.infsof.2017.03.004.</w:t>
      </w:r>
    </w:p>
    <w:p w14:paraId="71D311F3"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[10]</w:t>
      </w:r>
      <w:r w:rsidRPr="002C44D0">
        <w:rPr>
          <w:noProof/>
          <w:sz w:val="16"/>
          <w:szCs w:val="24"/>
          <w:lang w:val="es-EC"/>
        </w:rPr>
        <w:tab/>
        <w:t xml:space="preserve">S. Jayatilleke and R. Lai, “A systematic review of requirements change management,” </w:t>
      </w:r>
      <w:r w:rsidRPr="002C44D0">
        <w:rPr>
          <w:i/>
          <w:iCs/>
          <w:noProof/>
          <w:sz w:val="16"/>
          <w:szCs w:val="24"/>
          <w:lang w:val="es-EC"/>
        </w:rPr>
        <w:t>Inf. Softw. Technol.</w:t>
      </w:r>
      <w:r w:rsidRPr="002C44D0">
        <w:rPr>
          <w:noProof/>
          <w:sz w:val="16"/>
          <w:szCs w:val="24"/>
          <w:lang w:val="es-EC"/>
        </w:rPr>
        <w:t>, vol. 93, pp. 163–185, 2018, doi: https://doi.org/10.1016/j.infsof.2017.09.004.</w:t>
      </w:r>
    </w:p>
    <w:p w14:paraId="4964995A"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[11]</w:t>
      </w:r>
      <w:r w:rsidRPr="002C44D0">
        <w:rPr>
          <w:noProof/>
          <w:sz w:val="16"/>
          <w:szCs w:val="24"/>
          <w:lang w:val="es-EC"/>
        </w:rPr>
        <w:tab/>
        <w:t xml:space="preserve">J. Zubcoff, I. Garrigós, S. Casteleyn, J.-N. Mazón, J.-A. Aguilar, and F. Gomariz-Castillo, “Evaluating different i*-based approaches for selecting functional requirements while balancing and optimizing non-functional requirements: A controlled experiment,” </w:t>
      </w:r>
      <w:r w:rsidRPr="002C44D0">
        <w:rPr>
          <w:i/>
          <w:iCs/>
          <w:noProof/>
          <w:sz w:val="16"/>
          <w:szCs w:val="24"/>
          <w:lang w:val="es-EC"/>
        </w:rPr>
        <w:t>Inf. Softw. Technol.</w:t>
      </w:r>
      <w:r w:rsidRPr="002C44D0">
        <w:rPr>
          <w:noProof/>
          <w:sz w:val="16"/>
          <w:szCs w:val="24"/>
          <w:lang w:val="es-EC"/>
        </w:rPr>
        <w:t>, vol. 106, pp. 68–84, 2019, doi: https://doi.org/10.1016/j.infsof.2018.09.004.</w:t>
      </w:r>
    </w:p>
    <w:p w14:paraId="335BF820"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[12]</w:t>
      </w:r>
      <w:r w:rsidRPr="002C44D0">
        <w:rPr>
          <w:noProof/>
          <w:sz w:val="16"/>
          <w:szCs w:val="24"/>
          <w:lang w:val="es-EC"/>
        </w:rPr>
        <w:tab/>
        <w:t xml:space="preserve">V. Fortineau, T. Paviot, and S. Lamouri, “Automated business rules and requirements to enrich product-centric information,” </w:t>
      </w:r>
      <w:r w:rsidRPr="002C44D0">
        <w:rPr>
          <w:i/>
          <w:iCs/>
          <w:noProof/>
          <w:sz w:val="16"/>
          <w:szCs w:val="24"/>
          <w:lang w:val="es-EC"/>
        </w:rPr>
        <w:t>Comput. Ind.</w:t>
      </w:r>
      <w:r w:rsidRPr="002C44D0">
        <w:rPr>
          <w:noProof/>
          <w:sz w:val="16"/>
          <w:szCs w:val="24"/>
          <w:lang w:val="es-EC"/>
        </w:rPr>
        <w:t>, vol. 104, pp. 22–33, 2019, doi: https://doi.org/10.1016/j.compind.2018.10.001.</w:t>
      </w:r>
    </w:p>
    <w:p w14:paraId="6A4AA2B6"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[13]</w:t>
      </w:r>
      <w:r w:rsidRPr="002C44D0">
        <w:rPr>
          <w:noProof/>
          <w:sz w:val="16"/>
          <w:szCs w:val="24"/>
          <w:lang w:val="es-EC"/>
        </w:rPr>
        <w:tab/>
        <w:t xml:space="preserve">B. Aysolmaz, H. Leopold, H. A. Reijers, and O. Demirörs, “A semi-automated approach for generating natural language requirements documents based on business process models,” </w:t>
      </w:r>
      <w:r w:rsidRPr="002C44D0">
        <w:rPr>
          <w:i/>
          <w:iCs/>
          <w:noProof/>
          <w:sz w:val="16"/>
          <w:szCs w:val="24"/>
          <w:lang w:val="es-EC"/>
        </w:rPr>
        <w:t>Inf. Softw. Technol.</w:t>
      </w:r>
      <w:r w:rsidRPr="002C44D0">
        <w:rPr>
          <w:noProof/>
          <w:sz w:val="16"/>
          <w:szCs w:val="24"/>
          <w:lang w:val="es-EC"/>
        </w:rPr>
        <w:t>, vol. 93, pp. 14–29, 2018, doi: https://doi.org/10.1016/j.infsof.2017.08.009.</w:t>
      </w:r>
    </w:p>
    <w:p w14:paraId="4C511E12"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[14]</w:t>
      </w:r>
      <w:r w:rsidRPr="002C44D0">
        <w:rPr>
          <w:noProof/>
          <w:sz w:val="16"/>
          <w:szCs w:val="24"/>
          <w:lang w:val="es-EC"/>
        </w:rPr>
        <w:tab/>
        <w:t xml:space="preserve">N. Unkelos-Shpigel and I. Hadar, “Inviting everyone to play: Gamifying collaborative requirements engineering,” in </w:t>
      </w:r>
      <w:r w:rsidRPr="002C44D0">
        <w:rPr>
          <w:i/>
          <w:iCs/>
          <w:noProof/>
          <w:sz w:val="16"/>
          <w:szCs w:val="24"/>
          <w:lang w:val="es-EC"/>
        </w:rPr>
        <w:t>2015 IEEE Fifth International Workshop on Empirical Requirements Engineering (EmpiRE)</w:t>
      </w:r>
      <w:r w:rsidRPr="002C44D0">
        <w:rPr>
          <w:noProof/>
          <w:sz w:val="16"/>
          <w:szCs w:val="24"/>
          <w:lang w:val="es-EC"/>
        </w:rPr>
        <w:t>, 2015, pp. 13–16.</w:t>
      </w:r>
    </w:p>
    <w:p w14:paraId="5EFB7F5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[15]</w:t>
      </w:r>
      <w:r w:rsidRPr="002C44D0">
        <w:rPr>
          <w:noProof/>
          <w:sz w:val="16"/>
          <w:szCs w:val="24"/>
          <w:lang w:val="es-EC"/>
        </w:rPr>
        <w:tab/>
        <w:t xml:space="preserve">M. A. A. Elmoniem, E. S. Nasr, and M. H. Gheith, “A Requirements Elicitation Tool for Cloud-Based ERP Software Product Line,” in </w:t>
      </w:r>
      <w:r w:rsidRPr="002C44D0">
        <w:rPr>
          <w:i/>
          <w:iCs/>
          <w:noProof/>
          <w:sz w:val="16"/>
          <w:szCs w:val="24"/>
          <w:lang w:val="es-EC"/>
        </w:rPr>
        <w:t>Proceedings of the 3rd Africa and Middle East Conference on Software Engineering</w:t>
      </w:r>
      <w:r w:rsidRPr="002C44D0">
        <w:rPr>
          <w:noProof/>
          <w:sz w:val="16"/>
          <w:szCs w:val="24"/>
          <w:lang w:val="es-EC"/>
        </w:rPr>
        <w:t>, 2017, pp. 1–6, doi: 10.1145/3178298.3178300.</w:t>
      </w:r>
    </w:p>
    <w:p w14:paraId="71510E89"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[16]</w:t>
      </w:r>
      <w:r w:rsidRPr="002C44D0">
        <w:rPr>
          <w:noProof/>
          <w:sz w:val="16"/>
          <w:szCs w:val="24"/>
          <w:lang w:val="es-EC"/>
        </w:rPr>
        <w:tab/>
        <w:t xml:space="preserve">C. Liu, “An Intelligent Planning Technique-Based Software Requirement Analysis,” </w:t>
      </w:r>
      <w:r w:rsidRPr="002C44D0">
        <w:rPr>
          <w:i/>
          <w:iCs/>
          <w:noProof/>
          <w:sz w:val="16"/>
          <w:szCs w:val="24"/>
          <w:lang w:val="es-EC"/>
        </w:rPr>
        <w:t>Int. J. Comput. Sci. Eng.</w:t>
      </w:r>
      <w:r w:rsidRPr="002C44D0">
        <w:rPr>
          <w:noProof/>
          <w:sz w:val="16"/>
          <w:szCs w:val="24"/>
          <w:lang w:val="es-EC"/>
        </w:rPr>
        <w:t>, vol. 13, no. 3, pp. 285–295, 2016, doi: 10.1504/IJCSE.2016.078934.</w:t>
      </w:r>
    </w:p>
    <w:p w14:paraId="4DA7871E"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[17]</w:t>
      </w:r>
      <w:r w:rsidRPr="002C44D0">
        <w:rPr>
          <w:noProof/>
          <w:sz w:val="16"/>
          <w:szCs w:val="24"/>
          <w:lang w:val="es-EC"/>
        </w:rPr>
        <w:tab/>
        <w:t>Z. Jin, “Chapter 1 - Requirements and Requirements Engineering</w:t>
      </w:r>
      <w:r w:rsidRPr="002C44D0">
        <w:rPr>
          <w:rFonts w:ascii="Cambria Math" w:hAnsi="Cambria Math" w:cs="Cambria Math"/>
          <w:noProof/>
          <w:sz w:val="16"/>
          <w:szCs w:val="24"/>
          <w:lang w:val="es-EC"/>
        </w:rPr>
        <w:t>∗∗</w:t>
      </w:r>
      <w:r w:rsidRPr="002C44D0">
        <w:rPr>
          <w:noProof/>
          <w:sz w:val="16"/>
          <w:szCs w:val="24"/>
          <w:lang w:val="es-EC"/>
        </w:rPr>
        <w:t xml:space="preserve">This chapter serves to deliver general background knowledge about requirements and requirements engineering.,” in </w:t>
      </w:r>
      <w:r w:rsidRPr="002C44D0">
        <w:rPr>
          <w:i/>
          <w:iCs/>
          <w:noProof/>
          <w:sz w:val="16"/>
          <w:szCs w:val="24"/>
          <w:lang w:val="es-EC"/>
        </w:rPr>
        <w:t>Environment Modeling-Based Requirements Engineering for Software Intensive Systems</w:t>
      </w:r>
      <w:r w:rsidRPr="002C44D0">
        <w:rPr>
          <w:noProof/>
          <w:sz w:val="16"/>
          <w:szCs w:val="24"/>
          <w:lang w:val="es-EC"/>
        </w:rPr>
        <w:t>, Z. Jin, Ed. Oxford: Morgan Kaufmann, 2018, pp. 3–11.</w:t>
      </w:r>
    </w:p>
    <w:p w14:paraId="2EF772B9"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[18]</w:t>
      </w:r>
      <w:r w:rsidRPr="002C44D0">
        <w:rPr>
          <w:noProof/>
          <w:sz w:val="16"/>
          <w:szCs w:val="24"/>
          <w:lang w:val="es-EC"/>
        </w:rPr>
        <w:tab/>
        <w:t xml:space="preserve">D. Lindoerfer and U. Mansmann, “Enhancing requirements engineering for patient registry software systems with evidence-based components,” </w:t>
      </w:r>
      <w:r w:rsidRPr="002C44D0">
        <w:rPr>
          <w:i/>
          <w:iCs/>
          <w:noProof/>
          <w:sz w:val="16"/>
          <w:szCs w:val="24"/>
          <w:lang w:val="es-EC"/>
        </w:rPr>
        <w:t>J. Biomed. Inform.</w:t>
      </w:r>
      <w:r w:rsidRPr="002C44D0">
        <w:rPr>
          <w:noProof/>
          <w:sz w:val="16"/>
          <w:szCs w:val="24"/>
          <w:lang w:val="es-EC"/>
        </w:rPr>
        <w:t>, vol. 71, pp. 147–153, 2017, doi: https://doi.org/10.1016/j.jbi.2017.05.013.</w:t>
      </w:r>
    </w:p>
    <w:p w14:paraId="65F9017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[19]</w:t>
      </w:r>
      <w:r w:rsidRPr="002C44D0">
        <w:rPr>
          <w:noProof/>
          <w:sz w:val="16"/>
          <w:szCs w:val="24"/>
          <w:lang w:val="es-EC"/>
        </w:rPr>
        <w:tab/>
        <w:t xml:space="preserve">S. Dimitrijević, J. Jovanović, and V. Devedžić, “A comparative study of software tools for user story management,” </w:t>
      </w:r>
      <w:r w:rsidRPr="002C44D0">
        <w:rPr>
          <w:i/>
          <w:iCs/>
          <w:noProof/>
          <w:sz w:val="16"/>
          <w:szCs w:val="24"/>
          <w:lang w:val="es-EC"/>
        </w:rPr>
        <w:t>Inf. Softw. Technol.</w:t>
      </w:r>
      <w:r w:rsidRPr="002C44D0">
        <w:rPr>
          <w:noProof/>
          <w:sz w:val="16"/>
          <w:szCs w:val="24"/>
          <w:lang w:val="es-EC"/>
        </w:rPr>
        <w:t>, vol. 57, pp. 352–368, 2015, doi: https://doi.org/10.1016/j.infsof.2014.05.012.</w:t>
      </w:r>
    </w:p>
    <w:p w14:paraId="1CBA1F67"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[20]</w:t>
      </w:r>
      <w:r w:rsidRPr="002C44D0">
        <w:rPr>
          <w:noProof/>
          <w:sz w:val="16"/>
          <w:szCs w:val="24"/>
          <w:lang w:val="es-EC"/>
        </w:rPr>
        <w:tab/>
        <w:t xml:space="preserve">D. Würfel, R. Lutz, and S. Diehl, “Grounded requirements engineering: An approach to use case driven requirements engineering,” </w:t>
      </w:r>
      <w:r w:rsidRPr="002C44D0">
        <w:rPr>
          <w:i/>
          <w:iCs/>
          <w:noProof/>
          <w:sz w:val="16"/>
          <w:szCs w:val="24"/>
          <w:lang w:val="es-EC"/>
        </w:rPr>
        <w:t>J. Syst. Softw.</w:t>
      </w:r>
      <w:r w:rsidRPr="002C44D0">
        <w:rPr>
          <w:noProof/>
          <w:sz w:val="16"/>
          <w:szCs w:val="24"/>
          <w:lang w:val="es-EC"/>
        </w:rPr>
        <w:t>, vol. 117, pp. 645–657, 2016, doi: https://doi.org/10.1016/j.jss.2015.10.024.</w:t>
      </w:r>
    </w:p>
    <w:p w14:paraId="2B537ED9"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[21]</w:t>
      </w:r>
      <w:r w:rsidRPr="002C44D0">
        <w:rPr>
          <w:noProof/>
          <w:sz w:val="16"/>
          <w:szCs w:val="24"/>
          <w:lang w:val="es-EC"/>
        </w:rPr>
        <w:tab/>
        <w:t xml:space="preserve">E. Barra and J. Morato, “Early knowledge organization assisted by aspects,” </w:t>
      </w:r>
      <w:r w:rsidRPr="002C44D0">
        <w:rPr>
          <w:i/>
          <w:iCs/>
          <w:noProof/>
          <w:sz w:val="16"/>
          <w:szCs w:val="24"/>
          <w:lang w:val="es-EC"/>
        </w:rPr>
        <w:t>Sci. Comput. Program.</w:t>
      </w:r>
      <w:r w:rsidRPr="002C44D0">
        <w:rPr>
          <w:noProof/>
          <w:sz w:val="16"/>
          <w:szCs w:val="24"/>
          <w:lang w:val="es-EC"/>
        </w:rPr>
        <w:t>, vol. 121, pp. 34–54, 2016, doi: https://doi.org/10.1016/j.scico.2015.07.007.</w:t>
      </w:r>
    </w:p>
    <w:p w14:paraId="3D3608CC"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[22]</w:t>
      </w:r>
      <w:r w:rsidRPr="002C44D0">
        <w:rPr>
          <w:noProof/>
          <w:sz w:val="16"/>
          <w:szCs w:val="24"/>
          <w:lang w:val="es-EC"/>
        </w:rPr>
        <w:tab/>
        <w:t xml:space="preserve">F. P. Basso, R. M. Pillat, T. C. Oliveira, F. Roos-Frantz, and R. Z. Frantz, “Automated design of multi-layered web information systems,” </w:t>
      </w:r>
      <w:r w:rsidRPr="002C44D0">
        <w:rPr>
          <w:i/>
          <w:iCs/>
          <w:noProof/>
          <w:sz w:val="16"/>
          <w:szCs w:val="24"/>
          <w:lang w:val="es-EC"/>
        </w:rPr>
        <w:t>J. Syst. Softw.</w:t>
      </w:r>
      <w:r w:rsidRPr="002C44D0">
        <w:rPr>
          <w:noProof/>
          <w:sz w:val="16"/>
          <w:szCs w:val="24"/>
          <w:lang w:val="es-EC"/>
        </w:rPr>
        <w:t>, vol. 117, pp. 612–637, 2016, doi: https://doi.org/10.1016/j.jss.2016.04.060.</w:t>
      </w:r>
    </w:p>
    <w:p w14:paraId="5CFC5C44"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[23]</w:t>
      </w:r>
      <w:r w:rsidRPr="002C44D0">
        <w:rPr>
          <w:noProof/>
          <w:sz w:val="16"/>
          <w:szCs w:val="24"/>
          <w:lang w:val="es-EC"/>
        </w:rPr>
        <w:tab/>
        <w:t xml:space="preserve">J.-L. Boulanger, “10 - Requirement Management,” in </w:t>
      </w:r>
      <w:r w:rsidRPr="002C44D0">
        <w:rPr>
          <w:i/>
          <w:iCs/>
          <w:noProof/>
          <w:sz w:val="16"/>
          <w:szCs w:val="24"/>
          <w:lang w:val="es-EC"/>
        </w:rPr>
        <w:t>Certifiable Software Applications 1</w:t>
      </w:r>
      <w:r w:rsidRPr="002C44D0">
        <w:rPr>
          <w:noProof/>
          <w:sz w:val="16"/>
          <w:szCs w:val="24"/>
          <w:lang w:val="es-EC"/>
        </w:rPr>
        <w:t>, J.-L. Boulanger, Ed. Elsevier, 2016, pp. 239–282.</w:t>
      </w:r>
    </w:p>
    <w:p w14:paraId="586C7498"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[24]</w:t>
      </w:r>
      <w:r w:rsidRPr="002C44D0">
        <w:rPr>
          <w:noProof/>
          <w:sz w:val="16"/>
          <w:szCs w:val="24"/>
          <w:lang w:val="es-EC"/>
        </w:rPr>
        <w:tab/>
        <w:t xml:space="preserve">I. M. Águila and J. Sagrado, “Bayesian Networks for Enhancement of Requirements Engineering: A Literature Review,” </w:t>
      </w:r>
      <w:r w:rsidRPr="002C44D0">
        <w:rPr>
          <w:i/>
          <w:iCs/>
          <w:noProof/>
          <w:sz w:val="16"/>
          <w:szCs w:val="24"/>
          <w:lang w:val="es-EC"/>
        </w:rPr>
        <w:t>Requir. Eng.</w:t>
      </w:r>
      <w:r w:rsidRPr="002C44D0">
        <w:rPr>
          <w:noProof/>
          <w:sz w:val="16"/>
          <w:szCs w:val="24"/>
          <w:lang w:val="es-EC"/>
        </w:rPr>
        <w:t>, vol. 21, no. 4, pp. 461–480, 2016, doi: 10.1007/s00766-015-0225-3.</w:t>
      </w:r>
    </w:p>
    <w:p w14:paraId="53C1C788"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[25]</w:t>
      </w:r>
      <w:r w:rsidRPr="002C44D0">
        <w:rPr>
          <w:noProof/>
          <w:sz w:val="16"/>
          <w:szCs w:val="24"/>
          <w:lang w:val="es-EC"/>
        </w:rPr>
        <w:tab/>
        <w:t xml:space="preserve">Z. Wang, C.-H. Chen, P. Zheng, X. Li, and L. P. Khoo, “A novel data-driven graph-based requirement elicitation framework in the smart product-service system context,” </w:t>
      </w:r>
      <w:r w:rsidRPr="002C44D0">
        <w:rPr>
          <w:i/>
          <w:iCs/>
          <w:noProof/>
          <w:sz w:val="16"/>
          <w:szCs w:val="24"/>
          <w:lang w:val="es-EC"/>
        </w:rPr>
        <w:t>Adv. Eng. Informatics</w:t>
      </w:r>
      <w:r w:rsidRPr="002C44D0">
        <w:rPr>
          <w:noProof/>
          <w:sz w:val="16"/>
          <w:szCs w:val="24"/>
          <w:lang w:val="es-EC"/>
        </w:rPr>
        <w:t>, vol. 42, p. 100983, 2019, doi: https://doi.org/10.1016/j.aei.2019.100983.</w:t>
      </w:r>
    </w:p>
    <w:p w14:paraId="4C107DDA"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[26]</w:t>
      </w:r>
      <w:r w:rsidRPr="002C44D0">
        <w:rPr>
          <w:noProof/>
          <w:sz w:val="16"/>
          <w:szCs w:val="24"/>
          <w:lang w:val="es-EC"/>
        </w:rPr>
        <w:tab/>
        <w:t xml:space="preserve">N. Kushiro, T. Shimizu, and T. Ehira, “Requirements Elicitation with Extended Goal Graph,” </w:t>
      </w:r>
      <w:r w:rsidRPr="002C44D0">
        <w:rPr>
          <w:i/>
          <w:iCs/>
          <w:noProof/>
          <w:sz w:val="16"/>
          <w:szCs w:val="24"/>
          <w:lang w:val="es-EC"/>
        </w:rPr>
        <w:t>Procedia Comput. Sci.</w:t>
      </w:r>
      <w:r w:rsidRPr="002C44D0">
        <w:rPr>
          <w:noProof/>
          <w:sz w:val="16"/>
          <w:szCs w:val="24"/>
          <w:lang w:val="es-EC"/>
        </w:rPr>
        <w:t>, vol. 96, pp. 1691–1700, 2016, doi: https://doi.org/10.1016/j.procs.2016.08.217.</w:t>
      </w:r>
    </w:p>
    <w:p w14:paraId="2FB8FF0B"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szCs w:val="24"/>
          <w:lang w:val="es-EC"/>
        </w:rPr>
      </w:pPr>
      <w:r w:rsidRPr="002C44D0">
        <w:rPr>
          <w:noProof/>
          <w:sz w:val="16"/>
          <w:szCs w:val="24"/>
          <w:lang w:val="es-EC"/>
        </w:rPr>
        <w:t>[27]</w:t>
      </w:r>
      <w:r w:rsidRPr="002C44D0">
        <w:rPr>
          <w:noProof/>
          <w:sz w:val="16"/>
          <w:szCs w:val="24"/>
          <w:lang w:val="es-EC"/>
        </w:rPr>
        <w:tab/>
        <w:t xml:space="preserve">D. Mishra, S. Aydin, A. Mishra, and S. Ostrovska, “Knowledge management in requirement elicitation: Situational methods view,” </w:t>
      </w:r>
      <w:r w:rsidRPr="002C44D0">
        <w:rPr>
          <w:i/>
          <w:iCs/>
          <w:noProof/>
          <w:sz w:val="16"/>
          <w:szCs w:val="24"/>
          <w:lang w:val="es-EC"/>
        </w:rPr>
        <w:lastRenderedPageBreak/>
        <w:t>Comput. Stand. Interfaces</w:t>
      </w:r>
      <w:r w:rsidRPr="002C44D0">
        <w:rPr>
          <w:noProof/>
          <w:sz w:val="16"/>
          <w:szCs w:val="24"/>
          <w:lang w:val="es-EC"/>
        </w:rPr>
        <w:t>, vol. 56, pp. 49–61, 2018, doi: https://doi.org/10.1016/j.csi.2017.09.004.</w:t>
      </w:r>
    </w:p>
    <w:p w14:paraId="671D2395" w14:textId="77777777" w:rsidR="0006090B" w:rsidRPr="002C44D0" w:rsidRDefault="0006090B" w:rsidP="0006090B">
      <w:pPr>
        <w:widowControl w:val="0"/>
        <w:autoSpaceDE w:val="0"/>
        <w:autoSpaceDN w:val="0"/>
        <w:adjustRightInd w:val="0"/>
        <w:spacing w:after="40" w:line="240" w:lineRule="exact"/>
        <w:ind w:left="640" w:hanging="640"/>
        <w:jc w:val="both"/>
        <w:rPr>
          <w:noProof/>
          <w:sz w:val="16"/>
          <w:lang w:val="es-EC"/>
        </w:rPr>
      </w:pPr>
      <w:r w:rsidRPr="002C44D0">
        <w:rPr>
          <w:noProof/>
          <w:sz w:val="16"/>
          <w:szCs w:val="24"/>
          <w:lang w:val="es-EC"/>
        </w:rPr>
        <w:t>[28]</w:t>
      </w:r>
      <w:r w:rsidRPr="002C44D0">
        <w:rPr>
          <w:noProof/>
          <w:sz w:val="16"/>
          <w:szCs w:val="24"/>
          <w:lang w:val="es-EC"/>
        </w:rPr>
        <w:tab/>
        <w:t xml:space="preserve">Y. Li, E. Guzman, K. Tsiamoura, F. Schneider, and B. Bruegge, </w:t>
      </w:r>
      <w:r w:rsidRPr="002C44D0">
        <w:rPr>
          <w:noProof/>
          <w:sz w:val="16"/>
          <w:szCs w:val="24"/>
          <w:lang w:val="es-EC"/>
        </w:rPr>
        <w:t xml:space="preserve">“Automated Requirements Extraction for Scientific Software,” </w:t>
      </w:r>
      <w:r w:rsidRPr="002C44D0">
        <w:rPr>
          <w:i/>
          <w:iCs/>
          <w:noProof/>
          <w:sz w:val="16"/>
          <w:szCs w:val="24"/>
          <w:lang w:val="es-EC"/>
        </w:rPr>
        <w:t>Procedia Comput. Sci.</w:t>
      </w:r>
      <w:r w:rsidRPr="002C44D0">
        <w:rPr>
          <w:noProof/>
          <w:sz w:val="16"/>
          <w:szCs w:val="24"/>
          <w:lang w:val="es-EC"/>
        </w:rPr>
        <w:t>, vol. 51, pp. 582–591, 2015, doi: https://doi.org/10.1016/j.procs.2015.05.326.</w:t>
      </w:r>
    </w:p>
    <w:p w14:paraId="63EAFC1E" w14:textId="77777777" w:rsidR="0006090B" w:rsidRPr="002C44D0" w:rsidRDefault="0006090B" w:rsidP="0006090B">
      <w:pPr>
        <w:pStyle w:val="references"/>
        <w:numPr>
          <w:ilvl w:val="0"/>
          <w:numId w:val="0"/>
        </w:numPr>
        <w:rPr>
          <w:lang w:val="es-EC"/>
        </w:rPr>
        <w:sectPr w:rsidR="0006090B" w:rsidRPr="002C44D0" w:rsidSect="00B01F40">
          <w:headerReference w:type="default" r:id="rId16"/>
          <w:footerReference w:type="default" r:id="rId17"/>
          <w:type w:val="continuous"/>
          <w:pgSz w:w="11909" w:h="16834" w:code="9"/>
          <w:pgMar w:top="1077" w:right="731" w:bottom="2432" w:left="731" w:header="720" w:footer="720" w:gutter="0"/>
          <w:cols w:num="2" w:space="360"/>
          <w:docGrid w:linePitch="360"/>
        </w:sectPr>
      </w:pPr>
      <w:r w:rsidRPr="002C44D0">
        <w:rPr>
          <w:lang w:val="es-EC"/>
        </w:rPr>
        <w:fldChar w:fldCharType="end"/>
      </w:r>
    </w:p>
    <w:p w14:paraId="48D707CE" w14:textId="77777777" w:rsidR="0006090B" w:rsidRPr="002C44D0" w:rsidRDefault="0006090B" w:rsidP="0006090B">
      <w:pPr>
        <w:tabs>
          <w:tab w:val="left" w:pos="7380"/>
        </w:tabs>
        <w:jc w:val="both"/>
        <w:rPr>
          <w:u w:val="single"/>
          <w:lang w:val="es-EC"/>
        </w:rPr>
      </w:pPr>
    </w:p>
    <w:p w14:paraId="598D103F" w14:textId="5AC23C00" w:rsidR="00503599" w:rsidRPr="002C44D0" w:rsidRDefault="00503599" w:rsidP="0006090B">
      <w:pPr>
        <w:rPr>
          <w:u w:val="single"/>
          <w:lang w:val="es-EC"/>
        </w:rPr>
      </w:pPr>
    </w:p>
    <w:sectPr w:rsidR="00503599" w:rsidRPr="002C44D0" w:rsidSect="00B01F40">
      <w:headerReference w:type="default" r:id="rId18"/>
      <w:footerReference w:type="default" r:id="rId19"/>
      <w:type w:val="continuous"/>
      <w:pgSz w:w="11909" w:h="16834" w:code="9"/>
      <w:pgMar w:top="1077" w:right="731" w:bottom="2432"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095A6" w14:textId="77777777" w:rsidR="0020402C" w:rsidRDefault="0020402C" w:rsidP="00D65715">
      <w:r>
        <w:separator/>
      </w:r>
    </w:p>
  </w:endnote>
  <w:endnote w:type="continuationSeparator" w:id="0">
    <w:p w14:paraId="382E674A" w14:textId="77777777" w:rsidR="0020402C" w:rsidRDefault="0020402C" w:rsidP="00D65715">
      <w:r>
        <w:continuationSeparator/>
      </w:r>
    </w:p>
  </w:endnote>
  <w:endnote w:type="continuationNotice" w:id="1">
    <w:p w14:paraId="36598C60" w14:textId="77777777" w:rsidR="0020402C" w:rsidRDefault="00204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00251EC0" w14:paraId="5D419A51" w14:textId="77777777" w:rsidTr="1202B577">
      <w:tc>
        <w:tcPr>
          <w:tcW w:w="3480" w:type="dxa"/>
        </w:tcPr>
        <w:p w14:paraId="420CA7F2" w14:textId="77777777" w:rsidR="00251EC0" w:rsidRDefault="00251EC0" w:rsidP="1202B577">
          <w:pPr>
            <w:pStyle w:val="Encabezado"/>
            <w:ind w:left="-115"/>
            <w:jc w:val="left"/>
          </w:pPr>
        </w:p>
      </w:tc>
      <w:tc>
        <w:tcPr>
          <w:tcW w:w="3480" w:type="dxa"/>
        </w:tcPr>
        <w:p w14:paraId="7A93D483" w14:textId="77777777" w:rsidR="00251EC0" w:rsidRDefault="00251EC0" w:rsidP="1202B577">
          <w:pPr>
            <w:pStyle w:val="Encabezado"/>
          </w:pPr>
        </w:p>
      </w:tc>
      <w:tc>
        <w:tcPr>
          <w:tcW w:w="3480" w:type="dxa"/>
        </w:tcPr>
        <w:p w14:paraId="144CB17C" w14:textId="77777777" w:rsidR="00251EC0" w:rsidRDefault="00251EC0" w:rsidP="1202B577">
          <w:pPr>
            <w:pStyle w:val="Encabezado"/>
            <w:ind w:right="-115"/>
            <w:jc w:val="right"/>
          </w:pPr>
        </w:p>
      </w:tc>
    </w:tr>
  </w:tbl>
  <w:p w14:paraId="38C9FF13" w14:textId="77777777" w:rsidR="00251EC0" w:rsidRDefault="00251E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00251EC0" w14:paraId="125EFA20" w14:textId="77777777" w:rsidTr="1202B577">
      <w:tc>
        <w:tcPr>
          <w:tcW w:w="3480" w:type="dxa"/>
        </w:tcPr>
        <w:p w14:paraId="06210589" w14:textId="77777777" w:rsidR="00251EC0" w:rsidRDefault="00251EC0" w:rsidP="1202B577">
          <w:pPr>
            <w:pStyle w:val="Encabezado"/>
            <w:ind w:left="-115"/>
            <w:jc w:val="left"/>
          </w:pPr>
        </w:p>
      </w:tc>
      <w:tc>
        <w:tcPr>
          <w:tcW w:w="3480" w:type="dxa"/>
        </w:tcPr>
        <w:p w14:paraId="3BDE1131" w14:textId="77777777" w:rsidR="00251EC0" w:rsidRDefault="00251EC0" w:rsidP="1202B577">
          <w:pPr>
            <w:pStyle w:val="Encabezado"/>
          </w:pPr>
        </w:p>
      </w:tc>
      <w:tc>
        <w:tcPr>
          <w:tcW w:w="3480" w:type="dxa"/>
        </w:tcPr>
        <w:p w14:paraId="51465606" w14:textId="77777777" w:rsidR="00251EC0" w:rsidRDefault="00251EC0" w:rsidP="1202B577">
          <w:pPr>
            <w:pStyle w:val="Encabezado"/>
            <w:ind w:right="-115"/>
            <w:jc w:val="right"/>
          </w:pPr>
        </w:p>
      </w:tc>
    </w:tr>
  </w:tbl>
  <w:p w14:paraId="60AE5E36" w14:textId="77777777" w:rsidR="00251EC0" w:rsidRDefault="00251E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2"/>
      <w:gridCol w:w="3482"/>
      <w:gridCol w:w="3482"/>
    </w:tblGrid>
    <w:tr w:rsidR="0006090B" w14:paraId="3F2A30A2" w14:textId="77777777" w:rsidTr="1202B577">
      <w:tc>
        <w:tcPr>
          <w:tcW w:w="3482" w:type="dxa"/>
        </w:tcPr>
        <w:p w14:paraId="4FA4CC65" w14:textId="77777777" w:rsidR="0006090B" w:rsidRDefault="0006090B" w:rsidP="1202B577">
          <w:pPr>
            <w:pStyle w:val="Encabezado"/>
            <w:ind w:left="-115"/>
            <w:jc w:val="left"/>
          </w:pPr>
        </w:p>
      </w:tc>
      <w:tc>
        <w:tcPr>
          <w:tcW w:w="3482" w:type="dxa"/>
        </w:tcPr>
        <w:p w14:paraId="00422592" w14:textId="77777777" w:rsidR="0006090B" w:rsidRDefault="0006090B" w:rsidP="1202B577">
          <w:pPr>
            <w:pStyle w:val="Encabezado"/>
          </w:pPr>
        </w:p>
      </w:tc>
      <w:tc>
        <w:tcPr>
          <w:tcW w:w="3482" w:type="dxa"/>
        </w:tcPr>
        <w:p w14:paraId="04A81494" w14:textId="77777777" w:rsidR="0006090B" w:rsidRDefault="0006090B" w:rsidP="1202B577">
          <w:pPr>
            <w:pStyle w:val="Encabezado"/>
            <w:ind w:right="-115"/>
            <w:jc w:val="right"/>
          </w:pPr>
        </w:p>
      </w:tc>
    </w:tr>
  </w:tbl>
  <w:p w14:paraId="509887E9" w14:textId="77777777" w:rsidR="0006090B" w:rsidRDefault="0006090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2"/>
      <w:gridCol w:w="3482"/>
      <w:gridCol w:w="3482"/>
    </w:tblGrid>
    <w:tr w:rsidR="00251EC0" w14:paraId="0631F3CE" w14:textId="77777777" w:rsidTr="1202B577">
      <w:tc>
        <w:tcPr>
          <w:tcW w:w="3482" w:type="dxa"/>
        </w:tcPr>
        <w:p w14:paraId="18F26539" w14:textId="495F7DAF" w:rsidR="00251EC0" w:rsidRDefault="00251EC0" w:rsidP="1202B577">
          <w:pPr>
            <w:pStyle w:val="Encabezado"/>
            <w:ind w:left="-115"/>
            <w:jc w:val="left"/>
          </w:pPr>
        </w:p>
      </w:tc>
      <w:tc>
        <w:tcPr>
          <w:tcW w:w="3482" w:type="dxa"/>
        </w:tcPr>
        <w:p w14:paraId="4B2332F4" w14:textId="73498B80" w:rsidR="00251EC0" w:rsidRDefault="00251EC0" w:rsidP="1202B577">
          <w:pPr>
            <w:pStyle w:val="Encabezado"/>
          </w:pPr>
        </w:p>
      </w:tc>
      <w:tc>
        <w:tcPr>
          <w:tcW w:w="3482" w:type="dxa"/>
        </w:tcPr>
        <w:p w14:paraId="0C0637D6" w14:textId="4AB6FEA6" w:rsidR="00251EC0" w:rsidRDefault="00251EC0" w:rsidP="1202B577">
          <w:pPr>
            <w:pStyle w:val="Encabezado"/>
            <w:ind w:right="-115"/>
            <w:jc w:val="right"/>
          </w:pPr>
        </w:p>
      </w:tc>
    </w:tr>
  </w:tbl>
  <w:p w14:paraId="7B8904CC" w14:textId="05F71353" w:rsidR="00251EC0" w:rsidRDefault="00251E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AC998" w14:textId="77777777" w:rsidR="0020402C" w:rsidRDefault="0020402C" w:rsidP="00D65715">
      <w:r>
        <w:separator/>
      </w:r>
    </w:p>
  </w:footnote>
  <w:footnote w:type="continuationSeparator" w:id="0">
    <w:p w14:paraId="7954281D" w14:textId="77777777" w:rsidR="0020402C" w:rsidRDefault="0020402C" w:rsidP="00D65715">
      <w:r>
        <w:continuationSeparator/>
      </w:r>
    </w:p>
  </w:footnote>
  <w:footnote w:type="continuationNotice" w:id="1">
    <w:p w14:paraId="4060C190" w14:textId="77777777" w:rsidR="0020402C" w:rsidRDefault="002040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00251EC0" w14:paraId="491F7394" w14:textId="77777777" w:rsidTr="1202B577">
      <w:tc>
        <w:tcPr>
          <w:tcW w:w="3480" w:type="dxa"/>
        </w:tcPr>
        <w:p w14:paraId="5AF73E15" w14:textId="77777777" w:rsidR="00251EC0" w:rsidRDefault="00251EC0" w:rsidP="1202B577">
          <w:pPr>
            <w:pStyle w:val="Encabezado"/>
            <w:ind w:left="-115"/>
            <w:jc w:val="left"/>
          </w:pPr>
        </w:p>
      </w:tc>
      <w:tc>
        <w:tcPr>
          <w:tcW w:w="3480" w:type="dxa"/>
        </w:tcPr>
        <w:p w14:paraId="5A158731" w14:textId="77777777" w:rsidR="00251EC0" w:rsidRDefault="00251EC0" w:rsidP="1202B577">
          <w:pPr>
            <w:pStyle w:val="Encabezado"/>
          </w:pPr>
        </w:p>
      </w:tc>
      <w:tc>
        <w:tcPr>
          <w:tcW w:w="3480" w:type="dxa"/>
        </w:tcPr>
        <w:p w14:paraId="06F03B4B" w14:textId="77777777" w:rsidR="00251EC0" w:rsidRDefault="00251EC0" w:rsidP="1202B577">
          <w:pPr>
            <w:pStyle w:val="Encabezado"/>
            <w:ind w:right="-115"/>
            <w:jc w:val="right"/>
          </w:pPr>
        </w:p>
      </w:tc>
    </w:tr>
  </w:tbl>
  <w:p w14:paraId="56A1CB9B" w14:textId="77777777" w:rsidR="00251EC0" w:rsidRDefault="00251E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00251EC0" w14:paraId="4C858C37" w14:textId="77777777" w:rsidTr="1202B577">
      <w:tc>
        <w:tcPr>
          <w:tcW w:w="3480" w:type="dxa"/>
        </w:tcPr>
        <w:p w14:paraId="3DCBE432" w14:textId="77777777" w:rsidR="00251EC0" w:rsidRDefault="00251EC0" w:rsidP="1202B577">
          <w:pPr>
            <w:pStyle w:val="Encabezado"/>
            <w:ind w:left="-115"/>
            <w:jc w:val="left"/>
          </w:pPr>
        </w:p>
      </w:tc>
      <w:tc>
        <w:tcPr>
          <w:tcW w:w="3480" w:type="dxa"/>
        </w:tcPr>
        <w:p w14:paraId="51FE22B6" w14:textId="77777777" w:rsidR="00251EC0" w:rsidRDefault="00251EC0" w:rsidP="1202B577">
          <w:pPr>
            <w:pStyle w:val="Encabezado"/>
          </w:pPr>
        </w:p>
      </w:tc>
      <w:tc>
        <w:tcPr>
          <w:tcW w:w="3480" w:type="dxa"/>
        </w:tcPr>
        <w:p w14:paraId="1D868413" w14:textId="77777777" w:rsidR="00251EC0" w:rsidRDefault="00251EC0" w:rsidP="1202B577">
          <w:pPr>
            <w:pStyle w:val="Encabezado"/>
            <w:ind w:right="-115"/>
            <w:jc w:val="right"/>
          </w:pPr>
        </w:p>
      </w:tc>
    </w:tr>
  </w:tbl>
  <w:p w14:paraId="3A61067A" w14:textId="77777777" w:rsidR="00251EC0" w:rsidRDefault="00251E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2"/>
      <w:gridCol w:w="3482"/>
      <w:gridCol w:w="3482"/>
    </w:tblGrid>
    <w:tr w:rsidR="0006090B" w14:paraId="19DFDEB4" w14:textId="77777777" w:rsidTr="1202B577">
      <w:tc>
        <w:tcPr>
          <w:tcW w:w="3482" w:type="dxa"/>
        </w:tcPr>
        <w:p w14:paraId="571ACF27" w14:textId="77777777" w:rsidR="0006090B" w:rsidRDefault="0006090B" w:rsidP="1202B577">
          <w:pPr>
            <w:pStyle w:val="Encabezado"/>
            <w:ind w:left="-115"/>
            <w:jc w:val="left"/>
          </w:pPr>
        </w:p>
      </w:tc>
      <w:tc>
        <w:tcPr>
          <w:tcW w:w="3482" w:type="dxa"/>
        </w:tcPr>
        <w:p w14:paraId="3A89F498" w14:textId="77777777" w:rsidR="0006090B" w:rsidRDefault="0006090B" w:rsidP="1202B577">
          <w:pPr>
            <w:pStyle w:val="Encabezado"/>
          </w:pPr>
        </w:p>
      </w:tc>
      <w:tc>
        <w:tcPr>
          <w:tcW w:w="3482" w:type="dxa"/>
        </w:tcPr>
        <w:p w14:paraId="5979347F" w14:textId="77777777" w:rsidR="0006090B" w:rsidRDefault="0006090B" w:rsidP="1202B577">
          <w:pPr>
            <w:pStyle w:val="Encabezado"/>
            <w:ind w:right="-115"/>
            <w:jc w:val="right"/>
          </w:pPr>
        </w:p>
      </w:tc>
    </w:tr>
  </w:tbl>
  <w:p w14:paraId="3C6F6ED1" w14:textId="77777777" w:rsidR="0006090B" w:rsidRDefault="0006090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2"/>
      <w:gridCol w:w="3482"/>
      <w:gridCol w:w="3482"/>
    </w:tblGrid>
    <w:tr w:rsidR="00251EC0" w14:paraId="214B9B94" w14:textId="77777777" w:rsidTr="1202B577">
      <w:tc>
        <w:tcPr>
          <w:tcW w:w="3482" w:type="dxa"/>
        </w:tcPr>
        <w:p w14:paraId="05FCB16B" w14:textId="25D7F303" w:rsidR="00251EC0" w:rsidRDefault="00251EC0" w:rsidP="1202B577">
          <w:pPr>
            <w:pStyle w:val="Encabezado"/>
            <w:ind w:left="-115"/>
            <w:jc w:val="left"/>
          </w:pPr>
        </w:p>
      </w:tc>
      <w:tc>
        <w:tcPr>
          <w:tcW w:w="3482" w:type="dxa"/>
        </w:tcPr>
        <w:p w14:paraId="11BABB84" w14:textId="0F286E16" w:rsidR="00251EC0" w:rsidRDefault="00251EC0" w:rsidP="1202B577">
          <w:pPr>
            <w:pStyle w:val="Encabezado"/>
          </w:pPr>
        </w:p>
      </w:tc>
      <w:tc>
        <w:tcPr>
          <w:tcW w:w="3482" w:type="dxa"/>
        </w:tcPr>
        <w:p w14:paraId="107AB46F" w14:textId="281EE621" w:rsidR="00251EC0" w:rsidRDefault="00251EC0" w:rsidP="1202B577">
          <w:pPr>
            <w:pStyle w:val="Encabezado"/>
            <w:ind w:right="-115"/>
            <w:jc w:val="right"/>
          </w:pPr>
        </w:p>
      </w:tc>
    </w:tr>
  </w:tbl>
  <w:p w14:paraId="1CAF7FAB" w14:textId="6256FB3E" w:rsidR="00251EC0" w:rsidRDefault="00251E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350D"/>
    <w:multiLevelType w:val="multilevel"/>
    <w:tmpl w:val="E4B0D13E"/>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D0A5C2D"/>
    <w:multiLevelType w:val="multilevel"/>
    <w:tmpl w:val="FCFE30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E0873"/>
    <w:multiLevelType w:val="multilevel"/>
    <w:tmpl w:val="90E4E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0015E9"/>
    <w:multiLevelType w:val="hybridMultilevel"/>
    <w:tmpl w:val="71566F82"/>
    <w:lvl w:ilvl="0" w:tplc="DE1C7974">
      <w:start w:val="1"/>
      <w:numFmt w:val="decimal"/>
      <w:lvlText w:val="%1."/>
      <w:lvlJc w:val="left"/>
      <w:pPr>
        <w:ind w:left="1425" w:hanging="360"/>
      </w:pPr>
      <w:rPr>
        <w:rFonts w:ascii="Georgia" w:eastAsia="Georgia" w:hAnsi="Georgia" w:cs="Georgia"/>
        <w:b/>
        <w:sz w:val="20"/>
        <w:szCs w:val="20"/>
      </w:rPr>
    </w:lvl>
    <w:lvl w:ilvl="1" w:tplc="EB8AB174">
      <w:start w:val="1"/>
      <w:numFmt w:val="bullet"/>
      <w:lvlText w:val=""/>
      <w:lvlJc w:val="left"/>
      <w:pPr>
        <w:ind w:left="0" w:firstLine="0"/>
      </w:pPr>
    </w:lvl>
    <w:lvl w:ilvl="2" w:tplc="4E56982E">
      <w:start w:val="1"/>
      <w:numFmt w:val="bullet"/>
      <w:lvlText w:val=""/>
      <w:lvlJc w:val="left"/>
      <w:pPr>
        <w:ind w:left="0" w:firstLine="0"/>
      </w:pPr>
    </w:lvl>
    <w:lvl w:ilvl="3" w:tplc="A798F91A">
      <w:start w:val="1"/>
      <w:numFmt w:val="bullet"/>
      <w:lvlText w:val=""/>
      <w:lvlJc w:val="left"/>
      <w:pPr>
        <w:ind w:left="0" w:firstLine="0"/>
      </w:pPr>
    </w:lvl>
    <w:lvl w:ilvl="4" w:tplc="0708F660">
      <w:start w:val="1"/>
      <w:numFmt w:val="bullet"/>
      <w:lvlText w:val=""/>
      <w:lvlJc w:val="left"/>
      <w:pPr>
        <w:ind w:left="0" w:firstLine="0"/>
      </w:pPr>
    </w:lvl>
    <w:lvl w:ilvl="5" w:tplc="4C805D9A">
      <w:start w:val="1"/>
      <w:numFmt w:val="bullet"/>
      <w:lvlText w:val=""/>
      <w:lvlJc w:val="left"/>
      <w:pPr>
        <w:ind w:left="0" w:firstLine="0"/>
      </w:pPr>
    </w:lvl>
    <w:lvl w:ilvl="6" w:tplc="6D3AE6A6">
      <w:start w:val="1"/>
      <w:numFmt w:val="bullet"/>
      <w:lvlText w:val=""/>
      <w:lvlJc w:val="left"/>
      <w:pPr>
        <w:ind w:left="0" w:firstLine="0"/>
      </w:pPr>
    </w:lvl>
    <w:lvl w:ilvl="7" w:tplc="2C169F16">
      <w:start w:val="1"/>
      <w:numFmt w:val="bullet"/>
      <w:lvlText w:val=""/>
      <w:lvlJc w:val="left"/>
      <w:pPr>
        <w:ind w:left="0" w:firstLine="0"/>
      </w:pPr>
    </w:lvl>
    <w:lvl w:ilvl="8" w:tplc="88FC97EA">
      <w:start w:val="1"/>
      <w:numFmt w:val="bullet"/>
      <w:lvlText w:val=""/>
      <w:lvlJc w:val="left"/>
      <w:pPr>
        <w:ind w:left="0" w:firstLine="0"/>
      </w:pPr>
    </w:lvl>
  </w:abstractNum>
  <w:abstractNum w:abstractNumId="4" w15:restartNumberingAfterBreak="0">
    <w:nsid w:val="1FD60CB4"/>
    <w:multiLevelType w:val="hybridMultilevel"/>
    <w:tmpl w:val="1D9C6ED2"/>
    <w:lvl w:ilvl="0" w:tplc="596E674A">
      <w:start w:val="2"/>
      <w:numFmt w:val="bullet"/>
      <w:lvlText w:val="-"/>
      <w:lvlJc w:val="left"/>
      <w:pPr>
        <w:ind w:left="1425" w:hanging="360"/>
      </w:pPr>
      <w:rPr>
        <w:rFonts w:ascii="Times New Roman" w:eastAsia="Times New Roman" w:hAnsi="Times New Roman" w:cs="Times New Roman"/>
        <w:color w:val="000000"/>
        <w:sz w:val="20"/>
        <w:szCs w:val="20"/>
      </w:rPr>
    </w:lvl>
    <w:lvl w:ilvl="1" w:tplc="D7A45CD8">
      <w:start w:val="1"/>
      <w:numFmt w:val="bullet"/>
      <w:lvlText w:val=""/>
      <w:lvlJc w:val="left"/>
      <w:pPr>
        <w:ind w:left="0" w:firstLine="0"/>
      </w:pPr>
    </w:lvl>
    <w:lvl w:ilvl="2" w:tplc="2AE4D308">
      <w:start w:val="1"/>
      <w:numFmt w:val="bullet"/>
      <w:lvlText w:val=""/>
      <w:lvlJc w:val="left"/>
      <w:pPr>
        <w:ind w:left="0" w:firstLine="0"/>
      </w:pPr>
    </w:lvl>
    <w:lvl w:ilvl="3" w:tplc="9B2C759E">
      <w:start w:val="1"/>
      <w:numFmt w:val="bullet"/>
      <w:lvlText w:val=""/>
      <w:lvlJc w:val="left"/>
      <w:pPr>
        <w:ind w:left="0" w:firstLine="0"/>
      </w:pPr>
    </w:lvl>
    <w:lvl w:ilvl="4" w:tplc="C1D6AA98">
      <w:start w:val="1"/>
      <w:numFmt w:val="bullet"/>
      <w:lvlText w:val=""/>
      <w:lvlJc w:val="left"/>
      <w:pPr>
        <w:ind w:left="0" w:firstLine="0"/>
      </w:pPr>
    </w:lvl>
    <w:lvl w:ilvl="5" w:tplc="1200CECE">
      <w:start w:val="1"/>
      <w:numFmt w:val="bullet"/>
      <w:lvlText w:val=""/>
      <w:lvlJc w:val="left"/>
      <w:pPr>
        <w:ind w:left="0" w:firstLine="0"/>
      </w:pPr>
    </w:lvl>
    <w:lvl w:ilvl="6" w:tplc="507AD1F6">
      <w:start w:val="1"/>
      <w:numFmt w:val="bullet"/>
      <w:lvlText w:val=""/>
      <w:lvlJc w:val="left"/>
      <w:pPr>
        <w:ind w:left="0" w:firstLine="0"/>
      </w:pPr>
    </w:lvl>
    <w:lvl w:ilvl="7" w:tplc="66AE8DB4">
      <w:start w:val="1"/>
      <w:numFmt w:val="bullet"/>
      <w:lvlText w:val=""/>
      <w:lvlJc w:val="left"/>
      <w:pPr>
        <w:ind w:left="0" w:firstLine="0"/>
      </w:pPr>
    </w:lvl>
    <w:lvl w:ilvl="8" w:tplc="B0CC038A">
      <w:start w:val="1"/>
      <w:numFmt w:val="bullet"/>
      <w:lvlText w:val=""/>
      <w:lvlJc w:val="left"/>
      <w:pPr>
        <w:ind w:left="0" w:firstLine="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13B604E"/>
    <w:multiLevelType w:val="hybridMultilevel"/>
    <w:tmpl w:val="A0BA9672"/>
    <w:lvl w:ilvl="0" w:tplc="EF2AC192">
      <w:start w:val="2"/>
      <w:numFmt w:val="bullet"/>
      <w:lvlText w:val="-"/>
      <w:lvlJc w:val="left"/>
      <w:pPr>
        <w:ind w:left="720" w:hanging="360"/>
      </w:pPr>
      <w:rPr>
        <w:rFonts w:ascii="Georgia" w:eastAsia="Georgia" w:hAnsi="Georgia" w:cs="Georgia"/>
        <w:sz w:val="20"/>
        <w:szCs w:val="20"/>
      </w:rPr>
    </w:lvl>
    <w:lvl w:ilvl="1" w:tplc="77F0CA08">
      <w:start w:val="1"/>
      <w:numFmt w:val="bullet"/>
      <w:lvlText w:val="o"/>
      <w:lvlJc w:val="left"/>
      <w:pPr>
        <w:ind w:left="1440" w:hanging="360"/>
      </w:pPr>
      <w:rPr>
        <w:rFonts w:ascii="Courier New" w:eastAsia="Courier New" w:hAnsi="Courier New" w:cs="Courier New"/>
      </w:rPr>
    </w:lvl>
    <w:lvl w:ilvl="2" w:tplc="291EA8D6">
      <w:start w:val="1"/>
      <w:numFmt w:val="bullet"/>
      <w:lvlText w:val="▪"/>
      <w:lvlJc w:val="left"/>
      <w:pPr>
        <w:ind w:left="2160" w:hanging="360"/>
      </w:pPr>
      <w:rPr>
        <w:rFonts w:ascii="Noto Sans Symbols" w:eastAsia="Noto Sans Symbols" w:hAnsi="Noto Sans Symbols" w:cs="Noto Sans Symbols"/>
      </w:rPr>
    </w:lvl>
    <w:lvl w:ilvl="3" w:tplc="84BCAD4E">
      <w:start w:val="1"/>
      <w:numFmt w:val="bullet"/>
      <w:lvlText w:val="●"/>
      <w:lvlJc w:val="left"/>
      <w:pPr>
        <w:ind w:left="2880" w:hanging="360"/>
      </w:pPr>
      <w:rPr>
        <w:rFonts w:ascii="Noto Sans Symbols" w:eastAsia="Noto Sans Symbols" w:hAnsi="Noto Sans Symbols" w:cs="Noto Sans Symbols"/>
      </w:rPr>
    </w:lvl>
    <w:lvl w:ilvl="4" w:tplc="192882FC">
      <w:start w:val="1"/>
      <w:numFmt w:val="bullet"/>
      <w:lvlText w:val="o"/>
      <w:lvlJc w:val="left"/>
      <w:pPr>
        <w:ind w:left="3600" w:hanging="360"/>
      </w:pPr>
      <w:rPr>
        <w:rFonts w:ascii="Courier New" w:eastAsia="Courier New" w:hAnsi="Courier New" w:cs="Courier New"/>
      </w:rPr>
    </w:lvl>
    <w:lvl w:ilvl="5" w:tplc="92F65BC4">
      <w:start w:val="1"/>
      <w:numFmt w:val="bullet"/>
      <w:lvlText w:val="▪"/>
      <w:lvlJc w:val="left"/>
      <w:pPr>
        <w:ind w:left="4320" w:hanging="360"/>
      </w:pPr>
      <w:rPr>
        <w:rFonts w:ascii="Noto Sans Symbols" w:eastAsia="Noto Sans Symbols" w:hAnsi="Noto Sans Symbols" w:cs="Noto Sans Symbols"/>
      </w:rPr>
    </w:lvl>
    <w:lvl w:ilvl="6" w:tplc="F64675D0">
      <w:start w:val="1"/>
      <w:numFmt w:val="bullet"/>
      <w:lvlText w:val="●"/>
      <w:lvlJc w:val="left"/>
      <w:pPr>
        <w:ind w:left="5040" w:hanging="360"/>
      </w:pPr>
      <w:rPr>
        <w:rFonts w:ascii="Noto Sans Symbols" w:eastAsia="Noto Sans Symbols" w:hAnsi="Noto Sans Symbols" w:cs="Noto Sans Symbols"/>
      </w:rPr>
    </w:lvl>
    <w:lvl w:ilvl="7" w:tplc="2CA04E9C">
      <w:start w:val="1"/>
      <w:numFmt w:val="bullet"/>
      <w:lvlText w:val="o"/>
      <w:lvlJc w:val="left"/>
      <w:pPr>
        <w:ind w:left="5760" w:hanging="360"/>
      </w:pPr>
      <w:rPr>
        <w:rFonts w:ascii="Courier New" w:eastAsia="Courier New" w:hAnsi="Courier New" w:cs="Courier New"/>
      </w:rPr>
    </w:lvl>
    <w:lvl w:ilvl="8" w:tplc="06FE77A4">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multilevel"/>
    <w:tmpl w:val="5B7288D4"/>
    <w:lvl w:ilvl="0">
      <w:start w:val="14"/>
      <w:numFmt w:val="decimal"/>
      <w:lvlText w:val="%1"/>
      <w:lvlJc w:val="left"/>
      <w:pPr>
        <w:tabs>
          <w:tab w:val="num" w:pos="720"/>
        </w:tabs>
        <w:ind w:left="720" w:hanging="360"/>
      </w:pPr>
      <w:rPr>
        <w:rFont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D2E1685"/>
    <w:multiLevelType w:val="hybridMultilevel"/>
    <w:tmpl w:val="2E721F9A"/>
    <w:lvl w:ilvl="0" w:tplc="A9826614">
      <w:start w:val="1"/>
      <w:numFmt w:val="bullet"/>
      <w:lvlText w:val=""/>
      <w:lvlJc w:val="left"/>
      <w:pPr>
        <w:ind w:left="720" w:hanging="360"/>
      </w:pPr>
      <w:rPr>
        <w:rFonts w:ascii="Symbol" w:hAnsi="Symbol" w:hint="default"/>
      </w:rPr>
    </w:lvl>
    <w:lvl w:ilvl="1" w:tplc="91726D36">
      <w:start w:val="1"/>
      <w:numFmt w:val="bullet"/>
      <w:lvlText w:val=""/>
      <w:lvlJc w:val="left"/>
      <w:pPr>
        <w:ind w:left="1440" w:hanging="360"/>
      </w:pPr>
      <w:rPr>
        <w:rFonts w:ascii="Symbol" w:hAnsi="Symbol" w:hint="default"/>
      </w:rPr>
    </w:lvl>
    <w:lvl w:ilvl="2" w:tplc="3E361336">
      <w:start w:val="1"/>
      <w:numFmt w:val="bullet"/>
      <w:lvlText w:val=""/>
      <w:lvlJc w:val="left"/>
      <w:pPr>
        <w:ind w:left="2160" w:hanging="360"/>
      </w:pPr>
      <w:rPr>
        <w:rFonts w:ascii="Wingdings" w:hAnsi="Wingdings" w:hint="default"/>
      </w:rPr>
    </w:lvl>
    <w:lvl w:ilvl="3" w:tplc="48E4DEDA">
      <w:start w:val="1"/>
      <w:numFmt w:val="bullet"/>
      <w:lvlText w:val=""/>
      <w:lvlJc w:val="left"/>
      <w:pPr>
        <w:ind w:left="2880" w:hanging="360"/>
      </w:pPr>
      <w:rPr>
        <w:rFonts w:ascii="Symbol" w:hAnsi="Symbol" w:hint="default"/>
      </w:rPr>
    </w:lvl>
    <w:lvl w:ilvl="4" w:tplc="F376A37E">
      <w:start w:val="1"/>
      <w:numFmt w:val="bullet"/>
      <w:lvlText w:val="o"/>
      <w:lvlJc w:val="left"/>
      <w:pPr>
        <w:ind w:left="3600" w:hanging="360"/>
      </w:pPr>
      <w:rPr>
        <w:rFonts w:ascii="Courier New" w:hAnsi="Courier New" w:hint="default"/>
      </w:rPr>
    </w:lvl>
    <w:lvl w:ilvl="5" w:tplc="C36A61D8">
      <w:start w:val="1"/>
      <w:numFmt w:val="bullet"/>
      <w:lvlText w:val=""/>
      <w:lvlJc w:val="left"/>
      <w:pPr>
        <w:ind w:left="4320" w:hanging="360"/>
      </w:pPr>
      <w:rPr>
        <w:rFonts w:ascii="Wingdings" w:hAnsi="Wingdings" w:hint="default"/>
      </w:rPr>
    </w:lvl>
    <w:lvl w:ilvl="6" w:tplc="3ABEDD62">
      <w:start w:val="1"/>
      <w:numFmt w:val="bullet"/>
      <w:lvlText w:val=""/>
      <w:lvlJc w:val="left"/>
      <w:pPr>
        <w:ind w:left="5040" w:hanging="360"/>
      </w:pPr>
      <w:rPr>
        <w:rFonts w:ascii="Symbol" w:hAnsi="Symbol" w:hint="default"/>
      </w:rPr>
    </w:lvl>
    <w:lvl w:ilvl="7" w:tplc="986E1E90">
      <w:start w:val="1"/>
      <w:numFmt w:val="bullet"/>
      <w:lvlText w:val="o"/>
      <w:lvlJc w:val="left"/>
      <w:pPr>
        <w:ind w:left="5760" w:hanging="360"/>
      </w:pPr>
      <w:rPr>
        <w:rFonts w:ascii="Courier New" w:hAnsi="Courier New" w:hint="default"/>
      </w:rPr>
    </w:lvl>
    <w:lvl w:ilvl="8" w:tplc="00028D18">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multi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7C47C1"/>
    <w:multiLevelType w:val="multilevel"/>
    <w:tmpl w:val="F96435FC"/>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44C7BE5"/>
    <w:multiLevelType w:val="hybridMultilevel"/>
    <w:tmpl w:val="86AE405C"/>
    <w:lvl w:ilvl="0" w:tplc="8C70408A">
      <w:numFmt w:val="none"/>
      <w:lvlText w:val=""/>
      <w:lvlJc w:val="left"/>
      <w:pPr>
        <w:tabs>
          <w:tab w:val="num" w:pos="360"/>
        </w:tabs>
      </w:pPr>
    </w:lvl>
    <w:lvl w:ilvl="1" w:tplc="72DE1CD2">
      <w:start w:val="1"/>
      <w:numFmt w:val="lowerLetter"/>
      <w:lvlText w:val="%2."/>
      <w:lvlJc w:val="left"/>
      <w:pPr>
        <w:ind w:left="1440" w:hanging="360"/>
      </w:pPr>
    </w:lvl>
    <w:lvl w:ilvl="2" w:tplc="2D86B8D2">
      <w:start w:val="1"/>
      <w:numFmt w:val="lowerRoman"/>
      <w:lvlText w:val="%3."/>
      <w:lvlJc w:val="right"/>
      <w:pPr>
        <w:ind w:left="2160" w:hanging="180"/>
      </w:pPr>
    </w:lvl>
    <w:lvl w:ilvl="3" w:tplc="F57E9FBE">
      <w:start w:val="1"/>
      <w:numFmt w:val="decimal"/>
      <w:lvlText w:val="%4."/>
      <w:lvlJc w:val="left"/>
      <w:pPr>
        <w:ind w:left="2880" w:hanging="360"/>
      </w:pPr>
    </w:lvl>
    <w:lvl w:ilvl="4" w:tplc="EAE87270">
      <w:start w:val="1"/>
      <w:numFmt w:val="lowerLetter"/>
      <w:lvlText w:val="%5."/>
      <w:lvlJc w:val="left"/>
      <w:pPr>
        <w:ind w:left="3600" w:hanging="360"/>
      </w:pPr>
    </w:lvl>
    <w:lvl w:ilvl="5" w:tplc="BAD61D2A">
      <w:start w:val="1"/>
      <w:numFmt w:val="lowerRoman"/>
      <w:lvlText w:val="%6."/>
      <w:lvlJc w:val="right"/>
      <w:pPr>
        <w:ind w:left="4320" w:hanging="180"/>
      </w:pPr>
    </w:lvl>
    <w:lvl w:ilvl="6" w:tplc="195E877E">
      <w:start w:val="1"/>
      <w:numFmt w:val="decimal"/>
      <w:lvlText w:val="%7."/>
      <w:lvlJc w:val="left"/>
      <w:pPr>
        <w:ind w:left="5040" w:hanging="360"/>
      </w:pPr>
    </w:lvl>
    <w:lvl w:ilvl="7" w:tplc="8BA0196C">
      <w:start w:val="1"/>
      <w:numFmt w:val="lowerLetter"/>
      <w:lvlText w:val="%8."/>
      <w:lvlJc w:val="left"/>
      <w:pPr>
        <w:ind w:left="5760" w:hanging="360"/>
      </w:pPr>
    </w:lvl>
    <w:lvl w:ilvl="8" w:tplc="CD1641D2">
      <w:start w:val="1"/>
      <w:numFmt w:val="lowerRoman"/>
      <w:lvlText w:val="%9."/>
      <w:lvlJc w:val="right"/>
      <w:pPr>
        <w:ind w:left="6480" w:hanging="180"/>
      </w:pPr>
    </w:lvl>
  </w:abstractNum>
  <w:abstractNum w:abstractNumId="15" w15:restartNumberingAfterBreak="0">
    <w:nsid w:val="6C025B9E"/>
    <w:multiLevelType w:val="multilevel"/>
    <w:tmpl w:val="1FF08A84"/>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multi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FC0486"/>
    <w:multiLevelType w:val="hybridMultilevel"/>
    <w:tmpl w:val="743C9B94"/>
    <w:lvl w:ilvl="0" w:tplc="F8C2EFE2">
      <w:start w:val="1"/>
      <w:numFmt w:val="bullet"/>
      <w:lvlText w:val=""/>
      <w:lvlJc w:val="left"/>
      <w:pPr>
        <w:ind w:left="720" w:hanging="360"/>
      </w:pPr>
      <w:rPr>
        <w:rFonts w:ascii="Symbol" w:hAnsi="Symbol" w:hint="default"/>
      </w:rPr>
    </w:lvl>
    <w:lvl w:ilvl="1" w:tplc="77CEB3E2">
      <w:start w:val="1"/>
      <w:numFmt w:val="bullet"/>
      <w:lvlText w:val="o"/>
      <w:lvlJc w:val="left"/>
      <w:pPr>
        <w:ind w:left="1440" w:hanging="360"/>
      </w:pPr>
      <w:rPr>
        <w:rFonts w:ascii="Courier New" w:hAnsi="Courier New" w:hint="default"/>
      </w:rPr>
    </w:lvl>
    <w:lvl w:ilvl="2" w:tplc="61963072">
      <w:start w:val="1"/>
      <w:numFmt w:val="bullet"/>
      <w:lvlText w:val=""/>
      <w:lvlJc w:val="left"/>
      <w:pPr>
        <w:ind w:left="2160" w:hanging="360"/>
      </w:pPr>
      <w:rPr>
        <w:rFonts w:ascii="Wingdings" w:hAnsi="Wingdings" w:hint="default"/>
      </w:rPr>
    </w:lvl>
    <w:lvl w:ilvl="3" w:tplc="F4724EA8">
      <w:start w:val="1"/>
      <w:numFmt w:val="bullet"/>
      <w:lvlText w:val=""/>
      <w:lvlJc w:val="left"/>
      <w:pPr>
        <w:ind w:left="2880" w:hanging="360"/>
      </w:pPr>
      <w:rPr>
        <w:rFonts w:ascii="Symbol" w:hAnsi="Symbol" w:hint="default"/>
      </w:rPr>
    </w:lvl>
    <w:lvl w:ilvl="4" w:tplc="075CBEDE">
      <w:start w:val="1"/>
      <w:numFmt w:val="bullet"/>
      <w:lvlText w:val="o"/>
      <w:lvlJc w:val="left"/>
      <w:pPr>
        <w:ind w:left="3600" w:hanging="360"/>
      </w:pPr>
      <w:rPr>
        <w:rFonts w:ascii="Courier New" w:hAnsi="Courier New" w:hint="default"/>
      </w:rPr>
    </w:lvl>
    <w:lvl w:ilvl="5" w:tplc="F7344E18">
      <w:start w:val="1"/>
      <w:numFmt w:val="bullet"/>
      <w:lvlText w:val=""/>
      <w:lvlJc w:val="left"/>
      <w:pPr>
        <w:ind w:left="4320" w:hanging="360"/>
      </w:pPr>
      <w:rPr>
        <w:rFonts w:ascii="Wingdings" w:hAnsi="Wingdings" w:hint="default"/>
      </w:rPr>
    </w:lvl>
    <w:lvl w:ilvl="6" w:tplc="743C9A18">
      <w:start w:val="1"/>
      <w:numFmt w:val="bullet"/>
      <w:lvlText w:val=""/>
      <w:lvlJc w:val="left"/>
      <w:pPr>
        <w:ind w:left="5040" w:hanging="360"/>
      </w:pPr>
      <w:rPr>
        <w:rFonts w:ascii="Symbol" w:hAnsi="Symbol" w:hint="default"/>
      </w:rPr>
    </w:lvl>
    <w:lvl w:ilvl="7" w:tplc="2ACAE382">
      <w:start w:val="1"/>
      <w:numFmt w:val="bullet"/>
      <w:lvlText w:val="o"/>
      <w:lvlJc w:val="left"/>
      <w:pPr>
        <w:ind w:left="5760" w:hanging="360"/>
      </w:pPr>
      <w:rPr>
        <w:rFonts w:ascii="Courier New" w:hAnsi="Courier New" w:hint="default"/>
      </w:rPr>
    </w:lvl>
    <w:lvl w:ilvl="8" w:tplc="7D4068D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8"/>
  </w:num>
  <w:num w:numId="4">
    <w:abstractNumId w:val="14"/>
  </w:num>
  <w:num w:numId="5">
    <w:abstractNumId w:val="11"/>
  </w:num>
  <w:num w:numId="6">
    <w:abstractNumId w:val="8"/>
  </w:num>
  <w:num w:numId="7">
    <w:abstractNumId w:val="16"/>
  </w:num>
  <w:num w:numId="8">
    <w:abstractNumId w:val="6"/>
  </w:num>
  <w:num w:numId="9">
    <w:abstractNumId w:val="10"/>
  </w:num>
  <w:num w:numId="10">
    <w:abstractNumId w:val="10"/>
  </w:num>
  <w:num w:numId="11">
    <w:abstractNumId w:val="10"/>
  </w:num>
  <w:num w:numId="12">
    <w:abstractNumId w:val="10"/>
  </w:num>
  <w:num w:numId="13">
    <w:abstractNumId w:val="12"/>
  </w:num>
  <w:num w:numId="14">
    <w:abstractNumId w:val="17"/>
  </w:num>
  <w:num w:numId="15">
    <w:abstractNumId w:val="9"/>
  </w:num>
  <w:num w:numId="16">
    <w:abstractNumId w:val="5"/>
  </w:num>
  <w:num w:numId="17">
    <w:abstractNumId w:val="10"/>
  </w:num>
  <w:num w:numId="18">
    <w:abstractNumId w:val="8"/>
  </w:num>
  <w:num w:numId="19">
    <w:abstractNumId w:val="10"/>
  </w:num>
  <w:num w:numId="20">
    <w:abstractNumId w:val="4"/>
  </w:num>
  <w:num w:numId="21">
    <w:abstractNumId w:val="8"/>
  </w:num>
  <w:num w:numId="22">
    <w:abstractNumId w:val="15"/>
  </w:num>
  <w:num w:numId="23">
    <w:abstractNumId w:val="8"/>
  </w:num>
  <w:num w:numId="24">
    <w:abstractNumId w:val="0"/>
  </w:num>
  <w:num w:numId="25">
    <w:abstractNumId w:val="8"/>
  </w:num>
  <w:num w:numId="26">
    <w:abstractNumId w:val="8"/>
  </w:num>
  <w:num w:numId="27">
    <w:abstractNumId w:val="13"/>
  </w:num>
  <w:num w:numId="28">
    <w:abstractNumId w:val="8"/>
  </w:num>
  <w:num w:numId="29">
    <w:abstractNumId w:val="8"/>
  </w:num>
  <w:num w:numId="30">
    <w:abstractNumId w:val="7"/>
  </w:num>
  <w:num w:numId="31">
    <w:abstractNumId w:val="8"/>
  </w:num>
  <w:num w:numId="32">
    <w:abstractNumId w:val="8"/>
  </w:num>
  <w:num w:numId="33">
    <w:abstractNumId w:val="8"/>
  </w:num>
  <w:num w:numId="34">
    <w:abstractNumId w:val="8"/>
  </w:num>
  <w:num w:numId="35">
    <w:abstractNumId w:val="3"/>
  </w:num>
  <w:num w:numId="36">
    <w:abstractNumId w:val="10"/>
  </w:num>
  <w:num w:numId="37">
    <w:abstractNumId w:val="10"/>
  </w:num>
  <w:num w:numId="38">
    <w:abstractNumId w:val="1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75"/>
    <w:rsid w:val="00000217"/>
    <w:rsid w:val="00000F88"/>
    <w:rsid w:val="0000230F"/>
    <w:rsid w:val="00002C8A"/>
    <w:rsid w:val="0000370E"/>
    <w:rsid w:val="0000494C"/>
    <w:rsid w:val="0000649A"/>
    <w:rsid w:val="00010789"/>
    <w:rsid w:val="00013227"/>
    <w:rsid w:val="000143A0"/>
    <w:rsid w:val="000147D5"/>
    <w:rsid w:val="0001495A"/>
    <w:rsid w:val="000157C8"/>
    <w:rsid w:val="00017EA0"/>
    <w:rsid w:val="00022DCB"/>
    <w:rsid w:val="00024800"/>
    <w:rsid w:val="00024E0B"/>
    <w:rsid w:val="00025560"/>
    <w:rsid w:val="00027117"/>
    <w:rsid w:val="00030356"/>
    <w:rsid w:val="00035EC3"/>
    <w:rsid w:val="00037DEB"/>
    <w:rsid w:val="00041CFD"/>
    <w:rsid w:val="00042616"/>
    <w:rsid w:val="00044BEA"/>
    <w:rsid w:val="0004798A"/>
    <w:rsid w:val="0005028A"/>
    <w:rsid w:val="000507E7"/>
    <w:rsid w:val="00052456"/>
    <w:rsid w:val="00056F47"/>
    <w:rsid w:val="00060142"/>
    <w:rsid w:val="0006090B"/>
    <w:rsid w:val="00063FFC"/>
    <w:rsid w:val="000645D7"/>
    <w:rsid w:val="00067A9D"/>
    <w:rsid w:val="0007351B"/>
    <w:rsid w:val="00074D3A"/>
    <w:rsid w:val="000771D2"/>
    <w:rsid w:val="00082262"/>
    <w:rsid w:val="00082DCD"/>
    <w:rsid w:val="00085CFC"/>
    <w:rsid w:val="00086288"/>
    <w:rsid w:val="00086F30"/>
    <w:rsid w:val="0009001E"/>
    <w:rsid w:val="00092BC6"/>
    <w:rsid w:val="00092F9C"/>
    <w:rsid w:val="000939D9"/>
    <w:rsid w:val="00094806"/>
    <w:rsid w:val="00095185"/>
    <w:rsid w:val="00095F51"/>
    <w:rsid w:val="00096B23"/>
    <w:rsid w:val="00096F80"/>
    <w:rsid w:val="00097EF7"/>
    <w:rsid w:val="000A2183"/>
    <w:rsid w:val="000B0790"/>
    <w:rsid w:val="000B1906"/>
    <w:rsid w:val="000B1F5F"/>
    <w:rsid w:val="000B7C45"/>
    <w:rsid w:val="000C628B"/>
    <w:rsid w:val="000D131A"/>
    <w:rsid w:val="000D201C"/>
    <w:rsid w:val="000D4735"/>
    <w:rsid w:val="000D7ED1"/>
    <w:rsid w:val="000E0331"/>
    <w:rsid w:val="000E74E8"/>
    <w:rsid w:val="000F5035"/>
    <w:rsid w:val="000F6408"/>
    <w:rsid w:val="00103E1B"/>
    <w:rsid w:val="00103EFA"/>
    <w:rsid w:val="00104010"/>
    <w:rsid w:val="00106CA4"/>
    <w:rsid w:val="00107052"/>
    <w:rsid w:val="001072C9"/>
    <w:rsid w:val="00111C88"/>
    <w:rsid w:val="001129BB"/>
    <w:rsid w:val="00112A1D"/>
    <w:rsid w:val="00113087"/>
    <w:rsid w:val="0011318B"/>
    <w:rsid w:val="00120DBA"/>
    <w:rsid w:val="00125D30"/>
    <w:rsid w:val="00131727"/>
    <w:rsid w:val="00132140"/>
    <w:rsid w:val="001329F1"/>
    <w:rsid w:val="00132F7E"/>
    <w:rsid w:val="00133879"/>
    <w:rsid w:val="0013527D"/>
    <w:rsid w:val="00136F37"/>
    <w:rsid w:val="001440E9"/>
    <w:rsid w:val="00152374"/>
    <w:rsid w:val="00152665"/>
    <w:rsid w:val="001537DC"/>
    <w:rsid w:val="001558F6"/>
    <w:rsid w:val="001560BD"/>
    <w:rsid w:val="00156B47"/>
    <w:rsid w:val="00161716"/>
    <w:rsid w:val="001632C1"/>
    <w:rsid w:val="00164B83"/>
    <w:rsid w:val="00165AA8"/>
    <w:rsid w:val="0017045E"/>
    <w:rsid w:val="001718B3"/>
    <w:rsid w:val="00175711"/>
    <w:rsid w:val="00175725"/>
    <w:rsid w:val="00180A3A"/>
    <w:rsid w:val="00185CEE"/>
    <w:rsid w:val="0018653D"/>
    <w:rsid w:val="00186CF4"/>
    <w:rsid w:val="00190F0E"/>
    <w:rsid w:val="001919EB"/>
    <w:rsid w:val="00195C6B"/>
    <w:rsid w:val="001A02F8"/>
    <w:rsid w:val="001A037B"/>
    <w:rsid w:val="001A0AB8"/>
    <w:rsid w:val="001A6F2C"/>
    <w:rsid w:val="001B0391"/>
    <w:rsid w:val="001B21CC"/>
    <w:rsid w:val="001B404A"/>
    <w:rsid w:val="001B4140"/>
    <w:rsid w:val="001B5759"/>
    <w:rsid w:val="001B5812"/>
    <w:rsid w:val="001B7163"/>
    <w:rsid w:val="001B72C9"/>
    <w:rsid w:val="001C3A41"/>
    <w:rsid w:val="001C3A4B"/>
    <w:rsid w:val="001C4FDA"/>
    <w:rsid w:val="001C5A90"/>
    <w:rsid w:val="001D0D6A"/>
    <w:rsid w:val="001D103C"/>
    <w:rsid w:val="001D1668"/>
    <w:rsid w:val="001D4D43"/>
    <w:rsid w:val="001E05FE"/>
    <w:rsid w:val="001E3A54"/>
    <w:rsid w:val="001E3D79"/>
    <w:rsid w:val="001E7BB1"/>
    <w:rsid w:val="001E7D4B"/>
    <w:rsid w:val="001F7BD2"/>
    <w:rsid w:val="00200F28"/>
    <w:rsid w:val="002019BB"/>
    <w:rsid w:val="0020322A"/>
    <w:rsid w:val="0020402C"/>
    <w:rsid w:val="0020406E"/>
    <w:rsid w:val="00205250"/>
    <w:rsid w:val="00205988"/>
    <w:rsid w:val="00206C90"/>
    <w:rsid w:val="002111FB"/>
    <w:rsid w:val="00211C89"/>
    <w:rsid w:val="00215CB4"/>
    <w:rsid w:val="002162E6"/>
    <w:rsid w:val="0021658F"/>
    <w:rsid w:val="00217004"/>
    <w:rsid w:val="002207EF"/>
    <w:rsid w:val="00224915"/>
    <w:rsid w:val="0022645F"/>
    <w:rsid w:val="00226A4D"/>
    <w:rsid w:val="0023031A"/>
    <w:rsid w:val="002306A4"/>
    <w:rsid w:val="00230D58"/>
    <w:rsid w:val="002310C8"/>
    <w:rsid w:val="00232C58"/>
    <w:rsid w:val="002406F5"/>
    <w:rsid w:val="0024276D"/>
    <w:rsid w:val="00246929"/>
    <w:rsid w:val="00247004"/>
    <w:rsid w:val="00247484"/>
    <w:rsid w:val="002500B2"/>
    <w:rsid w:val="00251EC0"/>
    <w:rsid w:val="00252E59"/>
    <w:rsid w:val="0025620A"/>
    <w:rsid w:val="002622A2"/>
    <w:rsid w:val="002640A8"/>
    <w:rsid w:val="002665D8"/>
    <w:rsid w:val="002667C3"/>
    <w:rsid w:val="00266FC1"/>
    <w:rsid w:val="00267638"/>
    <w:rsid w:val="00271640"/>
    <w:rsid w:val="002726D3"/>
    <w:rsid w:val="00274A99"/>
    <w:rsid w:val="00280109"/>
    <w:rsid w:val="00281526"/>
    <w:rsid w:val="00281B6D"/>
    <w:rsid w:val="002830F0"/>
    <w:rsid w:val="00285564"/>
    <w:rsid w:val="00286EE3"/>
    <w:rsid w:val="00286EE6"/>
    <w:rsid w:val="002917E8"/>
    <w:rsid w:val="00294A36"/>
    <w:rsid w:val="002974E0"/>
    <w:rsid w:val="002A0C40"/>
    <w:rsid w:val="002A2809"/>
    <w:rsid w:val="002A4F61"/>
    <w:rsid w:val="002A5007"/>
    <w:rsid w:val="002A7415"/>
    <w:rsid w:val="002B0FC5"/>
    <w:rsid w:val="002B2962"/>
    <w:rsid w:val="002B34F7"/>
    <w:rsid w:val="002B43B4"/>
    <w:rsid w:val="002B45C9"/>
    <w:rsid w:val="002B4F74"/>
    <w:rsid w:val="002B53DF"/>
    <w:rsid w:val="002B59C0"/>
    <w:rsid w:val="002B66FE"/>
    <w:rsid w:val="002C175F"/>
    <w:rsid w:val="002C3064"/>
    <w:rsid w:val="002C44D0"/>
    <w:rsid w:val="002C5483"/>
    <w:rsid w:val="002C6B0D"/>
    <w:rsid w:val="002C7FE1"/>
    <w:rsid w:val="002D5AB9"/>
    <w:rsid w:val="002D7C7A"/>
    <w:rsid w:val="002E3615"/>
    <w:rsid w:val="002E3906"/>
    <w:rsid w:val="002E4855"/>
    <w:rsid w:val="002E49FE"/>
    <w:rsid w:val="002F1A01"/>
    <w:rsid w:val="002F4DFE"/>
    <w:rsid w:val="003038AE"/>
    <w:rsid w:val="003054FB"/>
    <w:rsid w:val="00311A84"/>
    <w:rsid w:val="00311C18"/>
    <w:rsid w:val="00313391"/>
    <w:rsid w:val="00315F59"/>
    <w:rsid w:val="00321AF8"/>
    <w:rsid w:val="0032591F"/>
    <w:rsid w:val="003307FA"/>
    <w:rsid w:val="0033089D"/>
    <w:rsid w:val="00330B9D"/>
    <w:rsid w:val="00333DA4"/>
    <w:rsid w:val="003364EC"/>
    <w:rsid w:val="00343CDF"/>
    <w:rsid w:val="00346463"/>
    <w:rsid w:val="00353B0C"/>
    <w:rsid w:val="00353BF2"/>
    <w:rsid w:val="00356F18"/>
    <w:rsid w:val="003572E4"/>
    <w:rsid w:val="003604CD"/>
    <w:rsid w:val="00362E4A"/>
    <w:rsid w:val="003632CC"/>
    <w:rsid w:val="00366A7A"/>
    <w:rsid w:val="00367442"/>
    <w:rsid w:val="00371FA9"/>
    <w:rsid w:val="00375DE1"/>
    <w:rsid w:val="00384398"/>
    <w:rsid w:val="00387CB7"/>
    <w:rsid w:val="00390001"/>
    <w:rsid w:val="003930BA"/>
    <w:rsid w:val="003944BE"/>
    <w:rsid w:val="003A7CD8"/>
    <w:rsid w:val="003B00DB"/>
    <w:rsid w:val="003B1AEA"/>
    <w:rsid w:val="003B31BD"/>
    <w:rsid w:val="003B4AA4"/>
    <w:rsid w:val="003B5C19"/>
    <w:rsid w:val="003C1143"/>
    <w:rsid w:val="003C3580"/>
    <w:rsid w:val="003C3E58"/>
    <w:rsid w:val="003C7FD2"/>
    <w:rsid w:val="003D2D93"/>
    <w:rsid w:val="003D7150"/>
    <w:rsid w:val="003E0D38"/>
    <w:rsid w:val="003E2672"/>
    <w:rsid w:val="003E2DFD"/>
    <w:rsid w:val="003E3430"/>
    <w:rsid w:val="003E7660"/>
    <w:rsid w:val="003F1CB5"/>
    <w:rsid w:val="003F290D"/>
    <w:rsid w:val="003F68FD"/>
    <w:rsid w:val="00405486"/>
    <w:rsid w:val="00405902"/>
    <w:rsid w:val="004105D0"/>
    <w:rsid w:val="0041196D"/>
    <w:rsid w:val="0042361E"/>
    <w:rsid w:val="00426F9C"/>
    <w:rsid w:val="00427A61"/>
    <w:rsid w:val="00431D08"/>
    <w:rsid w:val="00432F40"/>
    <w:rsid w:val="00433ACD"/>
    <w:rsid w:val="00434E78"/>
    <w:rsid w:val="0043603B"/>
    <w:rsid w:val="00441B35"/>
    <w:rsid w:val="0044240B"/>
    <w:rsid w:val="004430C4"/>
    <w:rsid w:val="00443267"/>
    <w:rsid w:val="00444C73"/>
    <w:rsid w:val="0045248B"/>
    <w:rsid w:val="004524CD"/>
    <w:rsid w:val="00455745"/>
    <w:rsid w:val="00460706"/>
    <w:rsid w:val="00462889"/>
    <w:rsid w:val="00463164"/>
    <w:rsid w:val="004703B2"/>
    <w:rsid w:val="0047111F"/>
    <w:rsid w:val="004742C0"/>
    <w:rsid w:val="004748A3"/>
    <w:rsid w:val="0047511C"/>
    <w:rsid w:val="004756FD"/>
    <w:rsid w:val="00481A64"/>
    <w:rsid w:val="004827FB"/>
    <w:rsid w:val="00486993"/>
    <w:rsid w:val="004879BA"/>
    <w:rsid w:val="00494A90"/>
    <w:rsid w:val="00495C6E"/>
    <w:rsid w:val="004A127F"/>
    <w:rsid w:val="004A6C5A"/>
    <w:rsid w:val="004A7212"/>
    <w:rsid w:val="004B02E8"/>
    <w:rsid w:val="004B038E"/>
    <w:rsid w:val="004B12D0"/>
    <w:rsid w:val="004B17D2"/>
    <w:rsid w:val="004B25B8"/>
    <w:rsid w:val="004B3500"/>
    <w:rsid w:val="004B52D3"/>
    <w:rsid w:val="004B572F"/>
    <w:rsid w:val="004B5C71"/>
    <w:rsid w:val="004B6C7F"/>
    <w:rsid w:val="004B7733"/>
    <w:rsid w:val="004C01E2"/>
    <w:rsid w:val="004C3EDF"/>
    <w:rsid w:val="004C4C90"/>
    <w:rsid w:val="004C4D39"/>
    <w:rsid w:val="004D0248"/>
    <w:rsid w:val="004D0B02"/>
    <w:rsid w:val="004D204F"/>
    <w:rsid w:val="004D2335"/>
    <w:rsid w:val="004D26E8"/>
    <w:rsid w:val="004D3AE9"/>
    <w:rsid w:val="004D7491"/>
    <w:rsid w:val="004D768E"/>
    <w:rsid w:val="004E0439"/>
    <w:rsid w:val="004E28B7"/>
    <w:rsid w:val="004E4DB0"/>
    <w:rsid w:val="004F4408"/>
    <w:rsid w:val="004F5A90"/>
    <w:rsid w:val="00501816"/>
    <w:rsid w:val="00501908"/>
    <w:rsid w:val="00501AA1"/>
    <w:rsid w:val="00502319"/>
    <w:rsid w:val="00503599"/>
    <w:rsid w:val="0050478A"/>
    <w:rsid w:val="005065E9"/>
    <w:rsid w:val="00506DAE"/>
    <w:rsid w:val="005070AF"/>
    <w:rsid w:val="005073A6"/>
    <w:rsid w:val="00514AAA"/>
    <w:rsid w:val="00515CB5"/>
    <w:rsid w:val="00515FF9"/>
    <w:rsid w:val="00516285"/>
    <w:rsid w:val="00517D1A"/>
    <w:rsid w:val="005205E4"/>
    <w:rsid w:val="005206F9"/>
    <w:rsid w:val="00520A39"/>
    <w:rsid w:val="005219C0"/>
    <w:rsid w:val="00524171"/>
    <w:rsid w:val="0052477B"/>
    <w:rsid w:val="00533849"/>
    <w:rsid w:val="005405AB"/>
    <w:rsid w:val="005516D0"/>
    <w:rsid w:val="0055176C"/>
    <w:rsid w:val="00551D39"/>
    <w:rsid w:val="0055247F"/>
    <w:rsid w:val="00552707"/>
    <w:rsid w:val="00553C34"/>
    <w:rsid w:val="005562C4"/>
    <w:rsid w:val="00556782"/>
    <w:rsid w:val="00556B10"/>
    <w:rsid w:val="00556C53"/>
    <w:rsid w:val="00557AB7"/>
    <w:rsid w:val="00561BFA"/>
    <w:rsid w:val="00561D69"/>
    <w:rsid w:val="00562EB0"/>
    <w:rsid w:val="005640AB"/>
    <w:rsid w:val="00570DF5"/>
    <w:rsid w:val="005748A5"/>
    <w:rsid w:val="00576787"/>
    <w:rsid w:val="00577EB2"/>
    <w:rsid w:val="00584882"/>
    <w:rsid w:val="00584D79"/>
    <w:rsid w:val="00585E90"/>
    <w:rsid w:val="005905C0"/>
    <w:rsid w:val="00590829"/>
    <w:rsid w:val="005913DF"/>
    <w:rsid w:val="00592EE4"/>
    <w:rsid w:val="005A4A7A"/>
    <w:rsid w:val="005A7DD0"/>
    <w:rsid w:val="005B1C63"/>
    <w:rsid w:val="005B39F8"/>
    <w:rsid w:val="005B4711"/>
    <w:rsid w:val="005B4C9C"/>
    <w:rsid w:val="005B614D"/>
    <w:rsid w:val="005B6671"/>
    <w:rsid w:val="005C00D9"/>
    <w:rsid w:val="005C140C"/>
    <w:rsid w:val="005C5B91"/>
    <w:rsid w:val="005C6FA0"/>
    <w:rsid w:val="005D2FC0"/>
    <w:rsid w:val="005D39A4"/>
    <w:rsid w:val="005D4CC0"/>
    <w:rsid w:val="005D7299"/>
    <w:rsid w:val="005E2B44"/>
    <w:rsid w:val="005E3C65"/>
    <w:rsid w:val="005E479C"/>
    <w:rsid w:val="005E51BB"/>
    <w:rsid w:val="005F09F4"/>
    <w:rsid w:val="005F4176"/>
    <w:rsid w:val="005F43AD"/>
    <w:rsid w:val="005F6137"/>
    <w:rsid w:val="005F65FE"/>
    <w:rsid w:val="0060762C"/>
    <w:rsid w:val="00607F00"/>
    <w:rsid w:val="00610DA6"/>
    <w:rsid w:val="006129BD"/>
    <w:rsid w:val="00612B87"/>
    <w:rsid w:val="006164B3"/>
    <w:rsid w:val="00621678"/>
    <w:rsid w:val="00625B3F"/>
    <w:rsid w:val="0062723E"/>
    <w:rsid w:val="00631B1A"/>
    <w:rsid w:val="0063387E"/>
    <w:rsid w:val="00635DF1"/>
    <w:rsid w:val="00636D56"/>
    <w:rsid w:val="0063712F"/>
    <w:rsid w:val="00637132"/>
    <w:rsid w:val="00640AF2"/>
    <w:rsid w:val="00641182"/>
    <w:rsid w:val="00644B7E"/>
    <w:rsid w:val="006459E9"/>
    <w:rsid w:val="006508F7"/>
    <w:rsid w:val="00651720"/>
    <w:rsid w:val="0065222B"/>
    <w:rsid w:val="006533C8"/>
    <w:rsid w:val="0065589F"/>
    <w:rsid w:val="00655DF0"/>
    <w:rsid w:val="00660058"/>
    <w:rsid w:val="00661956"/>
    <w:rsid w:val="00662122"/>
    <w:rsid w:val="0066264E"/>
    <w:rsid w:val="0066279A"/>
    <w:rsid w:val="00673188"/>
    <w:rsid w:val="00674188"/>
    <w:rsid w:val="0067478F"/>
    <w:rsid w:val="00680DEE"/>
    <w:rsid w:val="00681505"/>
    <w:rsid w:val="00682582"/>
    <w:rsid w:val="0068508F"/>
    <w:rsid w:val="00685B1C"/>
    <w:rsid w:val="00687A02"/>
    <w:rsid w:val="00687CDE"/>
    <w:rsid w:val="00687F04"/>
    <w:rsid w:val="006A0B63"/>
    <w:rsid w:val="006A2CAE"/>
    <w:rsid w:val="006A41A9"/>
    <w:rsid w:val="006A5745"/>
    <w:rsid w:val="006A7232"/>
    <w:rsid w:val="006B024F"/>
    <w:rsid w:val="006B02E9"/>
    <w:rsid w:val="006B1A22"/>
    <w:rsid w:val="006B2084"/>
    <w:rsid w:val="006B5801"/>
    <w:rsid w:val="006B722D"/>
    <w:rsid w:val="006C1867"/>
    <w:rsid w:val="006C2167"/>
    <w:rsid w:val="006C702A"/>
    <w:rsid w:val="006C721E"/>
    <w:rsid w:val="006E0439"/>
    <w:rsid w:val="006E19C4"/>
    <w:rsid w:val="006E4121"/>
    <w:rsid w:val="006E65AC"/>
    <w:rsid w:val="006F0D4A"/>
    <w:rsid w:val="006F3F5F"/>
    <w:rsid w:val="006F442C"/>
    <w:rsid w:val="00700B24"/>
    <w:rsid w:val="00701BEF"/>
    <w:rsid w:val="00705FC5"/>
    <w:rsid w:val="0070767E"/>
    <w:rsid w:val="00714936"/>
    <w:rsid w:val="00714DB0"/>
    <w:rsid w:val="00715810"/>
    <w:rsid w:val="00715C00"/>
    <w:rsid w:val="0072212D"/>
    <w:rsid w:val="00725B67"/>
    <w:rsid w:val="00725CA4"/>
    <w:rsid w:val="007274A2"/>
    <w:rsid w:val="007357CF"/>
    <w:rsid w:val="00736A4D"/>
    <w:rsid w:val="00737D72"/>
    <w:rsid w:val="00737FDA"/>
    <w:rsid w:val="00740B94"/>
    <w:rsid w:val="00745B69"/>
    <w:rsid w:val="00752B57"/>
    <w:rsid w:val="00752D3D"/>
    <w:rsid w:val="00753A65"/>
    <w:rsid w:val="00753D46"/>
    <w:rsid w:val="0076075B"/>
    <w:rsid w:val="00764D31"/>
    <w:rsid w:val="00766BA0"/>
    <w:rsid w:val="00770AC7"/>
    <w:rsid w:val="00771578"/>
    <w:rsid w:val="00773EF3"/>
    <w:rsid w:val="00776E46"/>
    <w:rsid w:val="007771C7"/>
    <w:rsid w:val="00777351"/>
    <w:rsid w:val="0077790F"/>
    <w:rsid w:val="00782092"/>
    <w:rsid w:val="00782116"/>
    <w:rsid w:val="00782B25"/>
    <w:rsid w:val="0078375D"/>
    <w:rsid w:val="00783DBC"/>
    <w:rsid w:val="00784156"/>
    <w:rsid w:val="007908AB"/>
    <w:rsid w:val="00793EBD"/>
    <w:rsid w:val="007A34BB"/>
    <w:rsid w:val="007A3903"/>
    <w:rsid w:val="007A39AB"/>
    <w:rsid w:val="007A5011"/>
    <w:rsid w:val="007A59ED"/>
    <w:rsid w:val="007B0DA6"/>
    <w:rsid w:val="007B194C"/>
    <w:rsid w:val="007B2FDA"/>
    <w:rsid w:val="007B2FFF"/>
    <w:rsid w:val="007B31A4"/>
    <w:rsid w:val="007B780D"/>
    <w:rsid w:val="007C5122"/>
    <w:rsid w:val="007C5823"/>
    <w:rsid w:val="007C7378"/>
    <w:rsid w:val="007C76EE"/>
    <w:rsid w:val="007D1084"/>
    <w:rsid w:val="007D155C"/>
    <w:rsid w:val="007D375A"/>
    <w:rsid w:val="007D6439"/>
    <w:rsid w:val="007E36B2"/>
    <w:rsid w:val="007E4250"/>
    <w:rsid w:val="007E671D"/>
    <w:rsid w:val="007E68AC"/>
    <w:rsid w:val="007E6EF8"/>
    <w:rsid w:val="007F0138"/>
    <w:rsid w:val="007F1016"/>
    <w:rsid w:val="007F1253"/>
    <w:rsid w:val="007F65AE"/>
    <w:rsid w:val="007F7BBC"/>
    <w:rsid w:val="00800034"/>
    <w:rsid w:val="00802263"/>
    <w:rsid w:val="00802FA3"/>
    <w:rsid w:val="00803AB2"/>
    <w:rsid w:val="00804E39"/>
    <w:rsid w:val="00806C35"/>
    <w:rsid w:val="00810676"/>
    <w:rsid w:val="00812D01"/>
    <w:rsid w:val="008163E6"/>
    <w:rsid w:val="008236B3"/>
    <w:rsid w:val="00824726"/>
    <w:rsid w:val="0082591B"/>
    <w:rsid w:val="0082598D"/>
    <w:rsid w:val="00830281"/>
    <w:rsid w:val="00832314"/>
    <w:rsid w:val="00833F3B"/>
    <w:rsid w:val="0083580B"/>
    <w:rsid w:val="00842699"/>
    <w:rsid w:val="00843BA7"/>
    <w:rsid w:val="008461AC"/>
    <w:rsid w:val="0085460B"/>
    <w:rsid w:val="00857236"/>
    <w:rsid w:val="00867CC1"/>
    <w:rsid w:val="00870898"/>
    <w:rsid w:val="00870CC0"/>
    <w:rsid w:val="00873837"/>
    <w:rsid w:val="00874A59"/>
    <w:rsid w:val="00874EC5"/>
    <w:rsid w:val="00875E4A"/>
    <w:rsid w:val="00880DEF"/>
    <w:rsid w:val="008817C4"/>
    <w:rsid w:val="00881DEE"/>
    <w:rsid w:val="0088304C"/>
    <w:rsid w:val="00884390"/>
    <w:rsid w:val="0088490F"/>
    <w:rsid w:val="00884D56"/>
    <w:rsid w:val="008909FB"/>
    <w:rsid w:val="008913B3"/>
    <w:rsid w:val="00894ACD"/>
    <w:rsid w:val="008A077B"/>
    <w:rsid w:val="008A174F"/>
    <w:rsid w:val="008A5F3E"/>
    <w:rsid w:val="008A66C1"/>
    <w:rsid w:val="008B05F4"/>
    <w:rsid w:val="008B17C5"/>
    <w:rsid w:val="008B3320"/>
    <w:rsid w:val="008B47BD"/>
    <w:rsid w:val="008C235E"/>
    <w:rsid w:val="008C2AF7"/>
    <w:rsid w:val="008D0D97"/>
    <w:rsid w:val="008D279B"/>
    <w:rsid w:val="008D2CF3"/>
    <w:rsid w:val="008D57D9"/>
    <w:rsid w:val="008D5B88"/>
    <w:rsid w:val="008D7240"/>
    <w:rsid w:val="008E04F7"/>
    <w:rsid w:val="008E6A0E"/>
    <w:rsid w:val="008E728D"/>
    <w:rsid w:val="008E7607"/>
    <w:rsid w:val="008F2F06"/>
    <w:rsid w:val="008F54E7"/>
    <w:rsid w:val="009028F4"/>
    <w:rsid w:val="0091492D"/>
    <w:rsid w:val="00916C2D"/>
    <w:rsid w:val="00920256"/>
    <w:rsid w:val="00922A54"/>
    <w:rsid w:val="0092511F"/>
    <w:rsid w:val="00926F89"/>
    <w:rsid w:val="00927ECD"/>
    <w:rsid w:val="009314BF"/>
    <w:rsid w:val="009324AB"/>
    <w:rsid w:val="00933E72"/>
    <w:rsid w:val="009353CC"/>
    <w:rsid w:val="0093792D"/>
    <w:rsid w:val="009379DF"/>
    <w:rsid w:val="00940F68"/>
    <w:rsid w:val="00941E66"/>
    <w:rsid w:val="00945C88"/>
    <w:rsid w:val="009470AE"/>
    <w:rsid w:val="00950350"/>
    <w:rsid w:val="009577E0"/>
    <w:rsid w:val="00962848"/>
    <w:rsid w:val="00967EFE"/>
    <w:rsid w:val="009710F9"/>
    <w:rsid w:val="00972D23"/>
    <w:rsid w:val="00973123"/>
    <w:rsid w:val="009733BE"/>
    <w:rsid w:val="009751B2"/>
    <w:rsid w:val="0097527C"/>
    <w:rsid w:val="0097550A"/>
    <w:rsid w:val="009755D2"/>
    <w:rsid w:val="00976AE9"/>
    <w:rsid w:val="0098779E"/>
    <w:rsid w:val="00990071"/>
    <w:rsid w:val="0099680E"/>
    <w:rsid w:val="009A19A4"/>
    <w:rsid w:val="009A5239"/>
    <w:rsid w:val="009B06F7"/>
    <w:rsid w:val="009B2ED9"/>
    <w:rsid w:val="009B3358"/>
    <w:rsid w:val="009B655E"/>
    <w:rsid w:val="009B69CA"/>
    <w:rsid w:val="009C41FC"/>
    <w:rsid w:val="009C4DF4"/>
    <w:rsid w:val="009C68C8"/>
    <w:rsid w:val="009D029C"/>
    <w:rsid w:val="009D4E80"/>
    <w:rsid w:val="009D7BDD"/>
    <w:rsid w:val="009E04FC"/>
    <w:rsid w:val="009E7189"/>
    <w:rsid w:val="00A01344"/>
    <w:rsid w:val="00A129D9"/>
    <w:rsid w:val="00A16DF3"/>
    <w:rsid w:val="00A2220A"/>
    <w:rsid w:val="00A24843"/>
    <w:rsid w:val="00A2591F"/>
    <w:rsid w:val="00A32938"/>
    <w:rsid w:val="00A33237"/>
    <w:rsid w:val="00A37CBE"/>
    <w:rsid w:val="00A4153C"/>
    <w:rsid w:val="00A41626"/>
    <w:rsid w:val="00A42BFF"/>
    <w:rsid w:val="00A4743C"/>
    <w:rsid w:val="00A47598"/>
    <w:rsid w:val="00A47599"/>
    <w:rsid w:val="00A524BB"/>
    <w:rsid w:val="00A611AD"/>
    <w:rsid w:val="00A61EBD"/>
    <w:rsid w:val="00A620DA"/>
    <w:rsid w:val="00A62CDB"/>
    <w:rsid w:val="00A6493C"/>
    <w:rsid w:val="00A6507C"/>
    <w:rsid w:val="00A661C9"/>
    <w:rsid w:val="00A712D7"/>
    <w:rsid w:val="00A713F3"/>
    <w:rsid w:val="00A756BF"/>
    <w:rsid w:val="00A768EA"/>
    <w:rsid w:val="00A80A12"/>
    <w:rsid w:val="00A810DC"/>
    <w:rsid w:val="00A868B3"/>
    <w:rsid w:val="00A910E9"/>
    <w:rsid w:val="00A91BC8"/>
    <w:rsid w:val="00A93403"/>
    <w:rsid w:val="00A95AEE"/>
    <w:rsid w:val="00A95D06"/>
    <w:rsid w:val="00AA080C"/>
    <w:rsid w:val="00AA1FFA"/>
    <w:rsid w:val="00AA279B"/>
    <w:rsid w:val="00AA4A45"/>
    <w:rsid w:val="00AB4C0D"/>
    <w:rsid w:val="00AC0AF5"/>
    <w:rsid w:val="00AC19EA"/>
    <w:rsid w:val="00AC4836"/>
    <w:rsid w:val="00AC56AC"/>
    <w:rsid w:val="00AD08BA"/>
    <w:rsid w:val="00AD1B32"/>
    <w:rsid w:val="00AD6FCB"/>
    <w:rsid w:val="00AD7FDE"/>
    <w:rsid w:val="00AE4967"/>
    <w:rsid w:val="00AE69DB"/>
    <w:rsid w:val="00AE76C1"/>
    <w:rsid w:val="00AE7808"/>
    <w:rsid w:val="00AE7B9F"/>
    <w:rsid w:val="00AF2C37"/>
    <w:rsid w:val="00AF3F0C"/>
    <w:rsid w:val="00AF424C"/>
    <w:rsid w:val="00AF6271"/>
    <w:rsid w:val="00AF64C9"/>
    <w:rsid w:val="00B00239"/>
    <w:rsid w:val="00B01F40"/>
    <w:rsid w:val="00B03251"/>
    <w:rsid w:val="00B0620C"/>
    <w:rsid w:val="00B07D86"/>
    <w:rsid w:val="00B10BA2"/>
    <w:rsid w:val="00B1115E"/>
    <w:rsid w:val="00B1128E"/>
    <w:rsid w:val="00B12F10"/>
    <w:rsid w:val="00B13280"/>
    <w:rsid w:val="00B14800"/>
    <w:rsid w:val="00B17272"/>
    <w:rsid w:val="00B176E4"/>
    <w:rsid w:val="00B2554D"/>
    <w:rsid w:val="00B3012E"/>
    <w:rsid w:val="00B307D2"/>
    <w:rsid w:val="00B30DC3"/>
    <w:rsid w:val="00B317F2"/>
    <w:rsid w:val="00B338F1"/>
    <w:rsid w:val="00B33B9C"/>
    <w:rsid w:val="00B35224"/>
    <w:rsid w:val="00B35292"/>
    <w:rsid w:val="00B36745"/>
    <w:rsid w:val="00B41D85"/>
    <w:rsid w:val="00B41F0C"/>
    <w:rsid w:val="00B43232"/>
    <w:rsid w:val="00B43A6A"/>
    <w:rsid w:val="00B46000"/>
    <w:rsid w:val="00B50BF4"/>
    <w:rsid w:val="00B53EA1"/>
    <w:rsid w:val="00B571BC"/>
    <w:rsid w:val="00B57A1C"/>
    <w:rsid w:val="00B60955"/>
    <w:rsid w:val="00B70A77"/>
    <w:rsid w:val="00B74506"/>
    <w:rsid w:val="00B76151"/>
    <w:rsid w:val="00B77F1E"/>
    <w:rsid w:val="00B86FCC"/>
    <w:rsid w:val="00B92802"/>
    <w:rsid w:val="00B96E9F"/>
    <w:rsid w:val="00B9714D"/>
    <w:rsid w:val="00B97971"/>
    <w:rsid w:val="00BA111B"/>
    <w:rsid w:val="00BA3A19"/>
    <w:rsid w:val="00BA6439"/>
    <w:rsid w:val="00BA68EA"/>
    <w:rsid w:val="00BA6EBB"/>
    <w:rsid w:val="00BB30E9"/>
    <w:rsid w:val="00BB5E46"/>
    <w:rsid w:val="00BC0C02"/>
    <w:rsid w:val="00BC3585"/>
    <w:rsid w:val="00BC4487"/>
    <w:rsid w:val="00BC4FEE"/>
    <w:rsid w:val="00BC5997"/>
    <w:rsid w:val="00BC6E61"/>
    <w:rsid w:val="00BC79F2"/>
    <w:rsid w:val="00BD1AF8"/>
    <w:rsid w:val="00BD1B03"/>
    <w:rsid w:val="00BD2048"/>
    <w:rsid w:val="00BD2669"/>
    <w:rsid w:val="00BD2F78"/>
    <w:rsid w:val="00BD3869"/>
    <w:rsid w:val="00BD4082"/>
    <w:rsid w:val="00BD4943"/>
    <w:rsid w:val="00BD581A"/>
    <w:rsid w:val="00BD6B0D"/>
    <w:rsid w:val="00BE3449"/>
    <w:rsid w:val="00BE47DA"/>
    <w:rsid w:val="00BF61BB"/>
    <w:rsid w:val="00BF64C8"/>
    <w:rsid w:val="00C0222F"/>
    <w:rsid w:val="00C05EAA"/>
    <w:rsid w:val="00C153D1"/>
    <w:rsid w:val="00C1718A"/>
    <w:rsid w:val="00C20FE5"/>
    <w:rsid w:val="00C21899"/>
    <w:rsid w:val="00C21DAD"/>
    <w:rsid w:val="00C228D0"/>
    <w:rsid w:val="00C30866"/>
    <w:rsid w:val="00C340E3"/>
    <w:rsid w:val="00C36A9B"/>
    <w:rsid w:val="00C37332"/>
    <w:rsid w:val="00C508E8"/>
    <w:rsid w:val="00C51BB2"/>
    <w:rsid w:val="00C568E1"/>
    <w:rsid w:val="00C61391"/>
    <w:rsid w:val="00C61CE9"/>
    <w:rsid w:val="00C74C0C"/>
    <w:rsid w:val="00C75D6F"/>
    <w:rsid w:val="00C76F7F"/>
    <w:rsid w:val="00C77151"/>
    <w:rsid w:val="00C82457"/>
    <w:rsid w:val="00C8288F"/>
    <w:rsid w:val="00C84339"/>
    <w:rsid w:val="00C84903"/>
    <w:rsid w:val="00C85F30"/>
    <w:rsid w:val="00C85F74"/>
    <w:rsid w:val="00C86C0C"/>
    <w:rsid w:val="00C86DF1"/>
    <w:rsid w:val="00C871DC"/>
    <w:rsid w:val="00C87683"/>
    <w:rsid w:val="00C90DAB"/>
    <w:rsid w:val="00C94175"/>
    <w:rsid w:val="00C95860"/>
    <w:rsid w:val="00C959EC"/>
    <w:rsid w:val="00C97FB6"/>
    <w:rsid w:val="00CA025D"/>
    <w:rsid w:val="00CA1A78"/>
    <w:rsid w:val="00CA2660"/>
    <w:rsid w:val="00CA5227"/>
    <w:rsid w:val="00CB27C3"/>
    <w:rsid w:val="00CB4123"/>
    <w:rsid w:val="00CC06D4"/>
    <w:rsid w:val="00CC265B"/>
    <w:rsid w:val="00CC531D"/>
    <w:rsid w:val="00CC7050"/>
    <w:rsid w:val="00CD1004"/>
    <w:rsid w:val="00CD1414"/>
    <w:rsid w:val="00CD4773"/>
    <w:rsid w:val="00CD541A"/>
    <w:rsid w:val="00CE0EEF"/>
    <w:rsid w:val="00CE1DAD"/>
    <w:rsid w:val="00CE270B"/>
    <w:rsid w:val="00CE3BAB"/>
    <w:rsid w:val="00CE4504"/>
    <w:rsid w:val="00CE667E"/>
    <w:rsid w:val="00CF13E5"/>
    <w:rsid w:val="00CF18B8"/>
    <w:rsid w:val="00CF3AD8"/>
    <w:rsid w:val="00D0021A"/>
    <w:rsid w:val="00D01319"/>
    <w:rsid w:val="00D032E2"/>
    <w:rsid w:val="00D03F77"/>
    <w:rsid w:val="00D10D88"/>
    <w:rsid w:val="00D1195B"/>
    <w:rsid w:val="00D13781"/>
    <w:rsid w:val="00D14450"/>
    <w:rsid w:val="00D14B7B"/>
    <w:rsid w:val="00D237BE"/>
    <w:rsid w:val="00D251D5"/>
    <w:rsid w:val="00D25897"/>
    <w:rsid w:val="00D26EBD"/>
    <w:rsid w:val="00D30C3A"/>
    <w:rsid w:val="00D30C44"/>
    <w:rsid w:val="00D30E5C"/>
    <w:rsid w:val="00D3227E"/>
    <w:rsid w:val="00D32EFF"/>
    <w:rsid w:val="00D34085"/>
    <w:rsid w:val="00D34A91"/>
    <w:rsid w:val="00D37F92"/>
    <w:rsid w:val="00D401CD"/>
    <w:rsid w:val="00D418A0"/>
    <w:rsid w:val="00D47461"/>
    <w:rsid w:val="00D50036"/>
    <w:rsid w:val="00D51D14"/>
    <w:rsid w:val="00D51ED3"/>
    <w:rsid w:val="00D530E5"/>
    <w:rsid w:val="00D554EE"/>
    <w:rsid w:val="00D558F3"/>
    <w:rsid w:val="00D55A94"/>
    <w:rsid w:val="00D613F3"/>
    <w:rsid w:val="00D634B6"/>
    <w:rsid w:val="00D649CE"/>
    <w:rsid w:val="00D65715"/>
    <w:rsid w:val="00D660A3"/>
    <w:rsid w:val="00D6748F"/>
    <w:rsid w:val="00D72D7A"/>
    <w:rsid w:val="00D7405C"/>
    <w:rsid w:val="00D7591D"/>
    <w:rsid w:val="00D8086D"/>
    <w:rsid w:val="00D80E50"/>
    <w:rsid w:val="00D82220"/>
    <w:rsid w:val="00D83273"/>
    <w:rsid w:val="00D83468"/>
    <w:rsid w:val="00D87F22"/>
    <w:rsid w:val="00D909E1"/>
    <w:rsid w:val="00D9718D"/>
    <w:rsid w:val="00DA5292"/>
    <w:rsid w:val="00DB139C"/>
    <w:rsid w:val="00DB16EE"/>
    <w:rsid w:val="00DB34DC"/>
    <w:rsid w:val="00DB3CAC"/>
    <w:rsid w:val="00DB3D10"/>
    <w:rsid w:val="00DB4364"/>
    <w:rsid w:val="00DC2CD4"/>
    <w:rsid w:val="00DC3469"/>
    <w:rsid w:val="00DC3D9F"/>
    <w:rsid w:val="00DC5448"/>
    <w:rsid w:val="00DD5BE8"/>
    <w:rsid w:val="00DD7330"/>
    <w:rsid w:val="00DD7A91"/>
    <w:rsid w:val="00DE2BDD"/>
    <w:rsid w:val="00DE361E"/>
    <w:rsid w:val="00DE3662"/>
    <w:rsid w:val="00DE494E"/>
    <w:rsid w:val="00DE4F8E"/>
    <w:rsid w:val="00DE5A9A"/>
    <w:rsid w:val="00DE6260"/>
    <w:rsid w:val="00DE6A7A"/>
    <w:rsid w:val="00DE7A9F"/>
    <w:rsid w:val="00DF146D"/>
    <w:rsid w:val="00DF265C"/>
    <w:rsid w:val="00E022E7"/>
    <w:rsid w:val="00E02BE6"/>
    <w:rsid w:val="00E06B3D"/>
    <w:rsid w:val="00E06D6A"/>
    <w:rsid w:val="00E071F5"/>
    <w:rsid w:val="00E0722F"/>
    <w:rsid w:val="00E076C5"/>
    <w:rsid w:val="00E1134A"/>
    <w:rsid w:val="00E11357"/>
    <w:rsid w:val="00E125F6"/>
    <w:rsid w:val="00E127C6"/>
    <w:rsid w:val="00E1467B"/>
    <w:rsid w:val="00E2357C"/>
    <w:rsid w:val="00E2429E"/>
    <w:rsid w:val="00E242EF"/>
    <w:rsid w:val="00E24A52"/>
    <w:rsid w:val="00E24BCC"/>
    <w:rsid w:val="00E2582B"/>
    <w:rsid w:val="00E25AAF"/>
    <w:rsid w:val="00E26BDE"/>
    <w:rsid w:val="00E30C16"/>
    <w:rsid w:val="00E32424"/>
    <w:rsid w:val="00E32995"/>
    <w:rsid w:val="00E364C5"/>
    <w:rsid w:val="00E378A9"/>
    <w:rsid w:val="00E432E7"/>
    <w:rsid w:val="00E43C8D"/>
    <w:rsid w:val="00E4708A"/>
    <w:rsid w:val="00E47720"/>
    <w:rsid w:val="00E47DC9"/>
    <w:rsid w:val="00E51EBD"/>
    <w:rsid w:val="00E57F77"/>
    <w:rsid w:val="00E61DE3"/>
    <w:rsid w:val="00E61FC0"/>
    <w:rsid w:val="00E65197"/>
    <w:rsid w:val="00E678F8"/>
    <w:rsid w:val="00E67BBC"/>
    <w:rsid w:val="00E67E5C"/>
    <w:rsid w:val="00E70B13"/>
    <w:rsid w:val="00E7166D"/>
    <w:rsid w:val="00E82DE2"/>
    <w:rsid w:val="00E8315F"/>
    <w:rsid w:val="00E843D2"/>
    <w:rsid w:val="00E85F92"/>
    <w:rsid w:val="00E90B39"/>
    <w:rsid w:val="00E944B7"/>
    <w:rsid w:val="00EA100E"/>
    <w:rsid w:val="00EA296A"/>
    <w:rsid w:val="00EA42EA"/>
    <w:rsid w:val="00EA6E62"/>
    <w:rsid w:val="00EB0D10"/>
    <w:rsid w:val="00EB33A0"/>
    <w:rsid w:val="00EB6117"/>
    <w:rsid w:val="00EB791D"/>
    <w:rsid w:val="00EC0140"/>
    <w:rsid w:val="00EC327E"/>
    <w:rsid w:val="00EC3B85"/>
    <w:rsid w:val="00EC56FB"/>
    <w:rsid w:val="00ED13D6"/>
    <w:rsid w:val="00ED25CE"/>
    <w:rsid w:val="00ED27EE"/>
    <w:rsid w:val="00ED2CD0"/>
    <w:rsid w:val="00ED3394"/>
    <w:rsid w:val="00ED52AA"/>
    <w:rsid w:val="00ED63D5"/>
    <w:rsid w:val="00EE25EC"/>
    <w:rsid w:val="00EE2F5C"/>
    <w:rsid w:val="00EE5F6A"/>
    <w:rsid w:val="00EE7CC1"/>
    <w:rsid w:val="00EF0B1F"/>
    <w:rsid w:val="00EF3911"/>
    <w:rsid w:val="00EF7AE1"/>
    <w:rsid w:val="00F03179"/>
    <w:rsid w:val="00F04711"/>
    <w:rsid w:val="00F1067F"/>
    <w:rsid w:val="00F10D29"/>
    <w:rsid w:val="00F11302"/>
    <w:rsid w:val="00F12765"/>
    <w:rsid w:val="00F16FF7"/>
    <w:rsid w:val="00F17CC6"/>
    <w:rsid w:val="00F220BE"/>
    <w:rsid w:val="00F22687"/>
    <w:rsid w:val="00F23302"/>
    <w:rsid w:val="00F237D4"/>
    <w:rsid w:val="00F23D6C"/>
    <w:rsid w:val="00F23EE8"/>
    <w:rsid w:val="00F32754"/>
    <w:rsid w:val="00F3575A"/>
    <w:rsid w:val="00F38E48"/>
    <w:rsid w:val="00F40817"/>
    <w:rsid w:val="00F438A0"/>
    <w:rsid w:val="00F451E2"/>
    <w:rsid w:val="00F523FE"/>
    <w:rsid w:val="00F5272D"/>
    <w:rsid w:val="00F57899"/>
    <w:rsid w:val="00F57AF8"/>
    <w:rsid w:val="00F6013D"/>
    <w:rsid w:val="00F700C8"/>
    <w:rsid w:val="00F709ED"/>
    <w:rsid w:val="00F71833"/>
    <w:rsid w:val="00F71EC7"/>
    <w:rsid w:val="00F7384A"/>
    <w:rsid w:val="00F76839"/>
    <w:rsid w:val="00F824AC"/>
    <w:rsid w:val="00F845CC"/>
    <w:rsid w:val="00F86813"/>
    <w:rsid w:val="00F87C24"/>
    <w:rsid w:val="00F91E02"/>
    <w:rsid w:val="00F954D2"/>
    <w:rsid w:val="00F9580D"/>
    <w:rsid w:val="00F96E37"/>
    <w:rsid w:val="00FA3663"/>
    <w:rsid w:val="00FA430B"/>
    <w:rsid w:val="00FA464C"/>
    <w:rsid w:val="00FA63FC"/>
    <w:rsid w:val="00FB01DB"/>
    <w:rsid w:val="00FB0BA2"/>
    <w:rsid w:val="00FB3E7D"/>
    <w:rsid w:val="00FB4436"/>
    <w:rsid w:val="00FB5187"/>
    <w:rsid w:val="00FB6201"/>
    <w:rsid w:val="00FB68B1"/>
    <w:rsid w:val="00FB74BA"/>
    <w:rsid w:val="00FB79E7"/>
    <w:rsid w:val="00FC183E"/>
    <w:rsid w:val="00FC210D"/>
    <w:rsid w:val="00FC29E0"/>
    <w:rsid w:val="00FC44D4"/>
    <w:rsid w:val="00FC609B"/>
    <w:rsid w:val="00FC7390"/>
    <w:rsid w:val="00FC7D2C"/>
    <w:rsid w:val="00FD3943"/>
    <w:rsid w:val="00FE4E7D"/>
    <w:rsid w:val="00FE6BED"/>
    <w:rsid w:val="00FE7EB3"/>
    <w:rsid w:val="00FF0F32"/>
    <w:rsid w:val="00FF2D35"/>
    <w:rsid w:val="00FF3B9E"/>
    <w:rsid w:val="00FF6232"/>
    <w:rsid w:val="02316753"/>
    <w:rsid w:val="02919F2B"/>
    <w:rsid w:val="048825C8"/>
    <w:rsid w:val="052621D4"/>
    <w:rsid w:val="06AAC6A8"/>
    <w:rsid w:val="075D23C3"/>
    <w:rsid w:val="09745387"/>
    <w:rsid w:val="099EE891"/>
    <w:rsid w:val="09EF028D"/>
    <w:rsid w:val="0A00C7BC"/>
    <w:rsid w:val="0A7FA89A"/>
    <w:rsid w:val="0BE47ABA"/>
    <w:rsid w:val="0E4BC0B9"/>
    <w:rsid w:val="0EB1DBF8"/>
    <w:rsid w:val="0EF00867"/>
    <w:rsid w:val="0F1E62C1"/>
    <w:rsid w:val="0F37E9BA"/>
    <w:rsid w:val="0F7F8A4B"/>
    <w:rsid w:val="0FA2D794"/>
    <w:rsid w:val="0FCB24E9"/>
    <w:rsid w:val="11E8D971"/>
    <w:rsid w:val="1202B577"/>
    <w:rsid w:val="12958167"/>
    <w:rsid w:val="1403C065"/>
    <w:rsid w:val="16796750"/>
    <w:rsid w:val="192EA351"/>
    <w:rsid w:val="1B2FCAA2"/>
    <w:rsid w:val="1DC81417"/>
    <w:rsid w:val="2016C1FE"/>
    <w:rsid w:val="20A38535"/>
    <w:rsid w:val="218BE5C4"/>
    <w:rsid w:val="21F38049"/>
    <w:rsid w:val="222E2652"/>
    <w:rsid w:val="24848A8E"/>
    <w:rsid w:val="248A059E"/>
    <w:rsid w:val="2544BF7E"/>
    <w:rsid w:val="25EA6930"/>
    <w:rsid w:val="26AA4A49"/>
    <w:rsid w:val="2884DBAD"/>
    <w:rsid w:val="2ACBF894"/>
    <w:rsid w:val="2B03DBA9"/>
    <w:rsid w:val="2BA0B0EB"/>
    <w:rsid w:val="2BB9A634"/>
    <w:rsid w:val="2FBE70D5"/>
    <w:rsid w:val="2FD6743B"/>
    <w:rsid w:val="30738A96"/>
    <w:rsid w:val="32989973"/>
    <w:rsid w:val="338753E9"/>
    <w:rsid w:val="340A626E"/>
    <w:rsid w:val="34B62E82"/>
    <w:rsid w:val="3535C59E"/>
    <w:rsid w:val="358D2314"/>
    <w:rsid w:val="35948ED8"/>
    <w:rsid w:val="35C53BAC"/>
    <w:rsid w:val="363F4485"/>
    <w:rsid w:val="374170D0"/>
    <w:rsid w:val="3797679F"/>
    <w:rsid w:val="37C9B232"/>
    <w:rsid w:val="38AC4288"/>
    <w:rsid w:val="391F98BA"/>
    <w:rsid w:val="3B9383AB"/>
    <w:rsid w:val="3BD38171"/>
    <w:rsid w:val="3C86AAAD"/>
    <w:rsid w:val="3E32EA4D"/>
    <w:rsid w:val="3E3BF565"/>
    <w:rsid w:val="4125DD89"/>
    <w:rsid w:val="4320F0D6"/>
    <w:rsid w:val="43546491"/>
    <w:rsid w:val="4407B26A"/>
    <w:rsid w:val="445A90AC"/>
    <w:rsid w:val="4599472E"/>
    <w:rsid w:val="45B36774"/>
    <w:rsid w:val="47B7C7CF"/>
    <w:rsid w:val="4858DA39"/>
    <w:rsid w:val="498A6C92"/>
    <w:rsid w:val="49A204A9"/>
    <w:rsid w:val="4A538126"/>
    <w:rsid w:val="4B97D0AD"/>
    <w:rsid w:val="4BFAA980"/>
    <w:rsid w:val="4D26941C"/>
    <w:rsid w:val="4EB98A5E"/>
    <w:rsid w:val="4EC686BE"/>
    <w:rsid w:val="4EE481F4"/>
    <w:rsid w:val="4FAD1AAA"/>
    <w:rsid w:val="534E4F57"/>
    <w:rsid w:val="56AC3E59"/>
    <w:rsid w:val="57FA85C6"/>
    <w:rsid w:val="594ADFB6"/>
    <w:rsid w:val="59CEA474"/>
    <w:rsid w:val="5A27004E"/>
    <w:rsid w:val="5CEF7ED6"/>
    <w:rsid w:val="5D81A20C"/>
    <w:rsid w:val="5DF05F8B"/>
    <w:rsid w:val="5F087E9F"/>
    <w:rsid w:val="5FE85CBD"/>
    <w:rsid w:val="607B3A1C"/>
    <w:rsid w:val="61B7CC90"/>
    <w:rsid w:val="61C98F48"/>
    <w:rsid w:val="63549295"/>
    <w:rsid w:val="6369A819"/>
    <w:rsid w:val="662ECEA4"/>
    <w:rsid w:val="66346267"/>
    <w:rsid w:val="68A0305A"/>
    <w:rsid w:val="68C9A8C5"/>
    <w:rsid w:val="690D5DC3"/>
    <w:rsid w:val="696B7C00"/>
    <w:rsid w:val="697942EC"/>
    <w:rsid w:val="69AFBC17"/>
    <w:rsid w:val="6A8BD312"/>
    <w:rsid w:val="6AAE47B4"/>
    <w:rsid w:val="6C0A0A43"/>
    <w:rsid w:val="6C13F4D4"/>
    <w:rsid w:val="6C7BF6E7"/>
    <w:rsid w:val="6D2239D0"/>
    <w:rsid w:val="6DDECCC0"/>
    <w:rsid w:val="7052BADB"/>
    <w:rsid w:val="708C8B37"/>
    <w:rsid w:val="71083D33"/>
    <w:rsid w:val="7171EEA1"/>
    <w:rsid w:val="7253F759"/>
    <w:rsid w:val="741DC3EB"/>
    <w:rsid w:val="75DA742F"/>
    <w:rsid w:val="7606F470"/>
    <w:rsid w:val="762EEBBF"/>
    <w:rsid w:val="791A39A8"/>
    <w:rsid w:val="79455789"/>
    <w:rsid w:val="7975FA75"/>
    <w:rsid w:val="7A4040F4"/>
    <w:rsid w:val="7B7574B0"/>
    <w:rsid w:val="7D987ABD"/>
    <w:rsid w:val="7E128AB0"/>
    <w:rsid w:val="7E464FA1"/>
    <w:rsid w:val="7EC32139"/>
    <w:rsid w:val="7FE4D2D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DD54A"/>
  <w15:docId w15:val="{6136D1DF-BFA8-4666-9BDC-7EEE88D8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2">
    <w:name w:val="heading 2"/>
    <w:basedOn w:val="Normal"/>
    <w:link w:val="Ttulo2Car"/>
    <w:uiPriority w:val="9"/>
    <w:qFormat/>
    <w:rsid w:val="005073A6"/>
    <w:pPr>
      <w:spacing w:before="100" w:beforeAutospacing="1" w:after="100" w:afterAutospacing="1"/>
      <w:jc w:val="left"/>
      <w:outlineLvl w:val="1"/>
    </w:pPr>
    <w:rPr>
      <w:rFonts w:eastAsia="Times New Roman"/>
      <w:b/>
      <w:bCs/>
      <w:sz w:val="36"/>
      <w:szCs w:val="36"/>
      <w:lang w:val="es-EC" w:eastAsia="es-EC"/>
    </w:rPr>
  </w:style>
  <w:style w:type="paragraph" w:styleId="Ttulo3">
    <w:name w:val="heading 3"/>
    <w:basedOn w:val="Normal"/>
    <w:next w:val="Normal"/>
    <w:link w:val="Ttulo3Car"/>
    <w:qFormat/>
    <w:rsid w:val="005023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9"/>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10"/>
      </w:numPr>
      <w:spacing w:before="120" w:after="60"/>
      <w:jc w:val="left"/>
      <w:outlineLvl w:val="1"/>
    </w:pPr>
    <w:rPr>
      <w:i/>
      <w:iCs/>
      <w:noProof/>
    </w:rPr>
  </w:style>
  <w:style w:type="paragraph" w:customStyle="1" w:styleId="Ttulo31">
    <w:name w:val="Título 31"/>
    <w:basedOn w:val="Normal"/>
    <w:next w:val="Normal"/>
    <w:qFormat/>
    <w:pPr>
      <w:numPr>
        <w:ilvl w:val="2"/>
        <w:numId w:val="11"/>
      </w:numPr>
      <w:spacing w:line="240" w:lineRule="exact"/>
      <w:jc w:val="both"/>
      <w:outlineLvl w:val="2"/>
    </w:pPr>
    <w:rPr>
      <w:i/>
      <w:iCs/>
      <w:noProof/>
    </w:rPr>
  </w:style>
  <w:style w:type="paragraph" w:customStyle="1" w:styleId="Ttulo41">
    <w:name w:val="Título 41"/>
    <w:basedOn w:val="Normal"/>
    <w:next w:val="Normal"/>
    <w:qFormat/>
    <w:pPr>
      <w:numPr>
        <w:ilvl w:val="3"/>
        <w:numId w:val="12"/>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qFormat/>
    <w:pPr>
      <w:numPr>
        <w:numId w:val="6"/>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7"/>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8"/>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3"/>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14"/>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rsid w:val="00B14800"/>
    <w:rPr>
      <w:sz w:val="18"/>
      <w:szCs w:val="18"/>
    </w:rPr>
  </w:style>
  <w:style w:type="paragraph" w:styleId="Textocomentario">
    <w:name w:val="annotation text"/>
    <w:basedOn w:val="Normal"/>
    <w:link w:val="TextocomentarioCar"/>
    <w:rsid w:val="00B14800"/>
    <w:rPr>
      <w:sz w:val="24"/>
      <w:szCs w:val="24"/>
    </w:rPr>
  </w:style>
  <w:style w:type="character" w:customStyle="1" w:styleId="TextocomentarioCar">
    <w:name w:val="Texto comentario Car"/>
    <w:basedOn w:val="Fuentedeprrafopredeter"/>
    <w:link w:val="Textocomentario"/>
    <w:rsid w:val="00B14800"/>
    <w:rPr>
      <w:sz w:val="24"/>
      <w:szCs w:val="24"/>
      <w:lang w:val="en-US" w:eastAsia="en-US"/>
    </w:rPr>
  </w:style>
  <w:style w:type="paragraph" w:styleId="Asuntodelcomentario">
    <w:name w:val="annotation subject"/>
    <w:basedOn w:val="Textocomentario"/>
    <w:next w:val="Textocomentario"/>
    <w:link w:val="AsuntodelcomentarioCar"/>
    <w:rsid w:val="00B14800"/>
    <w:rPr>
      <w:b/>
      <w:bCs/>
      <w:sz w:val="20"/>
      <w:szCs w:val="20"/>
    </w:rPr>
  </w:style>
  <w:style w:type="character" w:customStyle="1" w:styleId="AsuntodelcomentarioCar">
    <w:name w:val="Asunto del comentario Car"/>
    <w:basedOn w:val="TextocomentarioCar"/>
    <w:link w:val="Asuntodelcomentario"/>
    <w:rsid w:val="00B14800"/>
    <w:rPr>
      <w:b/>
      <w:bCs/>
      <w:sz w:val="24"/>
      <w:szCs w:val="24"/>
      <w:lang w:val="en-US" w:eastAsia="en-US"/>
    </w:rPr>
  </w:style>
  <w:style w:type="character" w:styleId="Hipervnculo">
    <w:name w:val="Hyperlink"/>
    <w:basedOn w:val="Fuentedeprrafopredeter"/>
    <w:rsid w:val="001D103C"/>
    <w:rPr>
      <w:color w:val="0000FF" w:themeColor="hyperlink"/>
      <w:u w:val="single"/>
    </w:rPr>
  </w:style>
  <w:style w:type="paragraph" w:styleId="Encabezado">
    <w:name w:val="header"/>
    <w:basedOn w:val="Normal"/>
    <w:link w:val="EncabezadoCar"/>
    <w:uiPriority w:val="99"/>
    <w:unhideWhenUsed/>
    <w:rsid w:val="00D65715"/>
    <w:pPr>
      <w:tabs>
        <w:tab w:val="center" w:pos="4252"/>
        <w:tab w:val="right" w:pos="8504"/>
      </w:tabs>
    </w:pPr>
  </w:style>
  <w:style w:type="character" w:customStyle="1" w:styleId="EncabezadoCar">
    <w:name w:val="Encabezado Car"/>
    <w:basedOn w:val="Fuentedeprrafopredeter"/>
    <w:link w:val="Encabezado"/>
    <w:uiPriority w:val="99"/>
    <w:rsid w:val="00D65715"/>
    <w:rPr>
      <w:lang w:val="en-US" w:eastAsia="en-US"/>
    </w:rPr>
  </w:style>
  <w:style w:type="paragraph" w:styleId="Piedepgina">
    <w:name w:val="footer"/>
    <w:basedOn w:val="Normal"/>
    <w:link w:val="PiedepginaCar"/>
    <w:uiPriority w:val="99"/>
    <w:unhideWhenUsed/>
    <w:rsid w:val="00D65715"/>
    <w:pPr>
      <w:tabs>
        <w:tab w:val="center" w:pos="4252"/>
        <w:tab w:val="right" w:pos="8504"/>
      </w:tabs>
    </w:pPr>
  </w:style>
  <w:style w:type="character" w:customStyle="1" w:styleId="PiedepginaCar">
    <w:name w:val="Pie de página Car"/>
    <w:basedOn w:val="Fuentedeprrafopredeter"/>
    <w:link w:val="Piedepgina"/>
    <w:uiPriority w:val="99"/>
    <w:rsid w:val="00D65715"/>
    <w:rPr>
      <w:lang w:val="en-US" w:eastAsia="en-US"/>
    </w:rPr>
  </w:style>
  <w:style w:type="table" w:styleId="Tablaconcuadrcula">
    <w:name w:val="Table Grid"/>
    <w:basedOn w:val="Tablanormal"/>
    <w:uiPriority w:val="59"/>
    <w:rsid w:val="00D6571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073A6"/>
    <w:rPr>
      <w:rFonts w:eastAsia="Times New Roman"/>
      <w:b/>
      <w:bCs/>
      <w:sz w:val="36"/>
      <w:szCs w:val="36"/>
      <w:lang w:val="es-EC" w:eastAsia="es-EC"/>
    </w:rPr>
  </w:style>
  <w:style w:type="paragraph" w:styleId="Textonotapie">
    <w:name w:val="footnote text"/>
    <w:basedOn w:val="Normal"/>
    <w:link w:val="TextonotapieCar"/>
    <w:semiHidden/>
    <w:unhideWhenUsed/>
    <w:rsid w:val="00725CA4"/>
  </w:style>
  <w:style w:type="character" w:customStyle="1" w:styleId="TextonotapieCar">
    <w:name w:val="Texto nota pie Car"/>
    <w:basedOn w:val="Fuentedeprrafopredeter"/>
    <w:link w:val="Textonotapie"/>
    <w:semiHidden/>
    <w:rsid w:val="00725CA4"/>
    <w:rPr>
      <w:lang w:val="en-US" w:eastAsia="en-US"/>
    </w:rPr>
  </w:style>
  <w:style w:type="character" w:styleId="Refdenotaalpie">
    <w:name w:val="footnote reference"/>
    <w:basedOn w:val="Fuentedeprrafopredeter"/>
    <w:semiHidden/>
    <w:unhideWhenUsed/>
    <w:rsid w:val="00725CA4"/>
    <w:rPr>
      <w:vertAlign w:val="superscript"/>
    </w:rPr>
  </w:style>
  <w:style w:type="character" w:customStyle="1" w:styleId="Ttulo3Car">
    <w:name w:val="Título 3 Car"/>
    <w:basedOn w:val="Fuentedeprrafopredeter"/>
    <w:link w:val="Ttulo3"/>
    <w:rsid w:val="00502319"/>
    <w:rPr>
      <w:rFonts w:asciiTheme="majorHAnsi" w:eastAsiaTheme="majorEastAsia" w:hAnsiTheme="majorHAnsi" w:cstheme="majorBidi"/>
      <w:color w:val="243F60" w:themeColor="accent1" w:themeShade="7F"/>
      <w:sz w:val="24"/>
      <w:szCs w:val="24"/>
      <w:lang w:val="en-US" w:eastAsia="en-US"/>
    </w:rPr>
  </w:style>
  <w:style w:type="paragraph" w:styleId="Bibliografa">
    <w:name w:val="Bibliography"/>
    <w:basedOn w:val="Normal"/>
    <w:next w:val="Normal"/>
    <w:uiPriority w:val="37"/>
    <w:unhideWhenUsed/>
    <w:rsid w:val="00867CC1"/>
    <w:pPr>
      <w:tabs>
        <w:tab w:val="left" w:pos="504"/>
      </w:tabs>
      <w:ind w:left="504" w:hanging="504"/>
    </w:pPr>
  </w:style>
  <w:style w:type="paragraph" w:styleId="Descripcin">
    <w:name w:val="caption"/>
    <w:basedOn w:val="Normal"/>
    <w:next w:val="Normal"/>
    <w:unhideWhenUsed/>
    <w:qFormat/>
    <w:rsid w:val="007E36B2"/>
    <w:pPr>
      <w:spacing w:after="200"/>
    </w:pPr>
    <w:rPr>
      <w:i/>
      <w:iCs/>
      <w:color w:val="1F497D" w:themeColor="text2"/>
      <w:sz w:val="18"/>
      <w:szCs w:val="18"/>
    </w:rPr>
  </w:style>
  <w:style w:type="paragraph" w:customStyle="1" w:styleId="TableContents">
    <w:name w:val="Table Contents"/>
    <w:basedOn w:val="Normal"/>
    <w:qFormat/>
    <w:rsid w:val="007E36B2"/>
    <w:pPr>
      <w:suppressLineNumbers/>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C" w:eastAsia="es-EC"/>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08019">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51205">
      <w:bodyDiv w:val="1"/>
      <w:marLeft w:val="0"/>
      <w:marRight w:val="0"/>
      <w:marTop w:val="0"/>
      <w:marBottom w:val="0"/>
      <w:divBdr>
        <w:top w:val="none" w:sz="0" w:space="0" w:color="auto"/>
        <w:left w:val="none" w:sz="0" w:space="0" w:color="auto"/>
        <w:bottom w:val="none" w:sz="0" w:space="0" w:color="auto"/>
        <w:right w:val="none" w:sz="0" w:space="0" w:color="auto"/>
      </w:divBdr>
    </w:div>
    <w:div w:id="552885537">
      <w:bodyDiv w:val="1"/>
      <w:marLeft w:val="0"/>
      <w:marRight w:val="0"/>
      <w:marTop w:val="0"/>
      <w:marBottom w:val="0"/>
      <w:divBdr>
        <w:top w:val="none" w:sz="0" w:space="0" w:color="auto"/>
        <w:left w:val="none" w:sz="0" w:space="0" w:color="auto"/>
        <w:bottom w:val="none" w:sz="0" w:space="0" w:color="auto"/>
        <w:right w:val="none" w:sz="0" w:space="0" w:color="auto"/>
      </w:divBdr>
    </w:div>
    <w:div w:id="571235376">
      <w:bodyDiv w:val="1"/>
      <w:marLeft w:val="0"/>
      <w:marRight w:val="0"/>
      <w:marTop w:val="0"/>
      <w:marBottom w:val="0"/>
      <w:divBdr>
        <w:top w:val="none" w:sz="0" w:space="0" w:color="auto"/>
        <w:left w:val="none" w:sz="0" w:space="0" w:color="auto"/>
        <w:bottom w:val="none" w:sz="0" w:space="0" w:color="auto"/>
        <w:right w:val="none" w:sz="0" w:space="0" w:color="auto"/>
      </w:divBdr>
    </w:div>
    <w:div w:id="910193895">
      <w:bodyDiv w:val="1"/>
      <w:marLeft w:val="0"/>
      <w:marRight w:val="0"/>
      <w:marTop w:val="0"/>
      <w:marBottom w:val="0"/>
      <w:divBdr>
        <w:top w:val="none" w:sz="0" w:space="0" w:color="auto"/>
        <w:left w:val="none" w:sz="0" w:space="0" w:color="auto"/>
        <w:bottom w:val="none" w:sz="0" w:space="0" w:color="auto"/>
        <w:right w:val="none" w:sz="0" w:space="0" w:color="auto"/>
      </w:divBdr>
    </w:div>
    <w:div w:id="929313626">
      <w:bodyDiv w:val="1"/>
      <w:marLeft w:val="0"/>
      <w:marRight w:val="0"/>
      <w:marTop w:val="0"/>
      <w:marBottom w:val="0"/>
      <w:divBdr>
        <w:top w:val="none" w:sz="0" w:space="0" w:color="auto"/>
        <w:left w:val="none" w:sz="0" w:space="0" w:color="auto"/>
        <w:bottom w:val="none" w:sz="0" w:space="0" w:color="auto"/>
        <w:right w:val="none" w:sz="0" w:space="0" w:color="auto"/>
      </w:divBdr>
    </w:div>
    <w:div w:id="1038942309">
      <w:bodyDiv w:val="1"/>
      <w:marLeft w:val="0"/>
      <w:marRight w:val="0"/>
      <w:marTop w:val="0"/>
      <w:marBottom w:val="0"/>
      <w:divBdr>
        <w:top w:val="none" w:sz="0" w:space="0" w:color="auto"/>
        <w:left w:val="none" w:sz="0" w:space="0" w:color="auto"/>
        <w:bottom w:val="none" w:sz="0" w:space="0" w:color="auto"/>
        <w:right w:val="none" w:sz="0" w:space="0" w:color="auto"/>
      </w:divBdr>
      <w:divsChild>
        <w:div w:id="958729129">
          <w:marLeft w:val="0"/>
          <w:marRight w:val="0"/>
          <w:marTop w:val="0"/>
          <w:marBottom w:val="0"/>
          <w:divBdr>
            <w:top w:val="none" w:sz="0" w:space="0" w:color="auto"/>
            <w:left w:val="none" w:sz="0" w:space="0" w:color="auto"/>
            <w:bottom w:val="none" w:sz="0" w:space="0" w:color="auto"/>
            <w:right w:val="none" w:sz="0" w:space="0" w:color="auto"/>
          </w:divBdr>
        </w:div>
        <w:div w:id="1712879925">
          <w:marLeft w:val="0"/>
          <w:marRight w:val="0"/>
          <w:marTop w:val="0"/>
          <w:marBottom w:val="0"/>
          <w:divBdr>
            <w:top w:val="none" w:sz="0" w:space="0" w:color="auto"/>
            <w:left w:val="none" w:sz="0" w:space="0" w:color="auto"/>
            <w:bottom w:val="none" w:sz="0" w:space="0" w:color="auto"/>
            <w:right w:val="none" w:sz="0" w:space="0" w:color="auto"/>
          </w:divBdr>
        </w:div>
      </w:divsChild>
    </w:div>
    <w:div w:id="1082488423">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024">
      <w:bodyDiv w:val="1"/>
      <w:marLeft w:val="0"/>
      <w:marRight w:val="0"/>
      <w:marTop w:val="0"/>
      <w:marBottom w:val="0"/>
      <w:divBdr>
        <w:top w:val="none" w:sz="0" w:space="0" w:color="auto"/>
        <w:left w:val="none" w:sz="0" w:space="0" w:color="auto"/>
        <w:bottom w:val="none" w:sz="0" w:space="0" w:color="auto"/>
        <w:right w:val="none" w:sz="0" w:space="0" w:color="auto"/>
      </w:divBdr>
    </w:div>
    <w:div w:id="1187018197">
      <w:bodyDiv w:val="1"/>
      <w:marLeft w:val="0"/>
      <w:marRight w:val="0"/>
      <w:marTop w:val="0"/>
      <w:marBottom w:val="0"/>
      <w:divBdr>
        <w:top w:val="none" w:sz="0" w:space="0" w:color="auto"/>
        <w:left w:val="none" w:sz="0" w:space="0" w:color="auto"/>
        <w:bottom w:val="none" w:sz="0" w:space="0" w:color="auto"/>
        <w:right w:val="none" w:sz="0" w:space="0" w:color="auto"/>
      </w:divBdr>
    </w:div>
    <w:div w:id="1200626744">
      <w:bodyDiv w:val="1"/>
      <w:marLeft w:val="0"/>
      <w:marRight w:val="0"/>
      <w:marTop w:val="0"/>
      <w:marBottom w:val="0"/>
      <w:divBdr>
        <w:top w:val="none" w:sz="0" w:space="0" w:color="auto"/>
        <w:left w:val="none" w:sz="0" w:space="0" w:color="auto"/>
        <w:bottom w:val="none" w:sz="0" w:space="0" w:color="auto"/>
        <w:right w:val="none" w:sz="0" w:space="0" w:color="auto"/>
      </w:divBdr>
    </w:div>
    <w:div w:id="1547720316">
      <w:bodyDiv w:val="1"/>
      <w:marLeft w:val="0"/>
      <w:marRight w:val="0"/>
      <w:marTop w:val="0"/>
      <w:marBottom w:val="0"/>
      <w:divBdr>
        <w:top w:val="none" w:sz="0" w:space="0" w:color="auto"/>
        <w:left w:val="none" w:sz="0" w:space="0" w:color="auto"/>
        <w:bottom w:val="none" w:sz="0" w:space="0" w:color="auto"/>
        <w:right w:val="none" w:sz="0" w:space="0" w:color="auto"/>
      </w:divBdr>
    </w:div>
    <w:div w:id="1549688483">
      <w:bodyDiv w:val="1"/>
      <w:marLeft w:val="0"/>
      <w:marRight w:val="0"/>
      <w:marTop w:val="0"/>
      <w:marBottom w:val="0"/>
      <w:divBdr>
        <w:top w:val="none" w:sz="0" w:space="0" w:color="auto"/>
        <w:left w:val="none" w:sz="0" w:space="0" w:color="auto"/>
        <w:bottom w:val="none" w:sz="0" w:space="0" w:color="auto"/>
        <w:right w:val="none" w:sz="0" w:space="0" w:color="auto"/>
      </w:divBdr>
    </w:div>
    <w:div w:id="1618489037">
      <w:bodyDiv w:val="1"/>
      <w:marLeft w:val="0"/>
      <w:marRight w:val="0"/>
      <w:marTop w:val="0"/>
      <w:marBottom w:val="0"/>
      <w:divBdr>
        <w:top w:val="none" w:sz="0" w:space="0" w:color="auto"/>
        <w:left w:val="none" w:sz="0" w:space="0" w:color="auto"/>
        <w:bottom w:val="none" w:sz="0" w:space="0" w:color="auto"/>
        <w:right w:val="none" w:sz="0" w:space="0" w:color="auto"/>
      </w:divBdr>
    </w:div>
    <w:div w:id="1665233543">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72549">
      <w:bodyDiv w:val="1"/>
      <w:marLeft w:val="0"/>
      <w:marRight w:val="0"/>
      <w:marTop w:val="0"/>
      <w:marBottom w:val="0"/>
      <w:divBdr>
        <w:top w:val="none" w:sz="0" w:space="0" w:color="auto"/>
        <w:left w:val="none" w:sz="0" w:space="0" w:color="auto"/>
        <w:bottom w:val="none" w:sz="0" w:space="0" w:color="auto"/>
        <w:right w:val="none" w:sz="0" w:space="0" w:color="auto"/>
      </w:divBdr>
    </w:div>
    <w:div w:id="1893273489">
      <w:bodyDiv w:val="1"/>
      <w:marLeft w:val="0"/>
      <w:marRight w:val="0"/>
      <w:marTop w:val="0"/>
      <w:marBottom w:val="0"/>
      <w:divBdr>
        <w:top w:val="none" w:sz="0" w:space="0" w:color="auto"/>
        <w:left w:val="none" w:sz="0" w:space="0" w:color="auto"/>
        <w:bottom w:val="none" w:sz="0" w:space="0" w:color="auto"/>
        <w:right w:val="none" w:sz="0" w:space="0" w:color="auto"/>
      </w:divBdr>
    </w:div>
    <w:div w:id="1905675769">
      <w:bodyDiv w:val="1"/>
      <w:marLeft w:val="0"/>
      <w:marRight w:val="0"/>
      <w:marTop w:val="0"/>
      <w:marBottom w:val="0"/>
      <w:divBdr>
        <w:top w:val="none" w:sz="0" w:space="0" w:color="auto"/>
        <w:left w:val="none" w:sz="0" w:space="0" w:color="auto"/>
        <w:bottom w:val="none" w:sz="0" w:space="0" w:color="auto"/>
        <w:right w:val="none" w:sz="0" w:space="0" w:color="auto"/>
      </w:divBdr>
    </w:div>
    <w:div w:id="1914118277">
      <w:bodyDiv w:val="1"/>
      <w:marLeft w:val="0"/>
      <w:marRight w:val="0"/>
      <w:marTop w:val="0"/>
      <w:marBottom w:val="0"/>
      <w:divBdr>
        <w:top w:val="none" w:sz="0" w:space="0" w:color="auto"/>
        <w:left w:val="none" w:sz="0" w:space="0" w:color="auto"/>
        <w:bottom w:val="none" w:sz="0" w:space="0" w:color="auto"/>
        <w:right w:val="none" w:sz="0" w:space="0" w:color="auto"/>
      </w:divBdr>
    </w:div>
    <w:div w:id="1915237797">
      <w:bodyDiv w:val="1"/>
      <w:marLeft w:val="0"/>
      <w:marRight w:val="0"/>
      <w:marTop w:val="0"/>
      <w:marBottom w:val="0"/>
      <w:divBdr>
        <w:top w:val="none" w:sz="0" w:space="0" w:color="auto"/>
        <w:left w:val="none" w:sz="0" w:space="0" w:color="auto"/>
        <w:bottom w:val="none" w:sz="0" w:space="0" w:color="auto"/>
        <w:right w:val="none" w:sz="0" w:space="0" w:color="auto"/>
      </w:divBdr>
    </w:div>
    <w:div w:id="2092265286">
      <w:bodyDiv w:val="1"/>
      <w:marLeft w:val="0"/>
      <w:marRight w:val="0"/>
      <w:marTop w:val="0"/>
      <w:marBottom w:val="0"/>
      <w:divBdr>
        <w:top w:val="none" w:sz="0" w:space="0" w:color="auto"/>
        <w:left w:val="none" w:sz="0" w:space="0" w:color="auto"/>
        <w:bottom w:val="none" w:sz="0" w:space="0" w:color="auto"/>
        <w:right w:val="none" w:sz="0" w:space="0" w:color="auto"/>
      </w:divBdr>
    </w:div>
    <w:div w:id="21191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rsif.al/Cristian_Medina/seguridad-en-la-ingeniera-de-requisito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iencedirect.com/science/book/9780128023013"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4B680-BAF9-463C-AE3F-2AB1424B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0</TotalTime>
  <Pages>11</Pages>
  <Words>66506</Words>
  <Characters>365787</Characters>
  <Application>Microsoft Office Word</Application>
  <DocSecurity>0</DocSecurity>
  <Lines>3048</Lines>
  <Paragraphs>862</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431431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Steven Martinez</cp:lastModifiedBy>
  <cp:revision>2</cp:revision>
  <cp:lastPrinted>2020-08-28T08:18:00Z</cp:lastPrinted>
  <dcterms:created xsi:type="dcterms:W3CDTF">2020-08-28T18:27:00Z</dcterms:created>
  <dcterms:modified xsi:type="dcterms:W3CDTF">2020-08-28T18:27:00Z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1fe23f73-f31a-3add-805f-a276e2a95a22</vt:lpwstr>
  </property>
  <property fmtid="{D5CDD505-2E9C-101B-9397-08002B2CF9AE}" pid="24" name="Mendeley Citation Style_1">
    <vt:lpwstr>http://www.zotero.org/styles/ieee</vt:lpwstr>
  </property>
  <property fmtid="{D5CDD505-2E9C-101B-9397-08002B2CF9AE}" pid="25" name="ZOTERO_PREF_1">
    <vt:lpwstr>&lt;data data-version="3" zotero-version="5.0.89"&gt;&lt;session id="jXRbabz4"/&gt;&lt;style id="http://www.zotero.org/styles/ieee" locale="es-ES" hasBibliography="1" bibliographyStyleHasBeenSet="1"/&gt;&lt;prefs&gt;&lt;pref name="fieldType" value="Field"/&gt;&lt;/prefs&gt;&lt;/data&gt;</vt:lpwstr>
  </property>
</Properties>
</file>